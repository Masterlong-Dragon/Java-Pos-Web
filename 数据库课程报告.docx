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56551" w14:textId="77777777" w:rsidR="00BB61CD" w:rsidRDefault="00BB61CD" w:rsidP="00BB61CD">
      <w:pPr>
        <w:jc w:val="center"/>
        <w:rPr>
          <w:rFonts w:ascii="宋体" w:hAnsi="宋体"/>
          <w:sz w:val="30"/>
          <w:szCs w:val="30"/>
        </w:rPr>
      </w:pPr>
      <w:bookmarkStart w:id="0" w:name="_Hlk137761095"/>
      <w:bookmarkEnd w:id="0"/>
    </w:p>
    <w:p w14:paraId="7C1C9A55" w14:textId="76A3B049" w:rsidR="00BB61CD" w:rsidRPr="00487C7E" w:rsidRDefault="00BB61CD" w:rsidP="00487C7E">
      <w:pPr>
        <w:pStyle w:val="1"/>
        <w:keepNext w:val="0"/>
        <w:keepLines w:val="0"/>
        <w:jc w:val="center"/>
        <w:rPr>
          <w:b w:val="0"/>
          <w:i/>
        </w:rPr>
      </w:pPr>
      <w:bookmarkStart w:id="1" w:name="_Toc137766972"/>
      <w:r w:rsidRPr="00487C7E">
        <w:rPr>
          <w:rFonts w:hint="eastAsia"/>
        </w:rPr>
        <w:t>《</w:t>
      </w:r>
      <w:r w:rsidR="00487C7E" w:rsidRPr="00487C7E">
        <w:rPr>
          <w:rFonts w:hint="eastAsia"/>
        </w:rPr>
        <w:t>数据库系统和信息管理</w:t>
      </w:r>
      <w:r w:rsidRPr="00487C7E">
        <w:rPr>
          <w:rFonts w:hint="eastAsia"/>
        </w:rPr>
        <w:t>》课程报告</w:t>
      </w:r>
      <w:bookmarkEnd w:id="1"/>
    </w:p>
    <w:p w14:paraId="70599AC6" w14:textId="77777777" w:rsidR="00BB61CD" w:rsidRPr="00BB61CD" w:rsidRDefault="00BB61CD" w:rsidP="00BB61CD">
      <w:pPr>
        <w:jc w:val="center"/>
        <w:rPr>
          <w:rFonts w:ascii="宋体" w:hAnsi="宋体"/>
          <w:sz w:val="28"/>
          <w:szCs w:val="28"/>
        </w:rPr>
      </w:pPr>
    </w:p>
    <w:p w14:paraId="38938D59" w14:textId="77777777" w:rsidR="006D1347" w:rsidRPr="00BB61CD" w:rsidRDefault="006D1347" w:rsidP="00BB61CD">
      <w:pPr>
        <w:jc w:val="center"/>
        <w:rPr>
          <w:rFonts w:ascii="宋体" w:hAnsi="宋体"/>
          <w:sz w:val="28"/>
          <w:szCs w:val="28"/>
        </w:rPr>
      </w:pPr>
    </w:p>
    <w:p w14:paraId="0FA26D12" w14:textId="2395DC88" w:rsidR="00BB61CD" w:rsidRPr="00BB61CD" w:rsidRDefault="00BB61CD" w:rsidP="004449F4">
      <w:pPr>
        <w:tabs>
          <w:tab w:val="right" w:pos="6660"/>
        </w:tabs>
        <w:ind w:rightChars="402" w:right="893" w:firstLineChars="200" w:firstLine="627"/>
        <w:rPr>
          <w:rFonts w:ascii="黑体" w:eastAsia="黑体"/>
          <w:b/>
          <w:vanish/>
          <w:sz w:val="30"/>
          <w:szCs w:val="30"/>
          <w:u w:val="thick"/>
        </w:rPr>
      </w:pPr>
      <w:r w:rsidRPr="00BB61CD">
        <w:rPr>
          <w:rFonts w:ascii="黑体" w:eastAsia="黑体" w:hAnsi="宋体" w:hint="eastAsia"/>
          <w:b/>
          <w:sz w:val="30"/>
          <w:szCs w:val="30"/>
        </w:rPr>
        <w:t>课题名称：</w:t>
      </w:r>
      <w:r w:rsidR="00BE61C2" w:rsidRPr="00AE49B1">
        <w:rPr>
          <w:rFonts w:ascii="黑体" w:eastAsia="黑体" w:hAnsi="宋体" w:hint="eastAsia"/>
          <w:b/>
          <w:sz w:val="24"/>
          <w:u w:val="thick"/>
        </w:rPr>
        <w:t xml:space="preserve">  </w:t>
      </w:r>
      <w:proofErr w:type="gramStart"/>
      <w:r w:rsidR="00487C7E">
        <w:rPr>
          <w:rFonts w:ascii="黑体" w:eastAsia="黑体" w:hAnsi="宋体"/>
          <w:b/>
          <w:sz w:val="24"/>
          <w:u w:val="thick"/>
        </w:rPr>
        <w:t>POS(</w:t>
      </w:r>
      <w:proofErr w:type="gramEnd"/>
      <w:r w:rsidR="00487C7E">
        <w:rPr>
          <w:rFonts w:ascii="黑体" w:eastAsia="黑体" w:hAnsi="宋体"/>
          <w:b/>
          <w:sz w:val="24"/>
          <w:u w:val="thick"/>
        </w:rPr>
        <w:t>Point Of Sale) System</w:t>
      </w:r>
      <w:r w:rsidR="00CD045F">
        <w:rPr>
          <w:rFonts w:ascii="黑体" w:eastAsia="黑体" w:hAnsi="宋体"/>
          <w:b/>
          <w:sz w:val="24"/>
          <w:u w:val="thick"/>
        </w:rPr>
        <w:t xml:space="preserve"> P</w:t>
      </w:r>
      <w:r w:rsidR="00CD045F">
        <w:rPr>
          <w:rFonts w:ascii="黑体" w:eastAsia="黑体" w:hAnsi="宋体" w:hint="eastAsia"/>
          <w:b/>
          <w:sz w:val="24"/>
          <w:u w:val="thick"/>
        </w:rPr>
        <w:t>roject</w:t>
      </w:r>
      <w:r w:rsidRPr="00AE49B1">
        <w:rPr>
          <w:rFonts w:ascii="黑体" w:eastAsia="黑体" w:hAnsi="宋体" w:hint="eastAsia"/>
          <w:b/>
          <w:sz w:val="24"/>
          <w:u w:val="thick"/>
        </w:rPr>
        <w:tab/>
      </w:r>
    </w:p>
    <w:p w14:paraId="653F07EE" w14:textId="77777777" w:rsidR="00BB61CD" w:rsidRPr="00AC6C33" w:rsidRDefault="00BB61CD" w:rsidP="004449F4">
      <w:pPr>
        <w:ind w:leftChars="1200" w:left="2666" w:rightChars="551" w:right="1224"/>
        <w:jc w:val="center"/>
        <w:rPr>
          <w:rFonts w:ascii="宋体" w:hAnsi="宋体"/>
          <w:sz w:val="28"/>
          <w:szCs w:val="28"/>
        </w:rPr>
      </w:pPr>
    </w:p>
    <w:p w14:paraId="3E201EBC" w14:textId="77777777" w:rsidR="00BB61CD" w:rsidRPr="00BB61CD" w:rsidRDefault="00BB61CD" w:rsidP="004449F4">
      <w:pPr>
        <w:ind w:rightChars="802" w:right="1782" w:firstLineChars="400" w:firstLine="1169"/>
        <w:jc w:val="center"/>
        <w:rPr>
          <w:rFonts w:ascii="宋体" w:hAnsi="宋体"/>
          <w:sz w:val="28"/>
          <w:szCs w:val="28"/>
        </w:rPr>
      </w:pPr>
    </w:p>
    <w:p w14:paraId="7147F400" w14:textId="6D4A17A3" w:rsidR="00BB61CD" w:rsidRPr="00B034E0" w:rsidRDefault="00B034E0" w:rsidP="00B034E0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  <w:u w:val="single"/>
        </w:rPr>
      </w:pPr>
      <w:r w:rsidRPr="00B034E0">
        <w:rPr>
          <w:rFonts w:ascii="宋体" w:hAnsi="宋体" w:hint="eastAsia"/>
          <w:sz w:val="24"/>
        </w:rPr>
        <w:t>课题负责人</w:t>
      </w:r>
      <w:r w:rsidR="00BB61CD" w:rsidRPr="00B034E0">
        <w:rPr>
          <w:rFonts w:ascii="宋体" w:hAnsi="宋体" w:hint="eastAsia"/>
          <w:sz w:val="24"/>
        </w:rPr>
        <w:t>：</w:t>
      </w:r>
      <w:r w:rsidR="00BB61CD" w:rsidRPr="00B034E0">
        <w:rPr>
          <w:rFonts w:ascii="宋体" w:hAnsi="宋体" w:hint="eastAsia"/>
          <w:sz w:val="24"/>
          <w:u w:val="single"/>
        </w:rPr>
        <w:t xml:space="preserve">  </w:t>
      </w:r>
      <w:r w:rsidR="00607156" w:rsidRPr="00B034E0">
        <w:rPr>
          <w:rFonts w:ascii="宋体" w:hAnsi="宋体" w:hint="eastAsia"/>
          <w:sz w:val="24"/>
          <w:u w:val="single"/>
        </w:rPr>
        <w:t xml:space="preserve"> </w:t>
      </w:r>
      <w:r w:rsidR="00263BE5" w:rsidRPr="00B034E0">
        <w:rPr>
          <w:rFonts w:ascii="宋体" w:hAnsi="宋体" w:hint="eastAsia"/>
          <w:sz w:val="24"/>
          <w:u w:val="single"/>
        </w:rPr>
        <w:t xml:space="preserve"> </w:t>
      </w:r>
      <w:r w:rsidR="00487C7E">
        <w:rPr>
          <w:rFonts w:ascii="宋体" w:hAnsi="宋体" w:hint="eastAsia"/>
          <w:sz w:val="24"/>
          <w:u w:val="single"/>
        </w:rPr>
        <w:t>龙家可</w:t>
      </w:r>
      <w:r w:rsidR="00BB61CD" w:rsidRPr="00B034E0">
        <w:rPr>
          <w:rFonts w:ascii="宋体" w:hAnsi="宋体" w:hint="eastAsia"/>
          <w:sz w:val="24"/>
          <w:u w:val="single"/>
        </w:rPr>
        <w:tab/>
      </w:r>
    </w:p>
    <w:p w14:paraId="70689ECE" w14:textId="3A0974C5" w:rsidR="00BB61CD" w:rsidRDefault="00487C7E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  <w:u w:val="single"/>
        </w:rPr>
      </w:pPr>
      <w:r>
        <w:rPr>
          <w:rFonts w:ascii="宋体" w:hAnsi="宋体" w:hint="eastAsia"/>
          <w:sz w:val="24"/>
        </w:rPr>
        <w:t>学号</w:t>
      </w:r>
      <w:r w:rsidR="00BB61CD" w:rsidRPr="009C2076">
        <w:rPr>
          <w:rFonts w:ascii="宋体" w:hAnsi="宋体" w:hint="eastAsia"/>
          <w:sz w:val="24"/>
        </w:rPr>
        <w:t>：</w:t>
      </w:r>
      <w:r w:rsidR="00607156" w:rsidRPr="009C2076">
        <w:rPr>
          <w:rFonts w:ascii="宋体" w:hAnsi="宋体" w:hint="eastAsia"/>
          <w:sz w:val="24"/>
          <w:u w:val="single"/>
        </w:rPr>
        <w:t xml:space="preserve">     </w:t>
      </w:r>
      <w:r w:rsidR="00263BE5" w:rsidRPr="009C2076">
        <w:rPr>
          <w:rFonts w:ascii="宋体" w:hAnsi="宋体" w:hint="eastAsia"/>
          <w:sz w:val="24"/>
          <w:u w:val="single"/>
        </w:rPr>
        <w:t xml:space="preserve"> </w:t>
      </w:r>
      <w:r>
        <w:rPr>
          <w:rFonts w:ascii="宋体" w:hAnsi="宋体"/>
          <w:sz w:val="24"/>
          <w:u w:val="single"/>
        </w:rPr>
        <w:t>2021141461092</w:t>
      </w:r>
      <w:r w:rsidR="00607156" w:rsidRPr="009C2076">
        <w:rPr>
          <w:rFonts w:ascii="宋体" w:hAnsi="宋体" w:hint="eastAsia"/>
          <w:sz w:val="24"/>
          <w:u w:val="single"/>
        </w:rPr>
        <w:tab/>
      </w:r>
    </w:p>
    <w:p w14:paraId="102FCBDB" w14:textId="77777777" w:rsidR="00BB61CD" w:rsidRPr="009C2076" w:rsidRDefault="00BB61CD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</w:rPr>
      </w:pPr>
    </w:p>
    <w:p w14:paraId="14AC508D" w14:textId="187D4477" w:rsidR="00BB61CD" w:rsidRPr="009C2076" w:rsidRDefault="009A78D9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</w:rPr>
      </w:pPr>
      <w:r w:rsidRPr="009C2076">
        <w:rPr>
          <w:rFonts w:ascii="宋体" w:hAnsi="宋体" w:hint="eastAsia"/>
          <w:sz w:val="24"/>
        </w:rPr>
        <w:t>指导教师：</w:t>
      </w:r>
      <w:r w:rsidRPr="009C2076">
        <w:rPr>
          <w:rFonts w:ascii="宋体" w:hAnsi="宋体" w:hint="eastAsia"/>
          <w:sz w:val="24"/>
          <w:u w:val="single"/>
        </w:rPr>
        <w:t xml:space="preserve">    </w:t>
      </w:r>
      <w:r w:rsidR="00487C7E" w:rsidRPr="00487C7E">
        <w:rPr>
          <w:rFonts w:ascii="宋体" w:hAnsi="宋体" w:hint="eastAsia"/>
          <w:sz w:val="24"/>
          <w:u w:val="single"/>
        </w:rPr>
        <w:t>伍元凯</w:t>
      </w:r>
      <w:r w:rsidRPr="009C2076">
        <w:rPr>
          <w:rFonts w:ascii="宋体" w:hAnsi="宋体" w:hint="eastAsia"/>
          <w:sz w:val="24"/>
          <w:u w:val="single"/>
        </w:rPr>
        <w:tab/>
      </w:r>
    </w:p>
    <w:p w14:paraId="319AE958" w14:textId="77777777" w:rsidR="00BB61CD" w:rsidRPr="009C2076" w:rsidRDefault="00BB61CD" w:rsidP="009C2076">
      <w:pPr>
        <w:tabs>
          <w:tab w:val="right" w:pos="6216"/>
        </w:tabs>
        <w:ind w:rightChars="602" w:right="1337" w:firstLineChars="450" w:firstLine="1139"/>
        <w:rPr>
          <w:rFonts w:ascii="宋体" w:hAnsi="宋体"/>
          <w:sz w:val="24"/>
        </w:rPr>
      </w:pPr>
      <w:r w:rsidRPr="009C2076">
        <w:rPr>
          <w:rFonts w:ascii="宋体" w:hAnsi="宋体" w:hint="eastAsia"/>
          <w:b/>
          <w:sz w:val="24"/>
        </w:rPr>
        <w:t>评阅成绩：</w:t>
      </w:r>
      <w:r w:rsidRPr="009C2076">
        <w:rPr>
          <w:rFonts w:ascii="宋体" w:hAnsi="宋体" w:hint="eastAsia"/>
          <w:b/>
          <w:sz w:val="24"/>
          <w:u w:val="single"/>
        </w:rPr>
        <w:t xml:space="preserve"> </w:t>
      </w:r>
      <w:r w:rsidR="00607156" w:rsidRPr="009C2076">
        <w:rPr>
          <w:rFonts w:ascii="宋体" w:hAnsi="宋体" w:hint="eastAsia"/>
          <w:b/>
          <w:sz w:val="24"/>
          <w:u w:val="single"/>
        </w:rPr>
        <w:t xml:space="preserve">  </w:t>
      </w:r>
      <w:r w:rsidR="00263BE5" w:rsidRPr="009C2076">
        <w:rPr>
          <w:rFonts w:ascii="宋体" w:hAnsi="宋体" w:hint="eastAsia"/>
          <w:b/>
          <w:sz w:val="24"/>
          <w:u w:val="single"/>
        </w:rPr>
        <w:t xml:space="preserve">  </w:t>
      </w:r>
      <w:r w:rsidR="00607156" w:rsidRPr="009C2076">
        <w:rPr>
          <w:rFonts w:ascii="宋体" w:hAnsi="宋体" w:hint="eastAsia"/>
          <w:b/>
          <w:sz w:val="24"/>
          <w:u w:val="single"/>
        </w:rPr>
        <w:t xml:space="preserve">  </w:t>
      </w:r>
      <w:r w:rsidR="00AB6EC3" w:rsidRPr="009C2076">
        <w:rPr>
          <w:rFonts w:ascii="宋体" w:hAnsi="宋体" w:hint="eastAsia"/>
          <w:sz w:val="24"/>
          <w:u w:val="single"/>
        </w:rPr>
        <w:tab/>
      </w:r>
    </w:p>
    <w:p w14:paraId="1EF6B0AF" w14:textId="77777777" w:rsidR="00BB61CD" w:rsidRPr="009C2076" w:rsidRDefault="00BB61CD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  <w:u w:val="single"/>
        </w:rPr>
      </w:pPr>
      <w:r w:rsidRPr="009C2076">
        <w:rPr>
          <w:rFonts w:ascii="宋体" w:hAnsi="宋体" w:hint="eastAsia"/>
          <w:sz w:val="24"/>
        </w:rPr>
        <w:t>评阅意见：</w:t>
      </w:r>
      <w:r w:rsidR="004711D2" w:rsidRPr="009C2076">
        <w:rPr>
          <w:rFonts w:ascii="宋体" w:hAnsi="宋体" w:hint="eastAsia"/>
          <w:sz w:val="24"/>
          <w:u w:val="single"/>
        </w:rPr>
        <w:t xml:space="preserve"> </w:t>
      </w:r>
      <w:r w:rsidR="004711D2" w:rsidRPr="009C2076">
        <w:rPr>
          <w:rFonts w:ascii="宋体" w:hAnsi="宋体" w:hint="eastAsia"/>
          <w:sz w:val="24"/>
          <w:u w:val="single"/>
        </w:rPr>
        <w:tab/>
      </w:r>
    </w:p>
    <w:p w14:paraId="78E4E9A2" w14:textId="77777777" w:rsidR="00AE49B1" w:rsidRPr="009C2076" w:rsidRDefault="00AE49B1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  <w:u w:val="single"/>
        </w:rPr>
      </w:pPr>
      <w:r w:rsidRPr="009C2076">
        <w:rPr>
          <w:rFonts w:ascii="宋体" w:hAnsi="宋体" w:hint="eastAsia"/>
          <w:sz w:val="24"/>
          <w:u w:val="single"/>
        </w:rPr>
        <w:tab/>
      </w:r>
    </w:p>
    <w:p w14:paraId="00E3F7AC" w14:textId="77777777" w:rsidR="00BB61CD" w:rsidRPr="009C2076" w:rsidRDefault="00AE49B1" w:rsidP="009C2076">
      <w:pPr>
        <w:tabs>
          <w:tab w:val="right" w:pos="6216"/>
        </w:tabs>
        <w:ind w:rightChars="602" w:right="1337" w:firstLineChars="450" w:firstLine="1135"/>
        <w:rPr>
          <w:rFonts w:ascii="宋体" w:hAnsi="宋体"/>
          <w:sz w:val="24"/>
        </w:rPr>
      </w:pPr>
      <w:r w:rsidRPr="009C2076">
        <w:rPr>
          <w:rFonts w:ascii="宋体" w:hAnsi="宋体" w:hint="eastAsia"/>
          <w:sz w:val="24"/>
          <w:u w:val="single"/>
        </w:rPr>
        <w:tab/>
      </w:r>
    </w:p>
    <w:p w14:paraId="44A132DD" w14:textId="77777777" w:rsidR="00607156" w:rsidRPr="00BB61CD" w:rsidRDefault="00607156" w:rsidP="00AE49B1">
      <w:pPr>
        <w:rPr>
          <w:rFonts w:ascii="宋体" w:hAnsi="宋体"/>
          <w:sz w:val="28"/>
          <w:szCs w:val="28"/>
        </w:rPr>
      </w:pPr>
    </w:p>
    <w:p w14:paraId="772916A9" w14:textId="0AC54916" w:rsidR="00605697" w:rsidRDefault="00BB61CD" w:rsidP="00BE61C2">
      <w:pPr>
        <w:jc w:val="center"/>
        <w:rPr>
          <w:rFonts w:ascii="宋体" w:hAnsi="宋体"/>
          <w:sz w:val="28"/>
          <w:szCs w:val="28"/>
        </w:rPr>
      </w:pPr>
      <w:r w:rsidRPr="00BB61CD">
        <w:rPr>
          <w:rFonts w:ascii="宋体" w:hAnsi="宋体" w:hint="eastAsia"/>
          <w:sz w:val="28"/>
          <w:szCs w:val="28"/>
        </w:rPr>
        <w:t>提交报告时间：</w:t>
      </w:r>
      <w:r w:rsidR="00607156">
        <w:rPr>
          <w:rFonts w:ascii="宋体" w:hAnsi="宋体" w:hint="eastAsia"/>
          <w:sz w:val="28"/>
          <w:szCs w:val="28"/>
        </w:rPr>
        <w:t>20</w:t>
      </w:r>
      <w:r w:rsidR="00487C7E">
        <w:rPr>
          <w:rFonts w:ascii="宋体" w:hAnsi="宋体"/>
          <w:sz w:val="28"/>
          <w:szCs w:val="28"/>
        </w:rPr>
        <w:t>23</w:t>
      </w:r>
      <w:r w:rsidR="004711D2">
        <w:rPr>
          <w:rFonts w:ascii="宋体" w:hAnsi="宋体" w:hint="eastAsia"/>
          <w:sz w:val="28"/>
          <w:szCs w:val="28"/>
        </w:rPr>
        <w:t xml:space="preserve"> </w:t>
      </w:r>
      <w:r w:rsidRPr="00BB61CD">
        <w:rPr>
          <w:rFonts w:ascii="宋体" w:hAnsi="宋体" w:hint="eastAsia"/>
          <w:sz w:val="28"/>
          <w:szCs w:val="28"/>
        </w:rPr>
        <w:t>年</w:t>
      </w:r>
      <w:r w:rsidR="004711D2">
        <w:rPr>
          <w:rFonts w:ascii="宋体" w:hAnsi="宋体" w:hint="eastAsia"/>
          <w:sz w:val="28"/>
          <w:szCs w:val="28"/>
        </w:rPr>
        <w:t xml:space="preserve"> </w:t>
      </w:r>
      <w:r w:rsidR="00487C7E">
        <w:rPr>
          <w:rFonts w:ascii="宋体" w:hAnsi="宋体"/>
          <w:sz w:val="28"/>
          <w:szCs w:val="28"/>
        </w:rPr>
        <w:t>6</w:t>
      </w:r>
      <w:r w:rsidRPr="00BB61CD">
        <w:rPr>
          <w:rFonts w:ascii="宋体" w:hAnsi="宋体" w:hint="eastAsia"/>
          <w:sz w:val="28"/>
          <w:szCs w:val="28"/>
        </w:rPr>
        <w:t>月</w:t>
      </w:r>
      <w:r w:rsidR="00487C7E">
        <w:rPr>
          <w:rFonts w:ascii="宋体" w:hAnsi="宋体"/>
          <w:sz w:val="28"/>
          <w:szCs w:val="28"/>
        </w:rPr>
        <w:t>15</w:t>
      </w:r>
      <w:r w:rsidRPr="00BB61CD">
        <w:rPr>
          <w:rFonts w:ascii="宋体" w:hAnsi="宋体" w:hint="eastAsia"/>
          <w:sz w:val="28"/>
          <w:szCs w:val="28"/>
        </w:rPr>
        <w:t>日</w:t>
      </w:r>
    </w:p>
    <w:p w14:paraId="7E57368B" w14:textId="77777777" w:rsidR="00605697" w:rsidRDefault="00605697" w:rsidP="00605697">
      <w:pPr>
        <w:pStyle w:val="a6"/>
        <w:tabs>
          <w:tab w:val="clear" w:pos="425"/>
        </w:tabs>
        <w:spacing w:line="700" w:lineRule="exact"/>
        <w:ind w:firstLine="0"/>
        <w:jc w:val="center"/>
        <w:rPr>
          <w:sz w:val="36"/>
        </w:rPr>
      </w:pPr>
      <w:r>
        <w:rPr>
          <w:rFonts w:hAnsi="宋体"/>
          <w:sz w:val="28"/>
          <w:szCs w:val="28"/>
        </w:rPr>
        <w:br w:type="page"/>
      </w:r>
    </w:p>
    <w:p w14:paraId="72D47B16" w14:textId="77777777" w:rsidR="00605697" w:rsidRDefault="00605697" w:rsidP="00605697">
      <w:pPr>
        <w:spacing w:line="400" w:lineRule="exact"/>
        <w:jc w:val="center"/>
        <w:rPr>
          <w:sz w:val="36"/>
        </w:rPr>
      </w:pPr>
    </w:p>
    <w:p w14:paraId="5C83004A" w14:textId="5ED91931" w:rsidR="00605697" w:rsidRPr="00E849F0" w:rsidRDefault="00CD045F" w:rsidP="00605697">
      <w:pPr>
        <w:spacing w:line="400" w:lineRule="exact"/>
        <w:jc w:val="center"/>
        <w:rPr>
          <w:rFonts w:eastAsia="黑体"/>
          <w:b/>
          <w:sz w:val="36"/>
        </w:rPr>
      </w:pPr>
      <w:r>
        <w:rPr>
          <w:rFonts w:eastAsia="黑体" w:hint="eastAsia"/>
          <w:b/>
          <w:sz w:val="36"/>
        </w:rPr>
        <w:t>数据库驱动</w:t>
      </w:r>
      <w:r w:rsidR="00783739">
        <w:rPr>
          <w:rFonts w:eastAsia="黑体" w:hint="eastAsia"/>
          <w:b/>
          <w:sz w:val="36"/>
        </w:rPr>
        <w:t>的</w:t>
      </w:r>
      <w:r>
        <w:rPr>
          <w:rFonts w:eastAsia="黑体" w:hint="eastAsia"/>
          <w:b/>
          <w:sz w:val="36"/>
        </w:rPr>
        <w:t>基于</w:t>
      </w:r>
      <w:r>
        <w:rPr>
          <w:rFonts w:eastAsia="黑体" w:hint="eastAsia"/>
          <w:b/>
          <w:sz w:val="36"/>
        </w:rPr>
        <w:t>Web</w:t>
      </w:r>
      <w:r>
        <w:rPr>
          <w:rFonts w:eastAsia="黑体" w:hint="eastAsia"/>
          <w:b/>
          <w:sz w:val="36"/>
        </w:rPr>
        <w:t>前端的销售点系统</w:t>
      </w:r>
    </w:p>
    <w:p w14:paraId="5B24B191" w14:textId="77777777" w:rsidR="00605697" w:rsidRDefault="00605697" w:rsidP="00605697">
      <w:pPr>
        <w:spacing w:line="400" w:lineRule="exact"/>
        <w:jc w:val="center"/>
        <w:rPr>
          <w:sz w:val="36"/>
        </w:rPr>
      </w:pPr>
    </w:p>
    <w:p w14:paraId="4F9A05D0" w14:textId="1504C7A0" w:rsidR="00605697" w:rsidRPr="00CD045F" w:rsidRDefault="00605697" w:rsidP="00CD045F">
      <w:pPr>
        <w:spacing w:line="400" w:lineRule="exact"/>
        <w:jc w:val="center"/>
        <w:rPr>
          <w:sz w:val="24"/>
        </w:rPr>
      </w:pPr>
      <w:r>
        <w:rPr>
          <w:rFonts w:hint="eastAsia"/>
          <w:sz w:val="24"/>
        </w:rPr>
        <w:t>软件工程</w:t>
      </w:r>
      <w:r>
        <w:rPr>
          <w:sz w:val="24"/>
        </w:rPr>
        <w:t xml:space="preserve"> </w:t>
      </w:r>
      <w:r>
        <w:rPr>
          <w:rFonts w:hint="eastAsia"/>
          <w:sz w:val="24"/>
        </w:rPr>
        <w:t>专业</w:t>
      </w:r>
    </w:p>
    <w:p w14:paraId="62DDD74D" w14:textId="77777777" w:rsidR="00605697" w:rsidRPr="00CE4C48" w:rsidRDefault="00605697" w:rsidP="00605697">
      <w:pPr>
        <w:spacing w:line="400" w:lineRule="exact"/>
        <w:jc w:val="center"/>
        <w:rPr>
          <w:rFonts w:eastAsia="黑体"/>
          <w:sz w:val="24"/>
        </w:rPr>
      </w:pPr>
    </w:p>
    <w:p w14:paraId="73997D89" w14:textId="28FE7344" w:rsidR="00605697" w:rsidRDefault="00605697" w:rsidP="00605697">
      <w:pPr>
        <w:spacing w:line="400" w:lineRule="exact"/>
        <w:jc w:val="center"/>
        <w:rPr>
          <w:rFonts w:eastAsia="楷体_GB2312"/>
          <w:sz w:val="24"/>
        </w:rPr>
      </w:pPr>
      <w:r w:rsidRPr="00E849F0">
        <w:rPr>
          <w:rFonts w:eastAsia="黑体" w:hint="eastAsia"/>
          <w:b/>
          <w:sz w:val="24"/>
        </w:rPr>
        <w:t>学生</w:t>
      </w:r>
      <w:r>
        <w:rPr>
          <w:rFonts w:eastAsia="黑体" w:hint="eastAsia"/>
          <w:sz w:val="24"/>
        </w:rPr>
        <w:t xml:space="preserve">  </w:t>
      </w:r>
      <w:r w:rsidR="00550804">
        <w:rPr>
          <w:rFonts w:eastAsia="楷体_GB2312" w:hint="eastAsia"/>
          <w:sz w:val="24"/>
        </w:rPr>
        <w:t>X</w:t>
      </w:r>
      <w:r w:rsidR="00550804">
        <w:rPr>
          <w:rFonts w:eastAsia="楷体_GB2312"/>
          <w:sz w:val="24"/>
        </w:rPr>
        <w:t>XX</w:t>
      </w:r>
      <w:r>
        <w:rPr>
          <w:rFonts w:eastAsia="楷体_GB2312" w:hint="eastAsia"/>
          <w:sz w:val="24"/>
        </w:rPr>
        <w:t xml:space="preserve"> </w:t>
      </w:r>
      <w:r>
        <w:rPr>
          <w:rFonts w:eastAsia="黑体" w:hint="eastAsia"/>
          <w:sz w:val="24"/>
        </w:rPr>
        <w:t xml:space="preserve">  </w:t>
      </w:r>
      <w:r w:rsidRPr="00E849F0">
        <w:rPr>
          <w:rFonts w:eastAsia="黑体" w:hint="eastAsia"/>
          <w:b/>
          <w:sz w:val="24"/>
        </w:rPr>
        <w:t>指导老师</w:t>
      </w:r>
      <w:r>
        <w:rPr>
          <w:rFonts w:eastAsia="黑体" w:hint="eastAsia"/>
          <w:sz w:val="24"/>
        </w:rPr>
        <w:t xml:space="preserve">  </w:t>
      </w:r>
      <w:r w:rsidR="00783739" w:rsidRPr="00783739">
        <w:rPr>
          <w:rFonts w:eastAsia="楷体_GB2312" w:hint="eastAsia"/>
          <w:sz w:val="24"/>
        </w:rPr>
        <w:t>伍元凯</w:t>
      </w:r>
    </w:p>
    <w:p w14:paraId="467BA61F" w14:textId="77777777" w:rsidR="00605697" w:rsidRDefault="00605697" w:rsidP="00605697">
      <w:pPr>
        <w:spacing w:line="400" w:lineRule="exact"/>
        <w:jc w:val="center"/>
        <w:rPr>
          <w:rFonts w:eastAsia="楷体_GB2312"/>
          <w:sz w:val="24"/>
        </w:rPr>
      </w:pPr>
    </w:p>
    <w:p w14:paraId="10A0C217" w14:textId="77777777" w:rsidR="00605697" w:rsidRDefault="00605697" w:rsidP="00605697">
      <w:pPr>
        <w:spacing w:line="400" w:lineRule="exact"/>
        <w:jc w:val="center"/>
        <w:rPr>
          <w:rFonts w:eastAsia="楷体_GB2312"/>
          <w:sz w:val="24"/>
        </w:rPr>
      </w:pPr>
    </w:p>
    <w:p w14:paraId="615FC770" w14:textId="74EE5996" w:rsidR="00373923" w:rsidRPr="00373923" w:rsidRDefault="00373923" w:rsidP="00373923">
      <w:pPr>
        <w:pStyle w:val="aa"/>
        <w:jc w:val="left"/>
        <w:rPr>
          <w:rFonts w:ascii="宋体" w:eastAsia="宋体" w:hAnsi="宋体"/>
        </w:rPr>
      </w:pPr>
      <w:bookmarkStart w:id="2" w:name="_Toc137766973"/>
      <w:r w:rsidRPr="00373923">
        <w:rPr>
          <w:rFonts w:ascii="宋体" w:eastAsia="宋体" w:hAnsi="宋体" w:hint="eastAsia"/>
        </w:rPr>
        <w:t>介绍</w:t>
      </w:r>
      <w:bookmarkEnd w:id="2"/>
    </w:p>
    <w:p w14:paraId="147073FC" w14:textId="69B930E8" w:rsidR="00373923" w:rsidRPr="00373923" w:rsidRDefault="00373923" w:rsidP="00373923">
      <w:pPr>
        <w:spacing w:line="400" w:lineRule="exact"/>
        <w:ind w:firstLineChars="200" w:firstLine="444"/>
        <w:rPr>
          <w:szCs w:val="21"/>
        </w:rPr>
      </w:pPr>
      <w:r w:rsidRPr="00373923">
        <w:rPr>
          <w:rFonts w:hint="eastAsia"/>
          <w:szCs w:val="21"/>
        </w:rPr>
        <w:t>个体营业户</w:t>
      </w:r>
      <w:r>
        <w:rPr>
          <w:rFonts w:hint="eastAsia"/>
          <w:szCs w:val="21"/>
        </w:rPr>
        <w:t>进行销售贩卖的</w:t>
      </w:r>
      <w:r w:rsidRPr="00373923">
        <w:rPr>
          <w:rFonts w:hint="eastAsia"/>
          <w:szCs w:val="21"/>
        </w:rPr>
        <w:t>情况</w:t>
      </w:r>
      <w:r>
        <w:rPr>
          <w:rFonts w:hint="eastAsia"/>
          <w:szCs w:val="21"/>
        </w:rPr>
        <w:t>在我国</w:t>
      </w:r>
      <w:r w:rsidRPr="00373923">
        <w:rPr>
          <w:rFonts w:hint="eastAsia"/>
          <w:szCs w:val="21"/>
        </w:rPr>
        <w:t>非常广泛，尤其是小商贩们，他们是社区和城市中不可或缺的一部分。传统上，这些个体营业户使用</w:t>
      </w:r>
      <w:r>
        <w:rPr>
          <w:rFonts w:hint="eastAsia"/>
          <w:szCs w:val="21"/>
        </w:rPr>
        <w:t>简单</w:t>
      </w:r>
      <w:r w:rsidRPr="00373923">
        <w:rPr>
          <w:rFonts w:hint="eastAsia"/>
          <w:szCs w:val="21"/>
        </w:rPr>
        <w:t>的</w:t>
      </w:r>
      <w:r>
        <w:rPr>
          <w:rFonts w:hint="eastAsia"/>
          <w:szCs w:val="21"/>
        </w:rPr>
        <w:t>记录</w:t>
      </w:r>
      <w:r w:rsidRPr="00373923">
        <w:rPr>
          <w:rFonts w:hint="eastAsia"/>
          <w:szCs w:val="21"/>
        </w:rPr>
        <w:t>方法来管理他们的销售活动，这包括手写记录和简单的计算方式。然而，随着科技的进步和环境的变化，他们需要一个更现代化的解决方案来简化销售流程并提高效率。</w:t>
      </w:r>
    </w:p>
    <w:p w14:paraId="540C5E87" w14:textId="4D5BAFEC" w:rsidR="00373923" w:rsidRPr="00373923" w:rsidRDefault="00373923" w:rsidP="00373923">
      <w:pPr>
        <w:spacing w:line="400" w:lineRule="exact"/>
        <w:ind w:firstLineChars="200" w:firstLine="444"/>
        <w:rPr>
          <w:szCs w:val="21"/>
        </w:rPr>
      </w:pPr>
      <w:r w:rsidRPr="00373923">
        <w:rPr>
          <w:rFonts w:hint="eastAsia"/>
          <w:szCs w:val="21"/>
        </w:rPr>
        <w:t>为了满足小个体营业户的需求，我们开发了一个</w:t>
      </w:r>
      <w:r w:rsidRPr="00373923">
        <w:rPr>
          <w:rFonts w:hint="eastAsia"/>
          <w:szCs w:val="21"/>
        </w:rPr>
        <w:t>POS</w:t>
      </w:r>
      <w:r w:rsidRPr="00373923">
        <w:rPr>
          <w:rFonts w:hint="eastAsia"/>
          <w:szCs w:val="21"/>
        </w:rPr>
        <w:t>系统，旨在为</w:t>
      </w:r>
      <w:r w:rsidR="00BF4E4B">
        <w:rPr>
          <w:rFonts w:hint="eastAsia"/>
          <w:szCs w:val="21"/>
        </w:rPr>
        <w:t>雇员</w:t>
      </w:r>
      <w:r w:rsidRPr="00373923">
        <w:rPr>
          <w:rFonts w:hint="eastAsia"/>
          <w:szCs w:val="21"/>
        </w:rPr>
        <w:t>提供一个简单易用的销售管理工具。该系统的前端使用</w:t>
      </w:r>
      <w:r w:rsidRPr="00373923">
        <w:rPr>
          <w:rFonts w:hint="eastAsia"/>
          <w:szCs w:val="21"/>
        </w:rPr>
        <w:t>Web</w:t>
      </w:r>
      <w:r w:rsidRPr="00373923">
        <w:rPr>
          <w:rFonts w:hint="eastAsia"/>
          <w:szCs w:val="21"/>
        </w:rPr>
        <w:t>技术（</w:t>
      </w:r>
      <w:r w:rsidRPr="00373923">
        <w:rPr>
          <w:rFonts w:hint="eastAsia"/>
          <w:szCs w:val="21"/>
        </w:rPr>
        <w:t>HTML</w:t>
      </w:r>
      <w:r w:rsidRPr="00373923">
        <w:rPr>
          <w:rFonts w:hint="eastAsia"/>
          <w:szCs w:val="21"/>
        </w:rPr>
        <w:t>、</w:t>
      </w:r>
      <w:r w:rsidRPr="00373923">
        <w:rPr>
          <w:rFonts w:hint="eastAsia"/>
          <w:szCs w:val="21"/>
        </w:rPr>
        <w:t>CSS</w:t>
      </w:r>
      <w:r w:rsidRPr="00373923">
        <w:rPr>
          <w:rFonts w:hint="eastAsia"/>
          <w:szCs w:val="21"/>
        </w:rPr>
        <w:t>和</w:t>
      </w:r>
      <w:r w:rsidRPr="00373923">
        <w:rPr>
          <w:rFonts w:hint="eastAsia"/>
          <w:szCs w:val="21"/>
        </w:rPr>
        <w:t>JavaScript</w:t>
      </w:r>
      <w:r w:rsidRPr="00373923">
        <w:rPr>
          <w:rFonts w:hint="eastAsia"/>
          <w:szCs w:val="21"/>
        </w:rPr>
        <w:t>）实现，具有</w:t>
      </w:r>
      <w:proofErr w:type="gramStart"/>
      <w:r w:rsidRPr="00373923">
        <w:rPr>
          <w:rFonts w:hint="eastAsia"/>
          <w:szCs w:val="21"/>
        </w:rPr>
        <w:t>直观友好</w:t>
      </w:r>
      <w:proofErr w:type="gramEnd"/>
      <w:r w:rsidRPr="00373923">
        <w:rPr>
          <w:rFonts w:hint="eastAsia"/>
          <w:szCs w:val="21"/>
        </w:rPr>
        <w:t>的用户界面，使得个体营业户可以轻松上手并进行销售操作</w:t>
      </w:r>
      <w:r>
        <w:rPr>
          <w:rFonts w:hint="eastAsia"/>
          <w:szCs w:val="21"/>
        </w:rPr>
        <w:t>，满足他们在</w:t>
      </w:r>
      <w:r w:rsidRPr="00373923">
        <w:rPr>
          <w:rFonts w:hint="eastAsia"/>
          <w:szCs w:val="21"/>
        </w:rPr>
        <w:t>销售记录与结算</w:t>
      </w:r>
      <w:r>
        <w:rPr>
          <w:rFonts w:hint="eastAsia"/>
          <w:szCs w:val="21"/>
        </w:rPr>
        <w:t>、库存管理方面的需求。</w:t>
      </w:r>
    </w:p>
    <w:p w14:paraId="038402E1" w14:textId="2B50FB52" w:rsidR="00373923" w:rsidRPr="00373923" w:rsidRDefault="00373923" w:rsidP="00373923">
      <w:pPr>
        <w:spacing w:line="400" w:lineRule="exact"/>
        <w:ind w:firstLineChars="200" w:firstLine="444"/>
        <w:rPr>
          <w:szCs w:val="21"/>
        </w:rPr>
      </w:pPr>
      <w:r w:rsidRPr="00373923">
        <w:rPr>
          <w:rFonts w:hint="eastAsia"/>
          <w:szCs w:val="21"/>
        </w:rPr>
        <w:t>此外，</w:t>
      </w:r>
      <w:r w:rsidRPr="00373923">
        <w:rPr>
          <w:rFonts w:hint="eastAsia"/>
          <w:szCs w:val="21"/>
        </w:rPr>
        <w:t xml:space="preserve"> POS</w:t>
      </w:r>
      <w:r w:rsidRPr="00373923">
        <w:rPr>
          <w:rFonts w:hint="eastAsia"/>
          <w:szCs w:val="21"/>
        </w:rPr>
        <w:t>系统</w:t>
      </w:r>
      <w:r>
        <w:rPr>
          <w:rFonts w:hint="eastAsia"/>
          <w:szCs w:val="21"/>
        </w:rPr>
        <w:t>中数据模式</w:t>
      </w:r>
      <w:r w:rsidRPr="00373923">
        <w:rPr>
          <w:rFonts w:hint="eastAsia"/>
          <w:szCs w:val="21"/>
        </w:rPr>
        <w:t>的设计，使得原始数据的统计和进一步处理变得更加方便</w:t>
      </w:r>
      <w:r>
        <w:rPr>
          <w:rFonts w:hint="eastAsia"/>
          <w:szCs w:val="21"/>
        </w:rPr>
        <w:t>，帮助</w:t>
      </w:r>
      <w:r w:rsidRPr="00373923">
        <w:rPr>
          <w:rFonts w:hint="eastAsia"/>
          <w:szCs w:val="21"/>
        </w:rPr>
        <w:t>他们能够更好地了解销售情况，为未来的决策提供依据。</w:t>
      </w:r>
    </w:p>
    <w:p w14:paraId="4A34D583" w14:textId="7EE5DC72" w:rsidR="00605697" w:rsidRPr="00373923" w:rsidRDefault="00373923" w:rsidP="00373923">
      <w:pPr>
        <w:spacing w:line="400" w:lineRule="exact"/>
        <w:ind w:firstLineChars="200" w:firstLine="444"/>
        <w:rPr>
          <w:i/>
          <w:color w:val="FF0000"/>
          <w:sz w:val="18"/>
          <w:szCs w:val="18"/>
        </w:rPr>
      </w:pPr>
      <w:r w:rsidRPr="00373923">
        <w:rPr>
          <w:rFonts w:hint="eastAsia"/>
          <w:szCs w:val="21"/>
        </w:rPr>
        <w:t>通过我们开发的</w:t>
      </w:r>
      <w:r w:rsidRPr="00373923">
        <w:rPr>
          <w:rFonts w:hint="eastAsia"/>
          <w:szCs w:val="21"/>
        </w:rPr>
        <w:t>POS</w:t>
      </w:r>
      <w:r w:rsidRPr="00373923">
        <w:rPr>
          <w:rFonts w:hint="eastAsia"/>
          <w:szCs w:val="21"/>
        </w:rPr>
        <w:t>系统，小个体营业户</w:t>
      </w:r>
      <w:r w:rsidR="00BF4E4B">
        <w:rPr>
          <w:rFonts w:hint="eastAsia"/>
          <w:szCs w:val="21"/>
        </w:rPr>
        <w:t>雇员</w:t>
      </w:r>
      <w:r w:rsidRPr="00373923">
        <w:rPr>
          <w:rFonts w:hint="eastAsia"/>
          <w:szCs w:val="21"/>
        </w:rPr>
        <w:t>能够摆脱传统的记账方式，拥有一个现代化、高效和可靠的销售管理工具</w:t>
      </w:r>
      <w:r>
        <w:rPr>
          <w:rFonts w:hint="eastAsia"/>
          <w:szCs w:val="21"/>
        </w:rPr>
        <w:t>，改善工作条件，提升经营质量。</w:t>
      </w:r>
    </w:p>
    <w:p w14:paraId="5F69D54B" w14:textId="62364D07" w:rsidR="00BE482F" w:rsidRDefault="00373923">
      <w:pPr>
        <w:widowControl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728266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288891" w14:textId="73542321" w:rsidR="00BE482F" w:rsidRDefault="00BE482F">
          <w:pPr>
            <w:pStyle w:val="TOC"/>
          </w:pPr>
          <w:r>
            <w:rPr>
              <w:lang w:val="zh-CN"/>
            </w:rPr>
            <w:t>目录</w:t>
          </w:r>
        </w:p>
        <w:p w14:paraId="5E78D115" w14:textId="71FA85AE" w:rsidR="00292C52" w:rsidRDefault="00BE482F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766972" w:history="1">
            <w:r w:rsidR="00292C52" w:rsidRPr="00133EF9">
              <w:rPr>
                <w:rStyle w:val="af"/>
                <w:noProof/>
              </w:rPr>
              <w:t>《数据库系统和信息管理》课程报告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_Toc137766972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0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5BF9FDED" w14:textId="6DCE18AD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6973" w:history="1">
            <w:r w:rsidR="00292C52" w:rsidRPr="00133EF9">
              <w:rPr>
                <w:rStyle w:val="af"/>
                <w:rFonts w:ascii="宋体" w:hAnsi="宋体"/>
                <w:noProof/>
              </w:rPr>
              <w:t>介绍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_Toc137766973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208F4B23" w14:textId="01B985C9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6974" w:history="1">
            <w:r w:rsidR="00292C52" w:rsidRPr="00133EF9">
              <w:rPr>
                <w:rStyle w:val="af"/>
                <w:rFonts w:ascii="宋体" w:hAnsi="宋体"/>
                <w:noProof/>
              </w:rPr>
              <w:t>需求分析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_Toc137766974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3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34422F9E" w14:textId="641E9501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6975" w:history="1">
            <w:r w:rsidR="00292C52" w:rsidRPr="00133EF9">
              <w:rPr>
                <w:rStyle w:val="af"/>
                <w:rFonts w:ascii="宋体" w:hAnsi="宋体"/>
                <w:noProof/>
              </w:rPr>
              <w:t>ER建模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_Toc137766975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5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6A299930" w14:textId="3AA5F8F9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6976" w:history="1">
            <w:r w:rsidR="00292C52" w:rsidRPr="00133EF9">
              <w:rPr>
                <w:rStyle w:val="af"/>
                <w:rFonts w:ascii="宋体" w:hAnsi="宋体"/>
                <w:noProof/>
              </w:rPr>
              <w:t>关系分析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_Toc137766976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7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346291C1" w14:textId="0A7C74B7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6996" w:history="1">
            <w:r w:rsidR="00292C52" w:rsidRPr="00133EF9">
              <w:rPr>
                <w:rStyle w:val="af"/>
                <w:rFonts w:ascii="宋体" w:hAnsi="宋体"/>
                <w:noProof/>
              </w:rPr>
              <w:t>SQL建表语句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_Toc137766996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11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2073422A" w14:textId="1999BE92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05" w:history="1">
            <w:r w:rsidR="00292C52" w:rsidRPr="00133EF9">
              <w:rPr>
                <w:rStyle w:val="af"/>
                <w:rFonts w:ascii="宋体" w:hAnsi="宋体"/>
                <w:noProof/>
              </w:rPr>
              <w:t>具体完整实现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_Toc137767005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14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00BDFD62" w14:textId="78732B4A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06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部署图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_Toc137767006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14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13AE4DF4" w14:textId="3529B2F2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07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组件图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_Toc137767007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14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20F149B5" w14:textId="19B29195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08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分层数据流图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_Toc137767008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15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63A56F58" w14:textId="5CD79C95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09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领域类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_Toc137767009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19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5CAD6935" w14:textId="2664D90B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10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时序图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_Toc137767010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25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03A9FD82" w14:textId="15E53078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11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数据库驱动细节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_Toc137767011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26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2B6F233E" w14:textId="3B7D2596" w:rsidR="00292C52" w:rsidRDefault="00000000">
          <w:pPr>
            <w:pStyle w:val="TOC1"/>
            <w:tabs>
              <w:tab w:val="left" w:pos="420"/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12" w:history="1">
            <w:r w:rsidR="00292C52" w:rsidRPr="00133EF9">
              <w:rPr>
                <w:rStyle w:val="af"/>
                <w:rFonts w:ascii="Wingdings" w:hAnsi="Wingdings"/>
                <w:noProof/>
              </w:rPr>
              <w:t></w:t>
            </w:r>
            <w:r w:rsidR="00292C52">
              <w:rPr>
                <w:rFonts w:asciiTheme="minorHAnsi" w:eastAsiaTheme="minorEastAsia" w:hAnsiTheme="minorHAnsi" w:cstheme="minorBidi"/>
                <w:noProof/>
                <w:szCs w:val="22"/>
                <w14:ligatures w14:val="standardContextual"/>
              </w:rPr>
              <w:tab/>
            </w:r>
            <w:r w:rsidR="00292C52" w:rsidRPr="00133EF9">
              <w:rPr>
                <w:rStyle w:val="af"/>
                <w:rFonts w:ascii="宋体" w:hAnsi="宋体"/>
                <w:noProof/>
              </w:rPr>
              <w:t>前端实现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_Toc137767012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32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61A7D225" w14:textId="6A505BAB" w:rsidR="00292C52" w:rsidRDefault="00000000">
          <w:pPr>
            <w:pStyle w:val="TOC1"/>
            <w:tabs>
              <w:tab w:val="right" w:leader="dot" w:pos="7543"/>
            </w:tabs>
            <w:rPr>
              <w:rFonts w:asciiTheme="minorHAnsi" w:eastAsiaTheme="minorEastAsia" w:hAnsiTheme="minorHAnsi" w:cstheme="minorBidi"/>
              <w:noProof/>
              <w:szCs w:val="22"/>
              <w14:ligatures w14:val="standardContextual"/>
            </w:rPr>
          </w:pPr>
          <w:hyperlink w:anchor="_Toc137767013" w:history="1">
            <w:r w:rsidR="00292C52" w:rsidRPr="00133EF9">
              <w:rPr>
                <w:rStyle w:val="af"/>
                <w:rFonts w:ascii="宋体" w:hAnsi="宋体"/>
                <w:noProof/>
              </w:rPr>
              <w:t>总结</w:t>
            </w:r>
            <w:r w:rsidR="00292C52">
              <w:rPr>
                <w:noProof/>
                <w:webHidden/>
              </w:rPr>
              <w:tab/>
            </w:r>
            <w:r w:rsidR="00292C52">
              <w:rPr>
                <w:noProof/>
                <w:webHidden/>
              </w:rPr>
              <w:fldChar w:fldCharType="begin"/>
            </w:r>
            <w:r w:rsidR="00292C52">
              <w:rPr>
                <w:noProof/>
                <w:webHidden/>
              </w:rPr>
              <w:instrText xml:space="preserve"> PAGEREF _Toc137767013 \h </w:instrText>
            </w:r>
            <w:r w:rsidR="00292C52">
              <w:rPr>
                <w:noProof/>
                <w:webHidden/>
              </w:rPr>
            </w:r>
            <w:r w:rsidR="00292C52">
              <w:rPr>
                <w:noProof/>
                <w:webHidden/>
              </w:rPr>
              <w:fldChar w:fldCharType="separate"/>
            </w:r>
            <w:r w:rsidR="007E07C9">
              <w:rPr>
                <w:noProof/>
                <w:webHidden/>
              </w:rPr>
              <w:t>42</w:t>
            </w:r>
            <w:r w:rsidR="00292C52">
              <w:rPr>
                <w:noProof/>
                <w:webHidden/>
              </w:rPr>
              <w:fldChar w:fldCharType="end"/>
            </w:r>
          </w:hyperlink>
        </w:p>
        <w:p w14:paraId="459B30C4" w14:textId="7E35C05C" w:rsidR="00373923" w:rsidRDefault="00BE482F" w:rsidP="00BE482F">
          <w:r>
            <w:rPr>
              <w:b/>
              <w:bCs/>
              <w:lang w:val="zh-CN"/>
            </w:rPr>
            <w:fldChar w:fldCharType="end"/>
          </w:r>
        </w:p>
      </w:sdtContent>
    </w:sdt>
    <w:p w14:paraId="28B002C8" w14:textId="77777777" w:rsidR="00BE482F" w:rsidRDefault="00BE482F">
      <w:pPr>
        <w:widowControl/>
        <w:jc w:val="left"/>
        <w:rPr>
          <w:rFonts w:ascii="宋体" w:hAnsi="宋体" w:cstheme="majorBidi"/>
          <w:b/>
          <w:bCs/>
          <w:sz w:val="32"/>
          <w:szCs w:val="32"/>
        </w:rPr>
      </w:pPr>
      <w:r>
        <w:rPr>
          <w:rFonts w:ascii="宋体" w:hAnsi="宋体"/>
        </w:rPr>
        <w:br w:type="page"/>
      </w:r>
    </w:p>
    <w:p w14:paraId="4209F952" w14:textId="5835F2CA" w:rsidR="00373923" w:rsidRPr="00373923" w:rsidRDefault="00373923" w:rsidP="00373923">
      <w:pPr>
        <w:pStyle w:val="aa"/>
        <w:jc w:val="left"/>
        <w:rPr>
          <w:rFonts w:ascii="宋体" w:eastAsia="宋体" w:hAnsi="宋体"/>
        </w:rPr>
      </w:pPr>
      <w:bookmarkStart w:id="3" w:name="_Toc137766974"/>
      <w:r>
        <w:rPr>
          <w:rFonts w:ascii="宋体" w:eastAsia="宋体" w:hAnsi="宋体" w:hint="eastAsia"/>
        </w:rPr>
        <w:lastRenderedPageBreak/>
        <w:t>需求分析</w:t>
      </w:r>
      <w:bookmarkEnd w:id="3"/>
    </w:p>
    <w:p w14:paraId="170DF9AF" w14:textId="2D28B04C" w:rsidR="00AB5E01" w:rsidRDefault="00C95EBC" w:rsidP="00C95EBC">
      <w:pPr>
        <w:spacing w:line="400" w:lineRule="exact"/>
        <w:ind w:firstLineChars="200" w:firstLine="444"/>
      </w:pPr>
      <w:r>
        <w:rPr>
          <w:rFonts w:hint="eastAsia"/>
        </w:rPr>
        <w:t>在项目需求分析阶段，根据对一般销售过程的调查抽象，得出了以下需求：</w:t>
      </w:r>
    </w:p>
    <w:p w14:paraId="00D6CBF9" w14:textId="4672760E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Customers (</w:t>
      </w:r>
      <w:r>
        <w:rPr>
          <w:rFonts w:hint="eastAsia"/>
        </w:rPr>
        <w:t>顾客</w:t>
      </w:r>
      <w:r>
        <w:rPr>
          <w:rFonts w:hint="eastAsia"/>
        </w:rPr>
        <w:t>):</w:t>
      </w:r>
    </w:p>
    <w:p w14:paraId="7FCF4510" w14:textId="0771FA39" w:rsidR="00C95EBC" w:rsidRDefault="00C95EBC" w:rsidP="00C95EBC">
      <w:pPr>
        <w:spacing w:line="400" w:lineRule="exact"/>
        <w:ind w:left="884"/>
      </w:pPr>
      <w:r w:rsidRPr="00C95EBC">
        <w:rPr>
          <w:rFonts w:hint="eastAsia"/>
        </w:rPr>
        <w:t>当顾客来到</w:t>
      </w:r>
      <w:r w:rsidR="008E4FE1">
        <w:rPr>
          <w:rFonts w:hint="eastAsia"/>
        </w:rPr>
        <w:t>销售点</w:t>
      </w:r>
      <w:r w:rsidRPr="00C95EBC">
        <w:rPr>
          <w:rFonts w:hint="eastAsia"/>
        </w:rPr>
        <w:t>时，他们可以通过系统进行结账操作。</w:t>
      </w:r>
    </w:p>
    <w:p w14:paraId="2ADFD235" w14:textId="318126DA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系统应支持顾客会员信息的录入，包括姓名、联系方式和地址。</w:t>
      </w:r>
    </w:p>
    <w:p w14:paraId="67900F19" w14:textId="24503CB4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对于新会员，系统可以录入相关信息。</w:t>
      </w:r>
    </w:p>
    <w:p w14:paraId="1CA015BD" w14:textId="319A5C3A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系统应能够根据顾客的会员账号进行顾客的识别和管理。</w:t>
      </w:r>
    </w:p>
    <w:p w14:paraId="676754D8" w14:textId="15F94222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Orders (</w:t>
      </w:r>
      <w:r>
        <w:rPr>
          <w:rFonts w:hint="eastAsia"/>
        </w:rPr>
        <w:t>订单</w:t>
      </w:r>
      <w:r>
        <w:rPr>
          <w:rFonts w:hint="eastAsia"/>
        </w:rPr>
        <w:t>):</w:t>
      </w:r>
    </w:p>
    <w:p w14:paraId="1F56327F" w14:textId="2BD36863" w:rsidR="008E4FE1" w:rsidRDefault="008E4FE1" w:rsidP="008E4FE1">
      <w:pPr>
        <w:pStyle w:val="ac"/>
        <w:spacing w:line="400" w:lineRule="exact"/>
        <w:ind w:left="884" w:firstLineChars="0" w:firstLine="0"/>
      </w:pPr>
      <w:r>
        <w:rPr>
          <w:rFonts w:hint="eastAsia"/>
        </w:rPr>
        <w:t>销售员根据顾客需求创建填写订单信息，生成订单号完成订单存储。</w:t>
      </w:r>
    </w:p>
    <w:p w14:paraId="022EE1C7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系统应具备创建订单的功能，包括关联顾客信息、订单日期和总金额。</w:t>
      </w:r>
    </w:p>
    <w:p w14:paraId="5B9833B5" w14:textId="7C61453C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每个订单可以包含多个商品，需要记录商品的数量、单价和总价。</w:t>
      </w:r>
    </w:p>
    <w:p w14:paraId="3E5E5D88" w14:textId="328AC4DB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Products (</w:t>
      </w:r>
      <w:r>
        <w:rPr>
          <w:rFonts w:hint="eastAsia"/>
        </w:rPr>
        <w:t>商品</w:t>
      </w:r>
      <w:r>
        <w:rPr>
          <w:rFonts w:hint="eastAsia"/>
        </w:rPr>
        <w:t>):</w:t>
      </w:r>
    </w:p>
    <w:p w14:paraId="6710D3EB" w14:textId="668B80EC" w:rsidR="00C95EBC" w:rsidRDefault="00C95EBC" w:rsidP="00C95EBC">
      <w:pPr>
        <w:pStyle w:val="ac"/>
        <w:spacing w:line="400" w:lineRule="exact"/>
        <w:ind w:left="884" w:firstLineChars="0" w:firstLine="0"/>
      </w:pPr>
      <w:r w:rsidRPr="00C95EBC">
        <w:rPr>
          <w:rFonts w:hint="eastAsia"/>
        </w:rPr>
        <w:t>系统应该能够对商品的</w:t>
      </w:r>
      <w:r>
        <w:rPr>
          <w:rFonts w:hint="eastAsia"/>
        </w:rPr>
        <w:t>信息</w:t>
      </w:r>
      <w:r w:rsidRPr="00C95EBC">
        <w:rPr>
          <w:rFonts w:hint="eastAsia"/>
        </w:rPr>
        <w:t>进行管理，确保商品供应和库存准确性。</w:t>
      </w:r>
    </w:p>
    <w:p w14:paraId="4536F110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系统应支持商品信息的录入，包括商品名称、价格和库存数量。</w:t>
      </w:r>
    </w:p>
    <w:p w14:paraId="67CAD7AA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商品应具备唯一的标识号（</w:t>
      </w:r>
      <w:proofErr w:type="spellStart"/>
      <w:r>
        <w:rPr>
          <w:rFonts w:hint="eastAsia"/>
        </w:rPr>
        <w:t>ProductID</w:t>
      </w:r>
      <w:proofErr w:type="spellEnd"/>
      <w:r>
        <w:rPr>
          <w:rFonts w:hint="eastAsia"/>
        </w:rPr>
        <w:t>）用于在系统中进行识别和管理。</w:t>
      </w:r>
    </w:p>
    <w:p w14:paraId="532E54EC" w14:textId="36C92A79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Payments (</w:t>
      </w:r>
      <w:r>
        <w:rPr>
          <w:rFonts w:hint="eastAsia"/>
        </w:rPr>
        <w:t>支付</w:t>
      </w:r>
      <w:r>
        <w:rPr>
          <w:rFonts w:hint="eastAsia"/>
        </w:rPr>
        <w:t>):</w:t>
      </w:r>
    </w:p>
    <w:p w14:paraId="24FBCB61" w14:textId="3CEC7B6D" w:rsidR="008E4FE1" w:rsidRDefault="008E4FE1" w:rsidP="008E4FE1">
      <w:pPr>
        <w:pStyle w:val="ac"/>
        <w:spacing w:line="400" w:lineRule="exact"/>
        <w:ind w:left="884" w:firstLineChars="0" w:firstLine="0"/>
      </w:pPr>
      <w:r>
        <w:rPr>
          <w:rFonts w:hint="eastAsia"/>
        </w:rPr>
        <w:t>在订单提交后，顾客进行了有效支付，得到销售员确认后生成。</w:t>
      </w:r>
    </w:p>
    <w:p w14:paraId="337CC0AB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系统需要记录支付相关的信息，包括支付日期、支付方式和支付金额。</w:t>
      </w:r>
    </w:p>
    <w:p w14:paraId="53F83F47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每个支付操作应与对应的订单关联起来。</w:t>
      </w:r>
    </w:p>
    <w:p w14:paraId="21D3D456" w14:textId="77777777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Transaction Log (</w:t>
      </w:r>
      <w:r>
        <w:rPr>
          <w:rFonts w:hint="eastAsia"/>
        </w:rPr>
        <w:t>交易日志</w:t>
      </w:r>
      <w:r>
        <w:rPr>
          <w:rFonts w:hint="eastAsia"/>
        </w:rPr>
        <w:t>):</w:t>
      </w:r>
    </w:p>
    <w:p w14:paraId="7AF0E312" w14:textId="1A7E1B28" w:rsidR="008E4FE1" w:rsidRDefault="008E4FE1" w:rsidP="008E4FE1">
      <w:pPr>
        <w:pStyle w:val="ac"/>
        <w:spacing w:line="400" w:lineRule="exact"/>
        <w:ind w:left="884" w:firstLineChars="0" w:firstLine="0"/>
      </w:pPr>
      <w:r>
        <w:rPr>
          <w:rFonts w:hint="eastAsia"/>
        </w:rPr>
        <w:t>在</w:t>
      </w:r>
      <w:r>
        <w:rPr>
          <w:rFonts w:hint="eastAsia"/>
        </w:rPr>
        <w:t>Payments (</w:t>
      </w:r>
      <w:r>
        <w:rPr>
          <w:rFonts w:hint="eastAsia"/>
        </w:rPr>
        <w:t>支付</w:t>
      </w:r>
      <w:r>
        <w:rPr>
          <w:rFonts w:hint="eastAsia"/>
        </w:rPr>
        <w:t>)</w:t>
      </w:r>
      <w:r>
        <w:rPr>
          <w:rFonts w:hint="eastAsia"/>
        </w:rPr>
        <w:t>记录生成的同时一齐生成。</w:t>
      </w:r>
    </w:p>
    <w:p w14:paraId="5685B9BD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系统应具备记录交易行为的功能，包括交易日期、顾客信息、销售</w:t>
      </w:r>
      <w:proofErr w:type="gramStart"/>
      <w:r>
        <w:rPr>
          <w:rFonts w:hint="eastAsia"/>
        </w:rPr>
        <w:t>员信息</w:t>
      </w:r>
      <w:proofErr w:type="gramEnd"/>
      <w:r>
        <w:rPr>
          <w:rFonts w:hint="eastAsia"/>
        </w:rPr>
        <w:t>和交易类型等。</w:t>
      </w:r>
    </w:p>
    <w:p w14:paraId="633360F9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每次交易操作应该被记录下来，以便后续跟踪和审计。</w:t>
      </w:r>
    </w:p>
    <w:p w14:paraId="6904F66C" w14:textId="451C1E14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交易日志可以与支付记录（</w:t>
      </w:r>
      <w:r>
        <w:rPr>
          <w:rFonts w:hint="eastAsia"/>
        </w:rPr>
        <w:t>Payments</w:t>
      </w:r>
      <w:r>
        <w:rPr>
          <w:rFonts w:hint="eastAsia"/>
        </w:rPr>
        <w:t>）进行验证和关联，以确保交易的准确性和完整性。</w:t>
      </w:r>
    </w:p>
    <w:p w14:paraId="28960B43" w14:textId="77B94288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lastRenderedPageBreak/>
        <w:t>Salespersons (</w:t>
      </w:r>
      <w:r>
        <w:rPr>
          <w:rFonts w:hint="eastAsia"/>
        </w:rPr>
        <w:t>销售员</w:t>
      </w:r>
      <w:r>
        <w:rPr>
          <w:rFonts w:hint="eastAsia"/>
        </w:rPr>
        <w:t>):</w:t>
      </w:r>
    </w:p>
    <w:p w14:paraId="7FF2D32F" w14:textId="01F92999" w:rsidR="00C95EBC" w:rsidRDefault="00C95EBC" w:rsidP="00C95EBC">
      <w:pPr>
        <w:spacing w:line="400" w:lineRule="exact"/>
        <w:ind w:left="884"/>
      </w:pPr>
      <w:r>
        <w:rPr>
          <w:rFonts w:hint="eastAsia"/>
        </w:rPr>
        <w:t>销售员</w:t>
      </w:r>
      <w:r w:rsidRPr="00C95EBC">
        <w:rPr>
          <w:rFonts w:hint="eastAsia"/>
        </w:rPr>
        <w:t>是</w:t>
      </w:r>
      <w:r>
        <w:rPr>
          <w:rFonts w:hint="eastAsia"/>
        </w:rPr>
        <w:t>销售部分</w:t>
      </w:r>
      <w:r w:rsidRPr="00C95EBC">
        <w:rPr>
          <w:rFonts w:hint="eastAsia"/>
        </w:rPr>
        <w:t>的操作者，他们可以使用终端账户进行销售操作。</w:t>
      </w:r>
    </w:p>
    <w:p w14:paraId="1F3ACBCE" w14:textId="68586C69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系统应支持销售</w:t>
      </w:r>
      <w:proofErr w:type="gramStart"/>
      <w:r>
        <w:rPr>
          <w:rFonts w:hint="eastAsia"/>
        </w:rPr>
        <w:t>存储员信息</w:t>
      </w:r>
      <w:proofErr w:type="gramEnd"/>
      <w:r>
        <w:rPr>
          <w:rFonts w:hint="eastAsia"/>
        </w:rPr>
        <w:t>，包括姓名、联系方式和地址。</w:t>
      </w:r>
    </w:p>
    <w:p w14:paraId="24E55D6F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销售员可以与订单进行关联，记录销售员的信息以便追踪销售情况。</w:t>
      </w:r>
    </w:p>
    <w:p w14:paraId="4C7CF538" w14:textId="0E3E282B" w:rsidR="00C95EBC" w:rsidRDefault="00C95EBC" w:rsidP="00C95EBC">
      <w:pPr>
        <w:pStyle w:val="ac"/>
        <w:numPr>
          <w:ilvl w:val="0"/>
          <w:numId w:val="1"/>
        </w:numPr>
        <w:spacing w:line="400" w:lineRule="exact"/>
        <w:ind w:firstLineChars="0"/>
      </w:pPr>
      <w:r>
        <w:rPr>
          <w:rFonts w:hint="eastAsia"/>
        </w:rPr>
        <w:t>User Accounts (</w:t>
      </w:r>
      <w:r>
        <w:rPr>
          <w:rFonts w:hint="eastAsia"/>
        </w:rPr>
        <w:t>用户账户</w:t>
      </w:r>
      <w:r>
        <w:rPr>
          <w:rFonts w:hint="eastAsia"/>
        </w:rPr>
        <w:t>):</w:t>
      </w:r>
    </w:p>
    <w:p w14:paraId="70D8404E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系统应具备用户账户管理功能，用于描述终端用户。</w:t>
      </w:r>
    </w:p>
    <w:p w14:paraId="3327DDCF" w14:textId="77777777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每个用户账户应包含用户名、密码和角色信息。</w:t>
      </w:r>
    </w:p>
    <w:p w14:paraId="1B751037" w14:textId="6680970A" w:rsidR="00C95EBC" w:rsidRDefault="00C95EBC" w:rsidP="00C95EBC">
      <w:pPr>
        <w:pStyle w:val="ac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用户账户的目的是区分和管理不同的终端设备权限，而非使用者。</w:t>
      </w:r>
    </w:p>
    <w:p w14:paraId="2162D094" w14:textId="0BD8AD36" w:rsidR="00B02A51" w:rsidRDefault="00C95EBC" w:rsidP="00C95EBC">
      <w:pPr>
        <w:pStyle w:val="ac"/>
        <w:numPr>
          <w:ilvl w:val="2"/>
          <w:numId w:val="1"/>
        </w:numPr>
        <w:spacing w:line="400" w:lineRule="exact"/>
        <w:ind w:firstLineChars="0"/>
      </w:pPr>
      <w:r>
        <w:rPr>
          <w:rFonts w:hint="eastAsia"/>
        </w:rPr>
        <w:t>多个销售员可以在一台设备上共享同一个用户账户，但在进行销售操作时需要先设定当前操作者的工号。</w:t>
      </w:r>
    </w:p>
    <w:p w14:paraId="1279B208" w14:textId="77777777" w:rsidR="00B02A51" w:rsidRDefault="00B02A51">
      <w:pPr>
        <w:widowControl/>
        <w:jc w:val="left"/>
      </w:pPr>
      <w:r>
        <w:br w:type="page"/>
      </w:r>
    </w:p>
    <w:p w14:paraId="2D7C1259" w14:textId="4489825D" w:rsidR="00C95EBC" w:rsidRDefault="00CC7ADE" w:rsidP="00CC7ADE">
      <w:pPr>
        <w:pStyle w:val="aa"/>
        <w:jc w:val="left"/>
        <w:rPr>
          <w:rFonts w:ascii="宋体" w:eastAsia="宋体" w:hAnsi="宋体"/>
        </w:rPr>
      </w:pPr>
      <w:bookmarkStart w:id="4" w:name="_Toc137766975"/>
      <w:r>
        <w:rPr>
          <w:rFonts w:ascii="宋体" w:eastAsia="宋体" w:hAnsi="宋体" w:hint="eastAsia"/>
        </w:rPr>
        <w:lastRenderedPageBreak/>
        <w:t>E</w:t>
      </w:r>
      <w:r>
        <w:rPr>
          <w:rFonts w:ascii="宋体" w:eastAsia="宋体" w:hAnsi="宋体"/>
        </w:rPr>
        <w:t>R</w:t>
      </w:r>
      <w:r>
        <w:rPr>
          <w:rFonts w:ascii="宋体" w:eastAsia="宋体" w:hAnsi="宋体" w:hint="eastAsia"/>
        </w:rPr>
        <w:t>建模</w:t>
      </w:r>
      <w:bookmarkEnd w:id="4"/>
    </w:p>
    <w:p w14:paraId="2C372183" w14:textId="40E4E945" w:rsidR="00CC7ADE" w:rsidRDefault="00BE482F" w:rsidP="00CC7ADE">
      <w:pPr>
        <w:pStyle w:val="ac"/>
        <w:numPr>
          <w:ilvl w:val="0"/>
          <w:numId w:val="2"/>
        </w:numPr>
        <w:ind w:firstLineChars="0"/>
      </w:pPr>
      <w:r>
        <w:rPr>
          <w:rFonts w:hint="eastAsia"/>
          <w:noProof/>
        </w:rPr>
        <w:drawing>
          <wp:anchor distT="0" distB="0" distL="114300" distR="114300" simplePos="0" relativeHeight="251696128" behindDoc="0" locked="0" layoutInCell="1" allowOverlap="1" wp14:anchorId="1248A5E8" wp14:editId="25F9C299">
            <wp:simplePos x="0" y="0"/>
            <wp:positionH relativeFrom="margin">
              <wp:align>center</wp:align>
            </wp:positionH>
            <wp:positionV relativeFrom="paragraph">
              <wp:posOffset>290921</wp:posOffset>
            </wp:positionV>
            <wp:extent cx="5474970" cy="3037205"/>
            <wp:effectExtent l="0" t="0" r="0" b="0"/>
            <wp:wrapTopAndBottom/>
            <wp:docPr id="1205794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94201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328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7ADE">
        <w:rPr>
          <w:rFonts w:hint="eastAsia"/>
        </w:rPr>
        <w:t>E</w:t>
      </w:r>
      <w:r w:rsidR="00CC7ADE">
        <w:t>R</w:t>
      </w:r>
      <w:r w:rsidR="00CC7ADE">
        <w:rPr>
          <w:rFonts w:hint="eastAsia"/>
        </w:rPr>
        <w:t>图</w:t>
      </w:r>
      <w:r w:rsidR="0084779B">
        <w:rPr>
          <w:rFonts w:hint="eastAsia"/>
        </w:rPr>
        <w:t>（</w:t>
      </w:r>
      <w:r w:rsidR="0084779B">
        <w:rPr>
          <w:rFonts w:hint="eastAsia"/>
        </w:rPr>
        <w:t>user</w:t>
      </w:r>
      <w:r w:rsidR="0084779B">
        <w:t xml:space="preserve"> </w:t>
      </w:r>
      <w:r w:rsidR="0084779B">
        <w:rPr>
          <w:rFonts w:hint="eastAsia"/>
        </w:rPr>
        <w:t>accounts</w:t>
      </w:r>
      <w:r w:rsidR="0084779B">
        <w:rPr>
          <w:rFonts w:hint="eastAsia"/>
        </w:rPr>
        <w:t>略）</w:t>
      </w:r>
    </w:p>
    <w:p w14:paraId="04A6F12E" w14:textId="6B629B18" w:rsidR="00CC7ADE" w:rsidRDefault="00CC7ADE" w:rsidP="00CC7ADE">
      <w:pPr>
        <w:pStyle w:val="ac"/>
        <w:ind w:left="884" w:firstLineChars="0" w:firstLine="0"/>
      </w:pPr>
    </w:p>
    <w:p w14:paraId="236025A4" w14:textId="7BB9F123" w:rsidR="00CC7ADE" w:rsidRDefault="00CC7ADE" w:rsidP="00CC7ADE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U</w:t>
      </w:r>
      <w:r>
        <w:t>ML</w:t>
      </w:r>
      <w:r>
        <w:rPr>
          <w:rFonts w:hint="eastAsia"/>
        </w:rPr>
        <w:t>图</w:t>
      </w:r>
    </w:p>
    <w:p w14:paraId="6E7AD64F" w14:textId="2764C028" w:rsidR="0084779B" w:rsidRDefault="00BE482F">
      <w:pPr>
        <w:widowControl/>
        <w:jc w:val="left"/>
        <w:rPr>
          <w:rFonts w:ascii="宋体" w:hAnsi="宋体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BD06A02" wp14:editId="48BA5505">
            <wp:simplePos x="0" y="0"/>
            <wp:positionH relativeFrom="page">
              <wp:posOffset>470444</wp:posOffset>
            </wp:positionH>
            <wp:positionV relativeFrom="paragraph">
              <wp:posOffset>763542</wp:posOffset>
            </wp:positionV>
            <wp:extent cx="5495976" cy="3129643"/>
            <wp:effectExtent l="0" t="0" r="0" b="0"/>
            <wp:wrapTopAndBottom/>
            <wp:docPr id="698512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12212" name="图片 6985122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76" cy="3129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779B">
        <w:rPr>
          <w:rFonts w:ascii="宋体" w:hAnsi="宋体"/>
        </w:rPr>
        <w:br w:type="page"/>
      </w:r>
    </w:p>
    <w:p w14:paraId="4EC8DD60" w14:textId="77777777" w:rsidR="0084779B" w:rsidRDefault="0084779B" w:rsidP="0084779B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顾客（</w:t>
      </w:r>
      <w:r>
        <w:rPr>
          <w:rFonts w:hint="eastAsia"/>
        </w:rPr>
        <w:t>customers</w:t>
      </w:r>
      <w:r>
        <w:rPr>
          <w:rFonts w:hint="eastAsia"/>
        </w:rPr>
        <w:t>）和订单（</w:t>
      </w:r>
      <w:r>
        <w:rPr>
          <w:rFonts w:hint="eastAsia"/>
        </w:rPr>
        <w:t>orders</w:t>
      </w:r>
      <w:r>
        <w:rPr>
          <w:rFonts w:hint="eastAsia"/>
        </w:rPr>
        <w:t>）之间的关系是一对多（</w:t>
      </w:r>
      <w:r>
        <w:rPr>
          <w:rFonts w:hint="eastAsia"/>
        </w:rPr>
        <w:t>One-to-Many</w:t>
      </w:r>
      <w:r>
        <w:rPr>
          <w:rFonts w:hint="eastAsia"/>
        </w:rPr>
        <w:t>）。一个顾客可以拥有多个订单。在订单表中，通过</w:t>
      </w:r>
      <w:proofErr w:type="spellStart"/>
      <w:r>
        <w:rPr>
          <w:rFonts w:hint="eastAsia"/>
        </w:rPr>
        <w:t>CustomerID</w:t>
      </w:r>
      <w:proofErr w:type="spellEnd"/>
      <w:r>
        <w:rPr>
          <w:rFonts w:hint="eastAsia"/>
        </w:rPr>
        <w:t>字段与顾客表</w:t>
      </w:r>
      <w:proofErr w:type="gramStart"/>
      <w:r>
        <w:rPr>
          <w:rFonts w:hint="eastAsia"/>
        </w:rPr>
        <w:t>建立外键关系</w:t>
      </w:r>
      <w:proofErr w:type="gramEnd"/>
      <w:r>
        <w:rPr>
          <w:rFonts w:hint="eastAsia"/>
        </w:rPr>
        <w:t>。</w:t>
      </w:r>
    </w:p>
    <w:p w14:paraId="740F143F" w14:textId="01A2D917" w:rsidR="0084779B" w:rsidRDefault="0084779B" w:rsidP="0084779B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订单（</w:t>
      </w:r>
      <w:r>
        <w:rPr>
          <w:rFonts w:hint="eastAsia"/>
        </w:rPr>
        <w:t>orders</w:t>
      </w:r>
      <w:r>
        <w:rPr>
          <w:rFonts w:hint="eastAsia"/>
        </w:rPr>
        <w:t>）和支付（</w:t>
      </w:r>
      <w:r>
        <w:rPr>
          <w:rFonts w:hint="eastAsia"/>
        </w:rPr>
        <w:t>payments</w:t>
      </w:r>
      <w:r>
        <w:rPr>
          <w:rFonts w:hint="eastAsia"/>
        </w:rPr>
        <w:t>）之间的关系是一对一（</w:t>
      </w:r>
      <w:r>
        <w:rPr>
          <w:rFonts w:hint="eastAsia"/>
        </w:rPr>
        <w:t>One-to-One</w:t>
      </w:r>
      <w:r>
        <w:rPr>
          <w:rFonts w:hint="eastAsia"/>
        </w:rPr>
        <w:t>）。一个订单对应一个支付记录。在支付表中，通过</w:t>
      </w:r>
      <w:proofErr w:type="spellStart"/>
      <w:r>
        <w:rPr>
          <w:rFonts w:hint="eastAsia"/>
        </w:rPr>
        <w:t>OrderID</w:t>
      </w:r>
      <w:proofErr w:type="spellEnd"/>
      <w:r>
        <w:rPr>
          <w:rFonts w:hint="eastAsia"/>
        </w:rPr>
        <w:t>字段与订单表</w:t>
      </w:r>
      <w:proofErr w:type="gramStart"/>
      <w:r>
        <w:rPr>
          <w:rFonts w:hint="eastAsia"/>
        </w:rPr>
        <w:t>建立外键关系</w:t>
      </w:r>
      <w:proofErr w:type="gramEnd"/>
      <w:r>
        <w:rPr>
          <w:rFonts w:hint="eastAsia"/>
        </w:rPr>
        <w:t>。</w:t>
      </w:r>
    </w:p>
    <w:p w14:paraId="715F0A24" w14:textId="2A638C40" w:rsidR="0084779B" w:rsidRDefault="0084779B" w:rsidP="0084779B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订单（</w:t>
      </w:r>
      <w:r>
        <w:rPr>
          <w:rFonts w:hint="eastAsia"/>
        </w:rPr>
        <w:t>orders</w:t>
      </w:r>
      <w:r>
        <w:rPr>
          <w:rFonts w:hint="eastAsia"/>
        </w:rPr>
        <w:t>）和订单详情（</w:t>
      </w:r>
      <w:proofErr w:type="spellStart"/>
      <w:r>
        <w:rPr>
          <w:rFonts w:hint="eastAsia"/>
        </w:rPr>
        <w:t>orderdetails</w:t>
      </w:r>
      <w:proofErr w:type="spellEnd"/>
      <w:r>
        <w:rPr>
          <w:rFonts w:hint="eastAsia"/>
        </w:rPr>
        <w:t>）之间的关系是一对多（</w:t>
      </w:r>
      <w:r>
        <w:rPr>
          <w:rFonts w:hint="eastAsia"/>
        </w:rPr>
        <w:t>One-to-Many</w:t>
      </w:r>
      <w:r>
        <w:rPr>
          <w:rFonts w:hint="eastAsia"/>
        </w:rPr>
        <w:t>）。一个订单可以包含多个订单详情。在订单详情表中，通过</w:t>
      </w:r>
      <w:proofErr w:type="spellStart"/>
      <w:r>
        <w:rPr>
          <w:rFonts w:hint="eastAsia"/>
        </w:rPr>
        <w:t>OrderID</w:t>
      </w:r>
      <w:proofErr w:type="spellEnd"/>
      <w:r>
        <w:rPr>
          <w:rFonts w:hint="eastAsia"/>
        </w:rPr>
        <w:t>字段与订单表</w:t>
      </w:r>
      <w:proofErr w:type="gramStart"/>
      <w:r>
        <w:rPr>
          <w:rFonts w:hint="eastAsia"/>
        </w:rPr>
        <w:t>建立外键关系</w:t>
      </w:r>
      <w:proofErr w:type="gramEnd"/>
      <w:r>
        <w:rPr>
          <w:rFonts w:hint="eastAsia"/>
        </w:rPr>
        <w:t>。</w:t>
      </w:r>
    </w:p>
    <w:p w14:paraId="4EB9DE65" w14:textId="3BAB9C04" w:rsidR="0084779B" w:rsidRDefault="0084779B" w:rsidP="0084779B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订单详情（</w:t>
      </w:r>
      <w:proofErr w:type="spellStart"/>
      <w:r>
        <w:rPr>
          <w:rFonts w:hint="eastAsia"/>
        </w:rPr>
        <w:t>orderdetails</w:t>
      </w:r>
      <w:proofErr w:type="spellEnd"/>
      <w:r>
        <w:rPr>
          <w:rFonts w:hint="eastAsia"/>
        </w:rPr>
        <w:t>）和产品（</w:t>
      </w:r>
      <w:r>
        <w:rPr>
          <w:rFonts w:hint="eastAsia"/>
        </w:rPr>
        <w:t>products</w:t>
      </w:r>
      <w:r>
        <w:rPr>
          <w:rFonts w:hint="eastAsia"/>
        </w:rPr>
        <w:t>）之间的关系是多对多（</w:t>
      </w:r>
      <w:r>
        <w:rPr>
          <w:rFonts w:hint="eastAsia"/>
        </w:rPr>
        <w:t>Many-to-</w:t>
      </w:r>
      <w:r>
        <w:t>M</w:t>
      </w:r>
      <w:r>
        <w:rPr>
          <w:rFonts w:hint="eastAsia"/>
        </w:rPr>
        <w:t>any</w:t>
      </w:r>
      <w:r>
        <w:rPr>
          <w:rFonts w:hint="eastAsia"/>
        </w:rPr>
        <w:t>）。多个订单详情对应多个产品。在订单详情表中，通过</w:t>
      </w:r>
      <w:proofErr w:type="spellStart"/>
      <w:r>
        <w:rPr>
          <w:rFonts w:hint="eastAsia"/>
        </w:rPr>
        <w:t>ProductID</w:t>
      </w:r>
      <w:proofErr w:type="spellEnd"/>
      <w:r>
        <w:rPr>
          <w:rFonts w:hint="eastAsia"/>
        </w:rPr>
        <w:t>字段与产品表</w:t>
      </w:r>
      <w:proofErr w:type="gramStart"/>
      <w:r>
        <w:rPr>
          <w:rFonts w:hint="eastAsia"/>
        </w:rPr>
        <w:t>建立外键关系</w:t>
      </w:r>
      <w:proofErr w:type="gramEnd"/>
      <w:r>
        <w:rPr>
          <w:rFonts w:hint="eastAsia"/>
        </w:rPr>
        <w:t>。</w:t>
      </w:r>
    </w:p>
    <w:p w14:paraId="2947D960" w14:textId="2E52833F" w:rsidR="00224152" w:rsidRDefault="0084779B" w:rsidP="0084779B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交易日志（</w:t>
      </w:r>
      <w:proofErr w:type="spellStart"/>
      <w:r>
        <w:rPr>
          <w:rFonts w:hint="eastAsia"/>
        </w:rPr>
        <w:t>transactionlog</w:t>
      </w:r>
      <w:proofErr w:type="spellEnd"/>
      <w:r>
        <w:rPr>
          <w:rFonts w:hint="eastAsia"/>
        </w:rPr>
        <w:t>）与顾客（</w:t>
      </w:r>
      <w:r>
        <w:rPr>
          <w:rFonts w:hint="eastAsia"/>
        </w:rPr>
        <w:t>customers</w:t>
      </w:r>
      <w:r>
        <w:rPr>
          <w:rFonts w:hint="eastAsia"/>
        </w:rPr>
        <w:t>）、销售员（</w:t>
      </w:r>
      <w:r>
        <w:rPr>
          <w:rFonts w:hint="eastAsia"/>
        </w:rPr>
        <w:t>salespersons</w:t>
      </w:r>
      <w:r>
        <w:rPr>
          <w:rFonts w:hint="eastAsia"/>
        </w:rPr>
        <w:t>）之间的关系是多对一（</w:t>
      </w:r>
      <w:r>
        <w:rPr>
          <w:rFonts w:hint="eastAsia"/>
        </w:rPr>
        <w:t>Many-to-One</w:t>
      </w:r>
      <w:r>
        <w:rPr>
          <w:rFonts w:hint="eastAsia"/>
        </w:rPr>
        <w:t>）</w:t>
      </w:r>
      <w:r w:rsidR="00603344">
        <w:rPr>
          <w:rFonts w:hint="eastAsia"/>
        </w:rPr>
        <w:t>，和支付（</w:t>
      </w:r>
      <w:r w:rsidR="00603344">
        <w:rPr>
          <w:rFonts w:hint="eastAsia"/>
        </w:rPr>
        <w:t>payments</w:t>
      </w:r>
      <w:r w:rsidR="00603344">
        <w:rPr>
          <w:rFonts w:hint="eastAsia"/>
        </w:rPr>
        <w:t>）之间的关系是一对一</w:t>
      </w:r>
      <w:r>
        <w:rPr>
          <w:rFonts w:hint="eastAsia"/>
        </w:rPr>
        <w:t>。一个交易日志记录对应一个顾客、一个销售员和一个支付记录。在交易日志表中，通过</w:t>
      </w:r>
      <w:proofErr w:type="spellStart"/>
      <w:r>
        <w:rPr>
          <w:rFonts w:hint="eastAsia"/>
        </w:rPr>
        <w:t>CustomerID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SalespersonID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PaymentID</w:t>
      </w:r>
      <w:proofErr w:type="spellEnd"/>
      <w:r>
        <w:rPr>
          <w:rFonts w:hint="eastAsia"/>
        </w:rPr>
        <w:t>字段与对应的表</w:t>
      </w:r>
      <w:proofErr w:type="gramStart"/>
      <w:r>
        <w:rPr>
          <w:rFonts w:hint="eastAsia"/>
        </w:rPr>
        <w:t>建立外键关系</w:t>
      </w:r>
      <w:proofErr w:type="gramEnd"/>
      <w:r>
        <w:rPr>
          <w:rFonts w:hint="eastAsia"/>
        </w:rPr>
        <w:t>。</w:t>
      </w:r>
    </w:p>
    <w:p w14:paraId="3C87519B" w14:textId="1442519F" w:rsidR="0084779B" w:rsidRDefault="00224152" w:rsidP="00224152">
      <w:pPr>
        <w:widowControl/>
        <w:jc w:val="left"/>
      </w:pPr>
      <w:r>
        <w:br w:type="page"/>
      </w:r>
    </w:p>
    <w:p w14:paraId="2FD93E9E" w14:textId="3C57A2DA" w:rsidR="00224152" w:rsidRDefault="00224152" w:rsidP="00224152">
      <w:pPr>
        <w:pStyle w:val="aa"/>
        <w:jc w:val="left"/>
        <w:rPr>
          <w:rFonts w:ascii="宋体" w:eastAsia="宋体" w:hAnsi="宋体"/>
        </w:rPr>
      </w:pPr>
      <w:bookmarkStart w:id="5" w:name="_Toc137766976"/>
      <w:r>
        <w:rPr>
          <w:rFonts w:ascii="宋体" w:eastAsia="宋体" w:hAnsi="宋体" w:hint="eastAsia"/>
        </w:rPr>
        <w:lastRenderedPageBreak/>
        <w:t>关系分析</w:t>
      </w:r>
      <w:bookmarkEnd w:id="5"/>
    </w:p>
    <w:p w14:paraId="14393A59" w14:textId="1257B51F" w:rsidR="00834324" w:rsidRPr="00834324" w:rsidRDefault="00834324" w:rsidP="00834324">
      <w:pPr>
        <w:pStyle w:val="ac"/>
        <w:numPr>
          <w:ilvl w:val="0"/>
          <w:numId w:val="2"/>
        </w:numPr>
        <w:ind w:firstLineChars="0"/>
        <w:rPr>
          <w:b/>
          <w:bCs/>
        </w:rPr>
      </w:pPr>
      <w:r w:rsidRPr="00834324">
        <w:rPr>
          <w:rFonts w:hint="eastAsia"/>
          <w:b/>
          <w:bCs/>
        </w:rPr>
        <w:t>关系：</w:t>
      </w:r>
    </w:p>
    <w:p w14:paraId="4730C7D2" w14:textId="77777777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>Table: customers</w:t>
      </w:r>
    </w:p>
    <w:tbl>
      <w:tblPr>
        <w:tblW w:w="784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8"/>
        <w:gridCol w:w="2328"/>
        <w:gridCol w:w="2562"/>
      </w:tblGrid>
      <w:tr w:rsidR="00224152" w:rsidRPr="00224152" w14:paraId="5CF72D9D" w14:textId="77777777" w:rsidTr="00224152">
        <w:trPr>
          <w:trHeight w:val="293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6E9A48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F219192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5DA90F0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1D99BCAF" w14:textId="77777777" w:rsidTr="00224152">
        <w:trPr>
          <w:trHeight w:val="30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19DC591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CustomerID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CB103DF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DEE64B1" w14:textId="77777777" w:rsidR="00224152" w:rsidRPr="00224152" w:rsidRDefault="00224152" w:rsidP="00224152">
            <w:pPr>
              <w:ind w:firstLineChars="200" w:firstLine="444"/>
            </w:pPr>
            <w:r w:rsidRPr="00224152">
              <w:t>顾客</w:t>
            </w:r>
            <w:r w:rsidRPr="00224152">
              <w:t>ID</w:t>
            </w:r>
          </w:p>
        </w:tc>
      </w:tr>
      <w:tr w:rsidR="00224152" w:rsidRPr="00224152" w14:paraId="0C6AC428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DE84C02" w14:textId="77777777" w:rsidR="00224152" w:rsidRPr="00224152" w:rsidRDefault="00224152" w:rsidP="00224152">
            <w:pPr>
              <w:ind w:firstLineChars="200" w:firstLine="444"/>
            </w:pPr>
            <w:r w:rsidRPr="00224152"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3B8B8AD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091976C" w14:textId="77777777" w:rsidR="00224152" w:rsidRPr="00224152" w:rsidRDefault="00224152" w:rsidP="00224152">
            <w:pPr>
              <w:ind w:firstLineChars="200" w:firstLine="444"/>
            </w:pPr>
            <w:r w:rsidRPr="00224152">
              <w:t>姓名</w:t>
            </w:r>
          </w:p>
        </w:tc>
      </w:tr>
      <w:tr w:rsidR="00224152" w:rsidRPr="00224152" w14:paraId="1198A3E4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6F3F5AA" w14:textId="77777777" w:rsidR="00224152" w:rsidRPr="00224152" w:rsidRDefault="00224152" w:rsidP="00224152">
            <w:pPr>
              <w:ind w:firstLineChars="200" w:firstLine="444"/>
            </w:pPr>
            <w:r w:rsidRPr="00224152">
              <w:t>Contact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824715F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91E11AA" w14:textId="77777777" w:rsidR="00224152" w:rsidRPr="00224152" w:rsidRDefault="00224152" w:rsidP="00224152">
            <w:pPr>
              <w:ind w:firstLineChars="200" w:firstLine="444"/>
            </w:pPr>
            <w:r w:rsidRPr="00224152">
              <w:t>联系方式</w:t>
            </w:r>
          </w:p>
        </w:tc>
      </w:tr>
      <w:tr w:rsidR="00224152" w:rsidRPr="00224152" w14:paraId="49B7B9CF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7D4227E" w14:textId="77777777" w:rsidR="00224152" w:rsidRPr="00224152" w:rsidRDefault="00224152" w:rsidP="00224152">
            <w:pPr>
              <w:ind w:firstLineChars="200" w:firstLine="444"/>
            </w:pPr>
            <w:r w:rsidRPr="00224152">
              <w:t>Address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03C0C40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AAEA9DF" w14:textId="77777777" w:rsidR="00224152" w:rsidRPr="00224152" w:rsidRDefault="00224152" w:rsidP="00224152">
            <w:pPr>
              <w:ind w:firstLineChars="200" w:firstLine="444"/>
            </w:pPr>
            <w:r w:rsidRPr="00224152">
              <w:t>地址</w:t>
            </w:r>
          </w:p>
        </w:tc>
      </w:tr>
    </w:tbl>
    <w:p w14:paraId="24C74079" w14:textId="7393FFE2" w:rsidR="00CB6592" w:rsidRDefault="00CB6592" w:rsidP="00224152">
      <w:pPr>
        <w:ind w:firstLineChars="200" w:firstLine="446"/>
        <w:rPr>
          <w:b/>
          <w:bCs/>
        </w:rPr>
      </w:pPr>
      <w:r w:rsidRPr="00CB6592">
        <w:rPr>
          <w:rFonts w:hint="eastAsia"/>
          <w:b/>
          <w:bCs/>
        </w:rPr>
        <w:t>主键</w:t>
      </w:r>
      <w:r w:rsidRPr="00CB6592">
        <w:rPr>
          <w:rFonts w:hint="eastAsia"/>
          <w:b/>
          <w:bCs/>
        </w:rPr>
        <w:t xml:space="preserve"> (Primary Key): </w:t>
      </w:r>
      <w:proofErr w:type="spellStart"/>
      <w:r w:rsidRPr="00CB6592">
        <w:rPr>
          <w:rFonts w:hint="eastAsia"/>
          <w:b/>
          <w:bCs/>
        </w:rPr>
        <w:t>CustomerID</w:t>
      </w:r>
      <w:proofErr w:type="spellEnd"/>
    </w:p>
    <w:p w14:paraId="319DD520" w14:textId="77777777" w:rsidR="00CB6592" w:rsidRDefault="00CB6592" w:rsidP="00224152">
      <w:pPr>
        <w:ind w:firstLineChars="200" w:firstLine="446"/>
        <w:rPr>
          <w:b/>
          <w:bCs/>
        </w:rPr>
      </w:pPr>
    </w:p>
    <w:p w14:paraId="28602653" w14:textId="0C835101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>Table: orders</w:t>
      </w:r>
    </w:p>
    <w:tbl>
      <w:tblPr>
        <w:tblW w:w="7864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1"/>
        <w:gridCol w:w="2331"/>
        <w:gridCol w:w="2572"/>
      </w:tblGrid>
      <w:tr w:rsidR="00224152" w:rsidRPr="00224152" w14:paraId="0661F6E7" w14:textId="77777777" w:rsidTr="00224152">
        <w:trPr>
          <w:trHeight w:val="291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BAAF5C1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8A2980C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0AFE145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4967B541" w14:textId="77777777" w:rsidTr="00224152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7499F6E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OrderID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E7642E8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9F1B989" w14:textId="77777777" w:rsidR="00224152" w:rsidRPr="00224152" w:rsidRDefault="00224152" w:rsidP="00224152">
            <w:pPr>
              <w:ind w:firstLineChars="200" w:firstLine="444"/>
            </w:pPr>
            <w:r w:rsidRPr="00224152">
              <w:t>订单</w:t>
            </w:r>
            <w:r w:rsidRPr="00224152">
              <w:t>ID</w:t>
            </w:r>
          </w:p>
        </w:tc>
      </w:tr>
      <w:tr w:rsidR="00224152" w:rsidRPr="00224152" w14:paraId="13F71DFB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AA15B73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CustomerID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B3E26A5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A5D2F94" w14:textId="77777777" w:rsidR="00224152" w:rsidRPr="00224152" w:rsidRDefault="00224152" w:rsidP="00224152">
            <w:pPr>
              <w:ind w:firstLineChars="200" w:firstLine="444"/>
            </w:pPr>
            <w:r w:rsidRPr="00224152">
              <w:t>顾客</w:t>
            </w:r>
            <w:r w:rsidRPr="00224152">
              <w:t>ID</w:t>
            </w:r>
          </w:p>
        </w:tc>
      </w:tr>
      <w:tr w:rsidR="00224152" w:rsidRPr="00224152" w14:paraId="2BEB3FD9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A45D82A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OrderDate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4827CA7" w14:textId="77777777" w:rsidR="00224152" w:rsidRPr="00224152" w:rsidRDefault="00224152" w:rsidP="00224152">
            <w:pPr>
              <w:ind w:firstLineChars="200" w:firstLine="444"/>
            </w:pPr>
            <w:r w:rsidRPr="00224152">
              <w:t>date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CF4F1C1" w14:textId="77777777" w:rsidR="00224152" w:rsidRPr="00224152" w:rsidRDefault="00224152" w:rsidP="00224152">
            <w:pPr>
              <w:ind w:firstLineChars="200" w:firstLine="444"/>
            </w:pPr>
            <w:r w:rsidRPr="00224152">
              <w:t>订单日期</w:t>
            </w:r>
          </w:p>
        </w:tc>
      </w:tr>
      <w:tr w:rsidR="00224152" w:rsidRPr="00224152" w14:paraId="48226C8C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AFD2D4A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TotalAmount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DBF5855" w14:textId="77777777" w:rsidR="00224152" w:rsidRPr="00224152" w:rsidRDefault="00224152" w:rsidP="00224152">
            <w:pPr>
              <w:ind w:firstLineChars="200" w:firstLine="444"/>
            </w:pPr>
            <w:r w:rsidRPr="00224152">
              <w:t>decimal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0AC96D0" w14:textId="77777777" w:rsidR="00224152" w:rsidRPr="00224152" w:rsidRDefault="00224152" w:rsidP="00224152">
            <w:pPr>
              <w:ind w:firstLineChars="200" w:firstLine="444"/>
            </w:pPr>
            <w:r w:rsidRPr="00224152">
              <w:t>订单总金额</w:t>
            </w:r>
          </w:p>
        </w:tc>
      </w:tr>
    </w:tbl>
    <w:p w14:paraId="4A98E135" w14:textId="77777777" w:rsidR="00834324" w:rsidRPr="00834324" w:rsidRDefault="00834324" w:rsidP="00834324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OrderID</w:t>
      </w:r>
      <w:proofErr w:type="spellEnd"/>
    </w:p>
    <w:p w14:paraId="608FA852" w14:textId="44C0A981" w:rsid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CustomerID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customers(</w:t>
      </w:r>
      <w:proofErr w:type="spellStart"/>
      <w:proofErr w:type="gramEnd"/>
      <w:r w:rsidRPr="00834324">
        <w:rPr>
          <w:rFonts w:hint="eastAsia"/>
          <w:b/>
          <w:bCs/>
        </w:rPr>
        <w:t>CustomerID</w:t>
      </w:r>
      <w:proofErr w:type="spellEnd"/>
      <w:r w:rsidRPr="00834324">
        <w:rPr>
          <w:rFonts w:hint="eastAsia"/>
          <w:b/>
          <w:bCs/>
        </w:rPr>
        <w:t>)</w:t>
      </w:r>
    </w:p>
    <w:p w14:paraId="685C795D" w14:textId="77777777" w:rsidR="00834324" w:rsidRDefault="00834324" w:rsidP="00224152">
      <w:pPr>
        <w:ind w:firstLineChars="200" w:firstLine="446"/>
        <w:rPr>
          <w:b/>
          <w:bCs/>
        </w:rPr>
      </w:pPr>
    </w:p>
    <w:p w14:paraId="6BAB1F88" w14:textId="0239396B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 xml:space="preserve">Table: </w:t>
      </w:r>
      <w:proofErr w:type="spellStart"/>
      <w:r w:rsidRPr="00224152">
        <w:rPr>
          <w:b/>
          <w:bCs/>
        </w:rPr>
        <w:t>orderdetails</w:t>
      </w:r>
      <w:proofErr w:type="spellEnd"/>
    </w:p>
    <w:tbl>
      <w:tblPr>
        <w:tblW w:w="7874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2336"/>
        <w:gridCol w:w="2571"/>
      </w:tblGrid>
      <w:tr w:rsidR="00224152" w:rsidRPr="00224152" w14:paraId="32FB88E6" w14:textId="77777777" w:rsidTr="00224152">
        <w:trPr>
          <w:trHeight w:val="288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EE59B18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7BB6C4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1F6F3E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4DCEE8D7" w14:textId="77777777" w:rsidTr="00224152">
        <w:trPr>
          <w:trHeight w:val="29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6BF9E31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OrderID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024B84F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BBF87F1" w14:textId="77777777" w:rsidR="00224152" w:rsidRPr="00224152" w:rsidRDefault="00224152" w:rsidP="00224152">
            <w:pPr>
              <w:ind w:firstLineChars="200" w:firstLine="444"/>
            </w:pPr>
            <w:r w:rsidRPr="00224152">
              <w:t>订单</w:t>
            </w:r>
            <w:r w:rsidRPr="00224152">
              <w:t>ID</w:t>
            </w:r>
          </w:p>
        </w:tc>
      </w:tr>
      <w:tr w:rsidR="00224152" w:rsidRPr="00224152" w14:paraId="7A8C9D82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5C7541A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ProductID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AF234AD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8DB9269" w14:textId="77777777" w:rsidR="00224152" w:rsidRPr="00224152" w:rsidRDefault="00224152" w:rsidP="00224152">
            <w:pPr>
              <w:ind w:firstLineChars="200" w:firstLine="444"/>
            </w:pPr>
            <w:r w:rsidRPr="00224152">
              <w:t>产品</w:t>
            </w:r>
            <w:r w:rsidRPr="00224152">
              <w:t>ID</w:t>
            </w:r>
          </w:p>
        </w:tc>
      </w:tr>
      <w:tr w:rsidR="00224152" w:rsidRPr="00224152" w14:paraId="728ED617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F837C7C" w14:textId="77777777" w:rsidR="00224152" w:rsidRPr="00224152" w:rsidRDefault="00224152" w:rsidP="00224152">
            <w:pPr>
              <w:ind w:firstLineChars="200" w:firstLine="444"/>
            </w:pPr>
            <w:r w:rsidRPr="00224152">
              <w:t>Quantity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24B8F6A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7C9C4C6" w14:textId="77777777" w:rsidR="00224152" w:rsidRPr="00224152" w:rsidRDefault="00224152" w:rsidP="00224152">
            <w:pPr>
              <w:ind w:firstLineChars="200" w:firstLine="444"/>
            </w:pPr>
            <w:r w:rsidRPr="00224152">
              <w:t>数量</w:t>
            </w:r>
          </w:p>
        </w:tc>
      </w:tr>
      <w:tr w:rsidR="00224152" w:rsidRPr="00224152" w14:paraId="70391CF4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CB81B5A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UnitPrice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DFE3438" w14:textId="77777777" w:rsidR="00224152" w:rsidRPr="00224152" w:rsidRDefault="00224152" w:rsidP="00224152">
            <w:pPr>
              <w:ind w:firstLineChars="200" w:firstLine="444"/>
            </w:pPr>
            <w:r w:rsidRPr="00224152">
              <w:t>decimal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26312B" w14:textId="77777777" w:rsidR="00224152" w:rsidRPr="00224152" w:rsidRDefault="00224152" w:rsidP="00224152">
            <w:pPr>
              <w:ind w:firstLineChars="200" w:firstLine="444"/>
            </w:pPr>
            <w:r w:rsidRPr="00224152">
              <w:t>单价</w:t>
            </w:r>
          </w:p>
        </w:tc>
      </w:tr>
    </w:tbl>
    <w:p w14:paraId="5A8CAB1C" w14:textId="77777777" w:rsidR="00834324" w:rsidRPr="00834324" w:rsidRDefault="00834324" w:rsidP="00834324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OrderID</w:t>
      </w:r>
      <w:proofErr w:type="spellEnd"/>
      <w:r w:rsidRPr="00834324">
        <w:rPr>
          <w:rFonts w:hint="eastAsia"/>
          <w:b/>
          <w:bCs/>
        </w:rPr>
        <w:t xml:space="preserve">, </w:t>
      </w:r>
      <w:proofErr w:type="spellStart"/>
      <w:r w:rsidRPr="00834324">
        <w:rPr>
          <w:rFonts w:hint="eastAsia"/>
          <w:b/>
          <w:bCs/>
        </w:rPr>
        <w:t>ProductID</w:t>
      </w:r>
      <w:proofErr w:type="spellEnd"/>
    </w:p>
    <w:p w14:paraId="618D362C" w14:textId="579A12F7" w:rsidR="00834324" w:rsidRP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OrderID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orders(</w:t>
      </w:r>
      <w:proofErr w:type="spellStart"/>
      <w:proofErr w:type="gramEnd"/>
      <w:r w:rsidRPr="00834324">
        <w:rPr>
          <w:rFonts w:hint="eastAsia"/>
          <w:b/>
          <w:bCs/>
        </w:rPr>
        <w:t>OrderID</w:t>
      </w:r>
      <w:proofErr w:type="spellEnd"/>
      <w:r w:rsidRPr="00834324">
        <w:rPr>
          <w:rFonts w:hint="eastAsia"/>
          <w:b/>
          <w:bCs/>
        </w:rPr>
        <w:t>)</w:t>
      </w:r>
    </w:p>
    <w:p w14:paraId="0A3AC323" w14:textId="58BC6F81" w:rsid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ProductID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products(</w:t>
      </w:r>
      <w:proofErr w:type="spellStart"/>
      <w:proofErr w:type="gramEnd"/>
      <w:r w:rsidRPr="00834324">
        <w:rPr>
          <w:rFonts w:hint="eastAsia"/>
          <w:b/>
          <w:bCs/>
        </w:rPr>
        <w:t>ProductID</w:t>
      </w:r>
      <w:proofErr w:type="spellEnd"/>
      <w:r w:rsidRPr="00834324">
        <w:rPr>
          <w:rFonts w:hint="eastAsia"/>
          <w:b/>
          <w:bCs/>
        </w:rPr>
        <w:t>)</w:t>
      </w:r>
    </w:p>
    <w:p w14:paraId="0296635B" w14:textId="77777777" w:rsidR="00834324" w:rsidRDefault="00834324" w:rsidP="00224152">
      <w:pPr>
        <w:ind w:firstLineChars="200" w:firstLine="446"/>
        <w:rPr>
          <w:b/>
          <w:bCs/>
        </w:rPr>
      </w:pPr>
    </w:p>
    <w:p w14:paraId="5A18B0C7" w14:textId="0B5CCFA3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>Table: products</w:t>
      </w:r>
    </w:p>
    <w:tbl>
      <w:tblPr>
        <w:tblW w:w="7889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2"/>
        <w:gridCol w:w="2341"/>
        <w:gridCol w:w="2576"/>
      </w:tblGrid>
      <w:tr w:rsidR="00224152" w:rsidRPr="00224152" w14:paraId="44F29F68" w14:textId="77777777" w:rsidTr="00224152">
        <w:trPr>
          <w:trHeight w:val="287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42B11E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9171D1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BC80EF4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64D351EC" w14:textId="77777777" w:rsidTr="00224152">
        <w:trPr>
          <w:trHeight w:val="296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ADA3312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ProductID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FE60EA9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7CD2A10" w14:textId="77777777" w:rsidR="00224152" w:rsidRPr="00224152" w:rsidRDefault="00224152" w:rsidP="00224152">
            <w:pPr>
              <w:ind w:firstLineChars="200" w:firstLine="444"/>
            </w:pPr>
            <w:r w:rsidRPr="00224152">
              <w:t>产品</w:t>
            </w:r>
            <w:r w:rsidRPr="00224152">
              <w:t>ID</w:t>
            </w:r>
          </w:p>
        </w:tc>
      </w:tr>
      <w:tr w:rsidR="00224152" w:rsidRPr="00224152" w14:paraId="3C5372FD" w14:textId="77777777" w:rsidTr="00224152">
        <w:trPr>
          <w:trHeight w:val="28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FAA7B9" w14:textId="77777777" w:rsidR="00224152" w:rsidRPr="00224152" w:rsidRDefault="00224152" w:rsidP="00224152">
            <w:pPr>
              <w:ind w:firstLineChars="200" w:firstLine="444"/>
            </w:pPr>
            <w:r w:rsidRPr="00224152"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00127A5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75AAAB4" w14:textId="77777777" w:rsidR="00224152" w:rsidRPr="00224152" w:rsidRDefault="00224152" w:rsidP="00224152">
            <w:pPr>
              <w:ind w:firstLineChars="200" w:firstLine="444"/>
            </w:pPr>
            <w:r w:rsidRPr="00224152">
              <w:t>产品名称</w:t>
            </w:r>
          </w:p>
        </w:tc>
      </w:tr>
      <w:tr w:rsidR="00224152" w:rsidRPr="00224152" w14:paraId="795B693B" w14:textId="77777777" w:rsidTr="00224152">
        <w:trPr>
          <w:trHeight w:val="28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86F2535" w14:textId="77777777" w:rsidR="00224152" w:rsidRPr="00224152" w:rsidRDefault="00224152" w:rsidP="00224152">
            <w:pPr>
              <w:ind w:firstLineChars="200" w:firstLine="444"/>
            </w:pPr>
            <w:r w:rsidRPr="00224152">
              <w:t>Price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AF33F2B" w14:textId="77777777" w:rsidR="00224152" w:rsidRPr="00224152" w:rsidRDefault="00224152" w:rsidP="00224152">
            <w:pPr>
              <w:ind w:firstLineChars="200" w:firstLine="444"/>
            </w:pPr>
            <w:r w:rsidRPr="00224152">
              <w:t>decimal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0CB1117" w14:textId="77777777" w:rsidR="00224152" w:rsidRPr="00224152" w:rsidRDefault="00224152" w:rsidP="00224152">
            <w:pPr>
              <w:ind w:firstLineChars="200" w:firstLine="444"/>
            </w:pPr>
            <w:r w:rsidRPr="00224152">
              <w:t>价格</w:t>
            </w:r>
          </w:p>
        </w:tc>
      </w:tr>
      <w:tr w:rsidR="00224152" w:rsidRPr="00224152" w14:paraId="5B7896D0" w14:textId="77777777" w:rsidTr="00224152">
        <w:trPr>
          <w:trHeight w:val="28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2E10062" w14:textId="77777777" w:rsidR="00224152" w:rsidRPr="00224152" w:rsidRDefault="00224152" w:rsidP="00224152">
            <w:pPr>
              <w:ind w:firstLineChars="200" w:firstLine="444"/>
            </w:pPr>
            <w:r w:rsidRPr="00224152">
              <w:lastRenderedPageBreak/>
              <w:t>Stock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D8847F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95FCE43" w14:textId="77777777" w:rsidR="00224152" w:rsidRPr="00224152" w:rsidRDefault="00224152" w:rsidP="00224152">
            <w:pPr>
              <w:ind w:firstLineChars="200" w:firstLine="444"/>
            </w:pPr>
            <w:r w:rsidRPr="00224152">
              <w:t>库存数量</w:t>
            </w:r>
          </w:p>
        </w:tc>
      </w:tr>
    </w:tbl>
    <w:p w14:paraId="59A67023" w14:textId="192285A3" w:rsidR="00834324" w:rsidRDefault="00834324" w:rsidP="00224152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ProductID</w:t>
      </w:r>
      <w:proofErr w:type="spellEnd"/>
    </w:p>
    <w:p w14:paraId="754C59A0" w14:textId="77777777" w:rsidR="00834324" w:rsidRDefault="00834324" w:rsidP="00224152">
      <w:pPr>
        <w:ind w:firstLineChars="200" w:firstLine="446"/>
        <w:rPr>
          <w:b/>
          <w:bCs/>
        </w:rPr>
      </w:pPr>
    </w:p>
    <w:p w14:paraId="3C3E856D" w14:textId="6128CCF9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>Table: salespersons</w:t>
      </w:r>
    </w:p>
    <w:tbl>
      <w:tblPr>
        <w:tblW w:w="7922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2350"/>
        <w:gridCol w:w="2586"/>
      </w:tblGrid>
      <w:tr w:rsidR="00224152" w:rsidRPr="00224152" w14:paraId="7192BDD3" w14:textId="77777777" w:rsidTr="00224152">
        <w:trPr>
          <w:trHeight w:val="288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5917499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32EECA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4FFBA16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2D0337E5" w14:textId="77777777" w:rsidTr="00224152">
        <w:trPr>
          <w:trHeight w:val="297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5892DB5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SalespersonID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AAB3B85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6170AB9" w14:textId="77777777" w:rsidR="00224152" w:rsidRPr="00224152" w:rsidRDefault="00224152" w:rsidP="00224152">
            <w:pPr>
              <w:ind w:firstLineChars="200" w:firstLine="444"/>
            </w:pPr>
            <w:r w:rsidRPr="00224152">
              <w:t>销售员</w:t>
            </w:r>
            <w:r w:rsidRPr="00224152">
              <w:t>ID</w:t>
            </w:r>
          </w:p>
        </w:tc>
      </w:tr>
      <w:tr w:rsidR="00224152" w:rsidRPr="00224152" w14:paraId="6DAD4962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F841A1D" w14:textId="77777777" w:rsidR="00224152" w:rsidRPr="00224152" w:rsidRDefault="00224152" w:rsidP="00224152">
            <w:pPr>
              <w:ind w:firstLineChars="200" w:firstLine="444"/>
            </w:pPr>
            <w:r w:rsidRPr="00224152">
              <w:t>Name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9EAC724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EE68C9C" w14:textId="77777777" w:rsidR="00224152" w:rsidRPr="00224152" w:rsidRDefault="00224152" w:rsidP="00224152">
            <w:pPr>
              <w:ind w:firstLineChars="200" w:firstLine="444"/>
            </w:pPr>
            <w:r w:rsidRPr="00224152">
              <w:t>姓名</w:t>
            </w:r>
          </w:p>
        </w:tc>
      </w:tr>
      <w:tr w:rsidR="00224152" w:rsidRPr="00224152" w14:paraId="320CAA7E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BE5399A" w14:textId="77777777" w:rsidR="00224152" w:rsidRPr="00224152" w:rsidRDefault="00224152" w:rsidP="00224152">
            <w:pPr>
              <w:ind w:firstLineChars="200" w:firstLine="444"/>
            </w:pPr>
            <w:r w:rsidRPr="00224152">
              <w:t>Contact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3DF8C4F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216717E" w14:textId="77777777" w:rsidR="00224152" w:rsidRPr="00224152" w:rsidRDefault="00224152" w:rsidP="00224152">
            <w:pPr>
              <w:ind w:firstLineChars="200" w:firstLine="444"/>
            </w:pPr>
            <w:r w:rsidRPr="00224152">
              <w:t>联系方式</w:t>
            </w:r>
          </w:p>
        </w:tc>
      </w:tr>
      <w:tr w:rsidR="00224152" w:rsidRPr="00224152" w14:paraId="117A0BF9" w14:textId="77777777" w:rsidTr="00224152">
        <w:trPr>
          <w:trHeight w:val="288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AF574B3" w14:textId="77777777" w:rsidR="00224152" w:rsidRPr="00224152" w:rsidRDefault="00224152" w:rsidP="00224152">
            <w:pPr>
              <w:ind w:firstLineChars="200" w:firstLine="444"/>
            </w:pPr>
            <w:r w:rsidRPr="00224152">
              <w:t>Address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58AC81A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82B5573" w14:textId="77777777" w:rsidR="00224152" w:rsidRPr="00224152" w:rsidRDefault="00224152" w:rsidP="00224152">
            <w:pPr>
              <w:ind w:firstLineChars="200" w:firstLine="444"/>
            </w:pPr>
            <w:r w:rsidRPr="00224152">
              <w:t>地址</w:t>
            </w:r>
          </w:p>
        </w:tc>
      </w:tr>
    </w:tbl>
    <w:p w14:paraId="70EE1F98" w14:textId="08A399E3" w:rsidR="00834324" w:rsidRDefault="00834324" w:rsidP="00224152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SalespersonID</w:t>
      </w:r>
      <w:proofErr w:type="spellEnd"/>
    </w:p>
    <w:p w14:paraId="5F2C46CE" w14:textId="77777777" w:rsidR="00834324" w:rsidRDefault="00834324" w:rsidP="00224152">
      <w:pPr>
        <w:ind w:firstLineChars="200" w:firstLine="446"/>
        <w:rPr>
          <w:b/>
          <w:bCs/>
        </w:rPr>
      </w:pPr>
    </w:p>
    <w:p w14:paraId="122A1837" w14:textId="7A3F083F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 xml:space="preserve">Table: </w:t>
      </w:r>
      <w:proofErr w:type="spellStart"/>
      <w:r w:rsidRPr="00224152">
        <w:rPr>
          <w:b/>
          <w:bCs/>
        </w:rPr>
        <w:t>transactionlog</w:t>
      </w:r>
      <w:proofErr w:type="spellEnd"/>
    </w:p>
    <w:tbl>
      <w:tblPr>
        <w:tblW w:w="799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0"/>
        <w:gridCol w:w="2285"/>
        <w:gridCol w:w="2623"/>
      </w:tblGrid>
      <w:tr w:rsidR="00224152" w:rsidRPr="00224152" w14:paraId="73A0A97B" w14:textId="77777777" w:rsidTr="00224152">
        <w:trPr>
          <w:trHeight w:val="293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3EFB7C4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E69C679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AEFFBEE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00C5BFFD" w14:textId="77777777" w:rsidTr="00224152">
        <w:trPr>
          <w:trHeight w:val="30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592D395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TransactionID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CCBFDBB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8D1B97C" w14:textId="77777777" w:rsidR="00224152" w:rsidRPr="00224152" w:rsidRDefault="00224152" w:rsidP="00224152">
            <w:pPr>
              <w:ind w:firstLineChars="200" w:firstLine="444"/>
            </w:pPr>
            <w:r w:rsidRPr="00224152">
              <w:t>交易记录</w:t>
            </w:r>
            <w:r w:rsidRPr="00224152">
              <w:t>ID</w:t>
            </w:r>
          </w:p>
        </w:tc>
      </w:tr>
      <w:tr w:rsidR="00224152" w:rsidRPr="00224152" w14:paraId="33D2B79C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62FCA4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TransactionDate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982EE1B" w14:textId="77777777" w:rsidR="00224152" w:rsidRPr="00224152" w:rsidRDefault="00224152" w:rsidP="00224152">
            <w:pPr>
              <w:ind w:firstLineChars="200" w:firstLine="444"/>
            </w:pPr>
            <w:r w:rsidRPr="00224152">
              <w:t>date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EF54E89" w14:textId="77777777" w:rsidR="00224152" w:rsidRPr="00224152" w:rsidRDefault="00224152" w:rsidP="00224152">
            <w:pPr>
              <w:ind w:firstLineChars="200" w:firstLine="444"/>
            </w:pPr>
            <w:r w:rsidRPr="00224152">
              <w:t>交易日期</w:t>
            </w:r>
          </w:p>
        </w:tc>
      </w:tr>
      <w:tr w:rsidR="00224152" w:rsidRPr="00224152" w14:paraId="18BBF90F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DAAD58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CustomerID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138E25C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E50B1A6" w14:textId="77777777" w:rsidR="00224152" w:rsidRPr="00224152" w:rsidRDefault="00224152" w:rsidP="00224152">
            <w:pPr>
              <w:ind w:firstLineChars="200" w:firstLine="444"/>
            </w:pPr>
            <w:r w:rsidRPr="00224152">
              <w:t>顾客</w:t>
            </w:r>
            <w:r w:rsidRPr="00224152">
              <w:t>ID</w:t>
            </w:r>
          </w:p>
        </w:tc>
      </w:tr>
      <w:tr w:rsidR="00224152" w:rsidRPr="00224152" w14:paraId="09BABD68" w14:textId="77777777" w:rsidTr="00224152">
        <w:trPr>
          <w:trHeight w:val="302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E4E806C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SalespersonID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4A1B67B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AE26146" w14:textId="77777777" w:rsidR="00224152" w:rsidRPr="00224152" w:rsidRDefault="00224152" w:rsidP="00224152">
            <w:pPr>
              <w:ind w:firstLineChars="200" w:firstLine="444"/>
            </w:pPr>
            <w:r w:rsidRPr="00224152">
              <w:t>销售员</w:t>
            </w:r>
            <w:r w:rsidRPr="00224152">
              <w:t>ID</w:t>
            </w:r>
          </w:p>
        </w:tc>
      </w:tr>
      <w:tr w:rsidR="00224152" w:rsidRPr="00224152" w14:paraId="7D5CFB9B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0105BD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TransactionType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45FE06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E2F0844" w14:textId="77777777" w:rsidR="00224152" w:rsidRPr="00224152" w:rsidRDefault="00224152" w:rsidP="00224152">
            <w:pPr>
              <w:ind w:firstLineChars="200" w:firstLine="444"/>
            </w:pPr>
            <w:r w:rsidRPr="00224152">
              <w:t>交易类型</w:t>
            </w:r>
          </w:p>
        </w:tc>
      </w:tr>
      <w:tr w:rsidR="00224152" w:rsidRPr="00224152" w14:paraId="0DFB5497" w14:textId="77777777" w:rsidTr="00224152">
        <w:trPr>
          <w:trHeight w:val="293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32D6084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PaymentID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EDCA7DB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22058CB" w14:textId="77777777" w:rsidR="00224152" w:rsidRPr="00224152" w:rsidRDefault="00224152" w:rsidP="00224152">
            <w:pPr>
              <w:ind w:firstLineChars="200" w:firstLine="444"/>
            </w:pPr>
            <w:r w:rsidRPr="00224152">
              <w:t>支付</w:t>
            </w:r>
            <w:r w:rsidRPr="00224152">
              <w:t>ID</w:t>
            </w:r>
          </w:p>
        </w:tc>
      </w:tr>
    </w:tbl>
    <w:p w14:paraId="11D5EB26" w14:textId="77777777" w:rsidR="00834324" w:rsidRPr="00834324" w:rsidRDefault="00834324" w:rsidP="00834324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TransactionID</w:t>
      </w:r>
      <w:proofErr w:type="spellEnd"/>
    </w:p>
    <w:p w14:paraId="56AACDCC" w14:textId="182C0A25" w:rsidR="00834324" w:rsidRP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CustomerID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 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customers(</w:t>
      </w:r>
      <w:proofErr w:type="spellStart"/>
      <w:proofErr w:type="gramEnd"/>
      <w:r w:rsidRPr="00834324">
        <w:rPr>
          <w:rFonts w:hint="eastAsia"/>
          <w:b/>
          <w:bCs/>
        </w:rPr>
        <w:t>CustomerID</w:t>
      </w:r>
      <w:proofErr w:type="spellEnd"/>
      <w:r w:rsidRPr="00834324">
        <w:rPr>
          <w:rFonts w:hint="eastAsia"/>
          <w:b/>
          <w:bCs/>
        </w:rPr>
        <w:t>)</w:t>
      </w:r>
    </w:p>
    <w:p w14:paraId="71A5DF67" w14:textId="2BC297C9" w:rsidR="00834324" w:rsidRP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SalespersonID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 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salespersons(</w:t>
      </w:r>
      <w:proofErr w:type="spellStart"/>
      <w:proofErr w:type="gramEnd"/>
      <w:r w:rsidRPr="00834324">
        <w:rPr>
          <w:rFonts w:hint="eastAsia"/>
          <w:b/>
          <w:bCs/>
        </w:rPr>
        <w:t>SalespersonID</w:t>
      </w:r>
      <w:proofErr w:type="spellEnd"/>
      <w:r w:rsidRPr="00834324">
        <w:rPr>
          <w:rFonts w:hint="eastAsia"/>
          <w:b/>
          <w:bCs/>
        </w:rPr>
        <w:t>)</w:t>
      </w:r>
    </w:p>
    <w:p w14:paraId="229058A6" w14:textId="07CF3CC1" w:rsidR="00834324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PaymentID</w:t>
      </w:r>
      <w:proofErr w:type="spellEnd"/>
      <w:r w:rsidRPr="00834324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refers 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payments(</w:t>
      </w:r>
      <w:proofErr w:type="spellStart"/>
      <w:proofErr w:type="gramEnd"/>
      <w:r w:rsidRPr="00834324">
        <w:rPr>
          <w:rFonts w:hint="eastAsia"/>
          <w:b/>
          <w:bCs/>
        </w:rPr>
        <w:t>PaymentID</w:t>
      </w:r>
      <w:proofErr w:type="spellEnd"/>
      <w:r w:rsidRPr="00834324">
        <w:rPr>
          <w:rFonts w:hint="eastAsia"/>
          <w:b/>
          <w:bCs/>
        </w:rPr>
        <w:t>)</w:t>
      </w:r>
    </w:p>
    <w:p w14:paraId="6A446284" w14:textId="77777777" w:rsidR="00834324" w:rsidRDefault="00834324" w:rsidP="00224152">
      <w:pPr>
        <w:ind w:firstLineChars="200" w:firstLine="446"/>
        <w:rPr>
          <w:b/>
          <w:bCs/>
        </w:rPr>
      </w:pPr>
    </w:p>
    <w:p w14:paraId="7DE8ED75" w14:textId="16A59B52" w:rsidR="00224152" w:rsidRPr="00224152" w:rsidRDefault="00224152" w:rsidP="00224152">
      <w:pPr>
        <w:ind w:firstLineChars="200" w:firstLine="446"/>
      </w:pPr>
      <w:r w:rsidRPr="00224152">
        <w:rPr>
          <w:b/>
          <w:bCs/>
        </w:rPr>
        <w:t>Table: payments</w:t>
      </w:r>
    </w:p>
    <w:tbl>
      <w:tblPr>
        <w:tblW w:w="7982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  <w:gridCol w:w="2323"/>
        <w:gridCol w:w="2556"/>
      </w:tblGrid>
      <w:tr w:rsidR="00224152" w:rsidRPr="00224152" w14:paraId="14C73D06" w14:textId="77777777" w:rsidTr="00224152">
        <w:trPr>
          <w:trHeight w:val="291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BEAA214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358CDC8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0DB3685" w14:textId="77777777" w:rsidR="00224152" w:rsidRPr="00224152" w:rsidRDefault="00224152" w:rsidP="00224152">
            <w:pPr>
              <w:ind w:firstLineChars="200" w:firstLine="446"/>
              <w:rPr>
                <w:b/>
                <w:bCs/>
              </w:rPr>
            </w:pPr>
            <w:r w:rsidRPr="00224152">
              <w:rPr>
                <w:b/>
                <w:bCs/>
              </w:rPr>
              <w:t>Description</w:t>
            </w:r>
          </w:p>
        </w:tc>
      </w:tr>
      <w:tr w:rsidR="00224152" w:rsidRPr="00224152" w14:paraId="334AEFC7" w14:textId="77777777" w:rsidTr="00224152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A7CC534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PaymentID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FA6344E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06317B11" w14:textId="77777777" w:rsidR="00224152" w:rsidRPr="00224152" w:rsidRDefault="00224152" w:rsidP="00224152">
            <w:pPr>
              <w:ind w:firstLineChars="200" w:firstLine="444"/>
            </w:pPr>
            <w:r w:rsidRPr="00224152">
              <w:t>支付</w:t>
            </w:r>
            <w:r w:rsidRPr="00224152">
              <w:t>ID</w:t>
            </w:r>
          </w:p>
        </w:tc>
      </w:tr>
      <w:tr w:rsidR="00224152" w:rsidRPr="00224152" w14:paraId="5A52F492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CDD6C66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OrderID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946D5B" w14:textId="77777777" w:rsidR="00224152" w:rsidRPr="00224152" w:rsidRDefault="00224152" w:rsidP="00224152">
            <w:pPr>
              <w:ind w:firstLineChars="200" w:firstLine="444"/>
            </w:pPr>
            <w:r w:rsidRPr="00224152"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A340FE8" w14:textId="77777777" w:rsidR="00224152" w:rsidRPr="00224152" w:rsidRDefault="00224152" w:rsidP="00224152">
            <w:pPr>
              <w:ind w:firstLineChars="200" w:firstLine="444"/>
            </w:pPr>
            <w:r w:rsidRPr="00224152">
              <w:t>订单</w:t>
            </w:r>
            <w:r w:rsidRPr="00224152">
              <w:t>ID</w:t>
            </w:r>
          </w:p>
        </w:tc>
      </w:tr>
      <w:tr w:rsidR="00224152" w:rsidRPr="00224152" w14:paraId="08083A6C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B7D7535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PaymentDate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70648DF" w14:textId="77777777" w:rsidR="00224152" w:rsidRPr="00224152" w:rsidRDefault="00224152" w:rsidP="00224152">
            <w:pPr>
              <w:ind w:firstLineChars="200" w:firstLine="444"/>
            </w:pPr>
            <w:r w:rsidRPr="00224152">
              <w:t>date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27266BF4" w14:textId="77777777" w:rsidR="00224152" w:rsidRPr="00224152" w:rsidRDefault="00224152" w:rsidP="00224152">
            <w:pPr>
              <w:ind w:firstLineChars="200" w:firstLine="444"/>
            </w:pPr>
            <w:r w:rsidRPr="00224152">
              <w:t>支付日期</w:t>
            </w:r>
          </w:p>
        </w:tc>
      </w:tr>
      <w:tr w:rsidR="00224152" w:rsidRPr="00224152" w14:paraId="453FAFF3" w14:textId="77777777" w:rsidTr="00224152">
        <w:trPr>
          <w:trHeight w:val="300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EB5FF5A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PaymentMethod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711E96C" w14:textId="77777777" w:rsidR="00224152" w:rsidRPr="00224152" w:rsidRDefault="00224152" w:rsidP="00224152">
            <w:pPr>
              <w:ind w:firstLineChars="200" w:firstLine="444"/>
            </w:pPr>
            <w:r w:rsidRPr="00224152">
              <w:t>varchar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534CA3F" w14:textId="77777777" w:rsidR="00224152" w:rsidRPr="00224152" w:rsidRDefault="00224152" w:rsidP="00224152">
            <w:pPr>
              <w:ind w:firstLineChars="200" w:firstLine="444"/>
            </w:pPr>
            <w:r w:rsidRPr="00224152">
              <w:t>支付方式</w:t>
            </w:r>
          </w:p>
        </w:tc>
      </w:tr>
      <w:tr w:rsidR="00224152" w:rsidRPr="00224152" w14:paraId="4913556A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74DC7AF" w14:textId="77777777" w:rsidR="00224152" w:rsidRPr="00224152" w:rsidRDefault="00224152" w:rsidP="00224152">
            <w:pPr>
              <w:ind w:firstLineChars="200" w:firstLine="444"/>
            </w:pPr>
            <w:proofErr w:type="spellStart"/>
            <w:r w:rsidRPr="00224152">
              <w:t>ChangeAmount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DF24636" w14:textId="77777777" w:rsidR="00224152" w:rsidRPr="00224152" w:rsidRDefault="00224152" w:rsidP="00224152">
            <w:pPr>
              <w:ind w:firstLineChars="200" w:firstLine="444"/>
            </w:pPr>
            <w:r w:rsidRPr="00224152">
              <w:t>decimal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27C63F4" w14:textId="77777777" w:rsidR="00224152" w:rsidRPr="00224152" w:rsidRDefault="00224152" w:rsidP="00224152">
            <w:pPr>
              <w:ind w:firstLineChars="200" w:firstLine="444"/>
            </w:pPr>
            <w:r w:rsidRPr="00224152">
              <w:t>找零金额</w:t>
            </w:r>
          </w:p>
        </w:tc>
      </w:tr>
      <w:tr w:rsidR="00224152" w:rsidRPr="00224152" w14:paraId="5F17EEB5" w14:textId="77777777" w:rsidTr="00224152">
        <w:trPr>
          <w:trHeight w:val="291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5C0B22E" w14:textId="77777777" w:rsidR="00224152" w:rsidRPr="00224152" w:rsidRDefault="00224152" w:rsidP="00224152">
            <w:pPr>
              <w:ind w:firstLineChars="200" w:firstLine="444"/>
            </w:pPr>
            <w:r w:rsidRPr="00224152">
              <w:t>Amount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4C804D0D" w14:textId="77777777" w:rsidR="00224152" w:rsidRPr="00224152" w:rsidRDefault="00224152" w:rsidP="00224152">
            <w:pPr>
              <w:ind w:firstLineChars="200" w:firstLine="444"/>
            </w:pPr>
            <w:r w:rsidRPr="00224152">
              <w:t>decimal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118CA5B" w14:textId="77777777" w:rsidR="00224152" w:rsidRPr="00224152" w:rsidRDefault="00224152" w:rsidP="00224152">
            <w:pPr>
              <w:ind w:firstLineChars="200" w:firstLine="444"/>
            </w:pPr>
            <w:r w:rsidRPr="00224152">
              <w:t>支付金额</w:t>
            </w:r>
          </w:p>
        </w:tc>
      </w:tr>
    </w:tbl>
    <w:p w14:paraId="06B35466" w14:textId="77777777" w:rsidR="00834324" w:rsidRPr="00834324" w:rsidRDefault="00834324" w:rsidP="00834324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 </w:t>
      </w:r>
      <w:proofErr w:type="spellStart"/>
      <w:r w:rsidRPr="00834324">
        <w:rPr>
          <w:rFonts w:hint="eastAsia"/>
          <w:b/>
          <w:bCs/>
        </w:rPr>
        <w:t>PaymentID</w:t>
      </w:r>
      <w:proofErr w:type="spellEnd"/>
    </w:p>
    <w:p w14:paraId="2D4D92FD" w14:textId="38E4FE27" w:rsidR="00224152" w:rsidRDefault="00834324" w:rsidP="00834324">
      <w:pPr>
        <w:ind w:firstLineChars="200" w:firstLine="446"/>
        <w:rPr>
          <w:b/>
          <w:bCs/>
        </w:rPr>
      </w:pPr>
      <w:proofErr w:type="gramStart"/>
      <w:r w:rsidRPr="00834324">
        <w:rPr>
          <w:rFonts w:hint="eastAsia"/>
          <w:b/>
          <w:bCs/>
        </w:rPr>
        <w:lastRenderedPageBreak/>
        <w:t>外键</w:t>
      </w:r>
      <w:proofErr w:type="gramEnd"/>
      <w:r w:rsidRPr="00834324">
        <w:rPr>
          <w:rFonts w:hint="eastAsia"/>
          <w:b/>
          <w:bCs/>
        </w:rPr>
        <w:t xml:space="preserve"> (Foreign Key): </w:t>
      </w:r>
      <w:proofErr w:type="spellStart"/>
      <w:r w:rsidRPr="00834324">
        <w:rPr>
          <w:rFonts w:hint="eastAsia"/>
          <w:b/>
          <w:bCs/>
        </w:rPr>
        <w:t>OrderID</w:t>
      </w:r>
      <w:proofErr w:type="spellEnd"/>
      <w:r w:rsidRPr="00834324">
        <w:rPr>
          <w:rFonts w:hint="eastAsia"/>
          <w:b/>
          <w:bCs/>
        </w:rPr>
        <w:t xml:space="preserve"> </w:t>
      </w:r>
      <w:r w:rsidR="006A02E1">
        <w:rPr>
          <w:rFonts w:hint="eastAsia"/>
          <w:b/>
          <w:bCs/>
        </w:rPr>
        <w:t>r</w:t>
      </w:r>
      <w:r w:rsidR="006A02E1">
        <w:rPr>
          <w:b/>
          <w:bCs/>
        </w:rPr>
        <w:t>efers to</w:t>
      </w:r>
      <w:r w:rsidRPr="00834324">
        <w:rPr>
          <w:rFonts w:hint="eastAsia"/>
          <w:b/>
          <w:bCs/>
        </w:rPr>
        <w:t xml:space="preserve"> </w:t>
      </w:r>
      <w:proofErr w:type="gramStart"/>
      <w:r w:rsidRPr="00834324">
        <w:rPr>
          <w:rFonts w:hint="eastAsia"/>
          <w:b/>
          <w:bCs/>
        </w:rPr>
        <w:t>orders(</w:t>
      </w:r>
      <w:proofErr w:type="spellStart"/>
      <w:proofErr w:type="gramEnd"/>
      <w:r w:rsidRPr="00834324">
        <w:rPr>
          <w:rFonts w:hint="eastAsia"/>
          <w:b/>
          <w:bCs/>
        </w:rPr>
        <w:t>OrderID</w:t>
      </w:r>
      <w:proofErr w:type="spellEnd"/>
      <w:r w:rsidRPr="00834324">
        <w:rPr>
          <w:rFonts w:hint="eastAsia"/>
          <w:b/>
          <w:bCs/>
        </w:rPr>
        <w:t>)</w:t>
      </w:r>
    </w:p>
    <w:p w14:paraId="515D4C4E" w14:textId="77777777" w:rsidR="000739FF" w:rsidRDefault="000739FF" w:rsidP="00834324">
      <w:pPr>
        <w:ind w:firstLineChars="200" w:firstLine="446"/>
        <w:rPr>
          <w:b/>
          <w:bCs/>
        </w:rPr>
      </w:pPr>
    </w:p>
    <w:p w14:paraId="1206B94B" w14:textId="02D30D3D" w:rsidR="000739FF" w:rsidRDefault="000739FF" w:rsidP="00834324">
      <w:pPr>
        <w:ind w:firstLineChars="200" w:firstLine="446"/>
        <w:rPr>
          <w:b/>
          <w:bCs/>
        </w:rPr>
      </w:pPr>
      <w:r>
        <w:rPr>
          <w:rFonts w:hint="eastAsia"/>
          <w:b/>
          <w:bCs/>
        </w:rPr>
        <w:t>Table</w:t>
      </w:r>
      <w:r>
        <w:rPr>
          <w:b/>
          <w:bCs/>
        </w:rPr>
        <w:t xml:space="preserve">: </w:t>
      </w:r>
      <w:proofErr w:type="spellStart"/>
      <w:r>
        <w:rPr>
          <w:b/>
          <w:bCs/>
        </w:rPr>
        <w:t>useraccounts</w:t>
      </w:r>
      <w:proofErr w:type="spellEnd"/>
    </w:p>
    <w:p w14:paraId="2DD2501A" w14:textId="77777777" w:rsidR="000739FF" w:rsidRPr="000739FF" w:rsidRDefault="000739FF" w:rsidP="000739FF">
      <w:pPr>
        <w:ind w:firstLineChars="200" w:firstLine="446"/>
        <w:rPr>
          <w:b/>
          <w:bCs/>
        </w:rPr>
      </w:pPr>
      <w:proofErr w:type="spellStart"/>
      <w:r w:rsidRPr="000739FF">
        <w:rPr>
          <w:b/>
          <w:bCs/>
        </w:rPr>
        <w:t>Useraccounts</w:t>
      </w:r>
      <w:proofErr w:type="spellEnd"/>
    </w:p>
    <w:tbl>
      <w:tblPr>
        <w:tblW w:w="790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7"/>
        <w:gridCol w:w="3015"/>
        <w:gridCol w:w="1686"/>
      </w:tblGrid>
      <w:tr w:rsidR="000739FF" w:rsidRPr="000739FF" w14:paraId="50FC53D2" w14:textId="77777777" w:rsidTr="006A02E1">
        <w:trPr>
          <w:trHeight w:val="274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57D0C8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字段名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BF1729A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数据类型</w:t>
            </w:r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8C67827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约束</w:t>
            </w:r>
          </w:p>
        </w:tc>
      </w:tr>
      <w:tr w:rsidR="000739FF" w:rsidRPr="000739FF" w14:paraId="15A1BDAC" w14:textId="77777777" w:rsidTr="006A02E1">
        <w:trPr>
          <w:trHeight w:val="27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B288F74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proofErr w:type="spellStart"/>
            <w:r w:rsidRPr="000739FF">
              <w:rPr>
                <w:b/>
                <w:bCs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5E14521F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int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4C9F4833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主键</w:t>
            </w:r>
          </w:p>
        </w:tc>
      </w:tr>
      <w:tr w:rsidR="000739FF" w:rsidRPr="000739FF" w14:paraId="2B629733" w14:textId="77777777" w:rsidTr="006A02E1">
        <w:trPr>
          <w:trHeight w:val="27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8F62D99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proofErr w:type="spellStart"/>
            <w:r w:rsidRPr="000739FF">
              <w:rPr>
                <w:b/>
                <w:bCs/>
              </w:rPr>
              <w:t>AccountName</w:t>
            </w:r>
            <w:proofErr w:type="spellEnd"/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74036AD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proofErr w:type="gramStart"/>
            <w:r w:rsidRPr="000739FF">
              <w:rPr>
                <w:b/>
                <w:bCs/>
              </w:rPr>
              <w:t>varchar(</w:t>
            </w:r>
            <w:proofErr w:type="gramEnd"/>
            <w:r w:rsidRPr="000739FF">
              <w:rPr>
                <w:b/>
                <w:bCs/>
              </w:rPr>
              <w:t>255)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157E5A80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</w:p>
        </w:tc>
      </w:tr>
      <w:tr w:rsidR="000739FF" w:rsidRPr="000739FF" w14:paraId="3E9CEF21" w14:textId="77777777" w:rsidTr="006A02E1">
        <w:trPr>
          <w:trHeight w:val="27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004F49EF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Password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D41775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proofErr w:type="gramStart"/>
            <w:r w:rsidRPr="000739FF">
              <w:rPr>
                <w:b/>
                <w:bCs/>
              </w:rPr>
              <w:t>varchar(</w:t>
            </w:r>
            <w:proofErr w:type="gramEnd"/>
            <w:r w:rsidRPr="000739FF">
              <w:rPr>
                <w:b/>
                <w:bCs/>
              </w:rPr>
              <w:t>255)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F94E833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</w:p>
        </w:tc>
      </w:tr>
      <w:tr w:rsidR="000739FF" w:rsidRPr="000739FF" w14:paraId="35F80C61" w14:textId="77777777" w:rsidTr="006A02E1">
        <w:trPr>
          <w:trHeight w:val="274"/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258E8F8B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r w:rsidRPr="000739FF">
              <w:rPr>
                <w:b/>
                <w:bCs/>
              </w:rPr>
              <w:t>Role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69259711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  <w:proofErr w:type="gramStart"/>
            <w:r w:rsidRPr="000739FF">
              <w:rPr>
                <w:b/>
                <w:bCs/>
              </w:rPr>
              <w:t>varchar(</w:t>
            </w:r>
            <w:proofErr w:type="gramEnd"/>
            <w:r w:rsidRPr="000739FF">
              <w:rPr>
                <w:b/>
                <w:bCs/>
              </w:rPr>
              <w:t>255)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622163A1" w14:textId="77777777" w:rsidR="000739FF" w:rsidRPr="000739FF" w:rsidRDefault="000739FF" w:rsidP="000739FF">
            <w:pPr>
              <w:ind w:firstLineChars="200" w:firstLine="446"/>
              <w:rPr>
                <w:b/>
                <w:bCs/>
              </w:rPr>
            </w:pPr>
          </w:p>
        </w:tc>
      </w:tr>
    </w:tbl>
    <w:p w14:paraId="07FFA681" w14:textId="46FBCA34" w:rsidR="000739FF" w:rsidRPr="000739FF" w:rsidRDefault="002D78FE" w:rsidP="000739FF">
      <w:pPr>
        <w:ind w:firstLineChars="200" w:firstLine="446"/>
        <w:rPr>
          <w:b/>
          <w:bCs/>
        </w:rPr>
      </w:pPr>
      <w:r w:rsidRPr="00834324">
        <w:rPr>
          <w:rFonts w:hint="eastAsia"/>
          <w:b/>
          <w:bCs/>
        </w:rPr>
        <w:t>主键</w:t>
      </w:r>
      <w:r w:rsidRPr="00834324">
        <w:rPr>
          <w:rFonts w:hint="eastAsia"/>
          <w:b/>
          <w:bCs/>
        </w:rPr>
        <w:t xml:space="preserve"> (Primary Key):</w:t>
      </w:r>
      <w:r w:rsidRPr="002D78FE">
        <w:rPr>
          <w:b/>
          <w:bCs/>
        </w:rPr>
        <w:t xml:space="preserve"> </w:t>
      </w:r>
      <w:proofErr w:type="spellStart"/>
      <w:r w:rsidRPr="000739FF">
        <w:rPr>
          <w:b/>
          <w:bCs/>
        </w:rPr>
        <w:t>UserID</w:t>
      </w:r>
      <w:proofErr w:type="spellEnd"/>
    </w:p>
    <w:p w14:paraId="69ABC1A4" w14:textId="77777777" w:rsidR="000739FF" w:rsidRPr="000739FF" w:rsidRDefault="000739FF" w:rsidP="00834324">
      <w:pPr>
        <w:ind w:firstLineChars="200" w:firstLine="446"/>
        <w:rPr>
          <w:b/>
          <w:bCs/>
        </w:rPr>
      </w:pPr>
    </w:p>
    <w:p w14:paraId="6375E089" w14:textId="377B368B" w:rsidR="00834324" w:rsidRDefault="00834324" w:rsidP="00834324">
      <w:pPr>
        <w:pStyle w:val="ac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函数依赖与范式分析</w:t>
      </w:r>
    </w:p>
    <w:p w14:paraId="00E6E9BC" w14:textId="21BE7157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bookmarkStart w:id="6" w:name="_Toc137766541"/>
      <w:bookmarkStart w:id="7" w:name="_Toc137766820"/>
      <w:bookmarkStart w:id="8" w:name="_Toc137766977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>: customers</w:t>
      </w:r>
      <w:bookmarkEnd w:id="6"/>
      <w:bookmarkEnd w:id="7"/>
      <w:bookmarkEnd w:id="8"/>
    </w:p>
    <w:p w14:paraId="35A1872C" w14:textId="7777777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9" w:name="_Toc137766542"/>
      <w:bookmarkStart w:id="10" w:name="_Toc137766821"/>
      <w:bookmarkStart w:id="11" w:name="_Toc137766978"/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CustomerID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 -&gt; Name, Contact, Address</w:t>
      </w:r>
      <w:bookmarkEnd w:id="9"/>
      <w:bookmarkEnd w:id="10"/>
      <w:bookmarkEnd w:id="11"/>
    </w:p>
    <w:p w14:paraId="10CB6D78" w14:textId="7777777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12" w:name="_Toc137766543"/>
      <w:bookmarkStart w:id="13" w:name="_Toc137766822"/>
      <w:bookmarkStart w:id="14" w:name="_Toc137766979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这个函数依赖满足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Name, Contact, Address 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完全依赖于候选键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CustomerID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，没有冗余的依赖。</w:t>
      </w:r>
      <w:bookmarkEnd w:id="12"/>
      <w:bookmarkEnd w:id="13"/>
      <w:bookmarkEnd w:id="14"/>
    </w:p>
    <w:p w14:paraId="6733424C" w14:textId="77777777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</w:p>
    <w:p w14:paraId="2D8D936D" w14:textId="3476980F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 </w:t>
      </w:r>
      <w:bookmarkStart w:id="15" w:name="_Toc137766544"/>
      <w:bookmarkStart w:id="16" w:name="_Toc137766823"/>
      <w:bookmarkStart w:id="17" w:name="_Toc137766980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>: orders</w:t>
      </w:r>
      <w:bookmarkEnd w:id="15"/>
      <w:bookmarkEnd w:id="16"/>
      <w:bookmarkEnd w:id="17"/>
    </w:p>
    <w:p w14:paraId="2B5D9457" w14:textId="7777777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18" w:name="_Toc137766545"/>
      <w:bookmarkStart w:id="19" w:name="_Toc137766824"/>
      <w:bookmarkStart w:id="20" w:name="_Toc137766981"/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OrderID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 -&gt;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CustomerID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OrderDate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TotalAmount</w:t>
      </w:r>
      <w:bookmarkEnd w:id="18"/>
      <w:bookmarkEnd w:id="19"/>
      <w:bookmarkEnd w:id="20"/>
      <w:proofErr w:type="spellEnd"/>
    </w:p>
    <w:bookmarkStart w:id="21" w:name="_Toc137766546"/>
    <w:bookmarkStart w:id="22" w:name="_Toc137766825"/>
    <w:bookmarkStart w:id="23" w:name="_Toc137766982"/>
    <w:p w14:paraId="7ACDD6C3" w14:textId="6D01F80A" w:rsidR="002463FF" w:rsidRDefault="00B617B4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BE482F">
        <w:rPr>
          <w:rFonts w:ascii="Times New Roman" w:eastAsia="宋体" w:hAnsi="Times New Roman" w:cs="Times New Roman" w:hint="eastAsia"/>
          <w:b w:val="0"/>
          <w:bCs w:val="0"/>
          <w:noProof/>
          <w:sz w:val="21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F95912A" wp14:editId="164088DE">
                <wp:simplePos x="0" y="0"/>
                <wp:positionH relativeFrom="column">
                  <wp:posOffset>7353170</wp:posOffset>
                </wp:positionH>
                <wp:positionV relativeFrom="paragraph">
                  <wp:posOffset>691545</wp:posOffset>
                </wp:positionV>
                <wp:extent cx="360" cy="360"/>
                <wp:effectExtent l="38100" t="38100" r="57150" b="57150"/>
                <wp:wrapNone/>
                <wp:docPr id="7493346" name="墨迹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392176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" o:spid="_x0000_s1026" type="#_x0000_t75" style="position:absolute;left:0;text-align:left;margin-left:578.3pt;margin-top:53.7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">
                <v:imagedata r:id="rId11" o:title=""/>
              </v:shape>
            </w:pict>
          </mc:Fallback>
        </mc:AlternateConten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这个函数依赖满足</w: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CustomerID</w:t>
      </w:r>
      <w:proofErr w:type="spellEnd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, </w:t>
      </w:r>
      <w:proofErr w:type="spellStart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OrderDate</w:t>
      </w:r>
      <w:proofErr w:type="spellEnd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, </w:t>
      </w:r>
      <w:proofErr w:type="spellStart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TotalAmount</w:t>
      </w:r>
      <w:proofErr w:type="spellEnd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完全依赖于候选键</w:t>
      </w:r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OrderID</w:t>
      </w:r>
      <w:proofErr w:type="spellEnd"/>
      <w:r w:rsidR="002463FF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，没有冗余的依</w:t>
      </w:r>
      <w:r w:rsidR="002463FF" w:rsidRPr="002463FF">
        <w:rPr>
          <w:rFonts w:ascii="Times New Roman" w:eastAsia="宋体" w:hAnsi="Times New Roman" w:cs="Times New Roman" w:hint="eastAsia"/>
          <w:sz w:val="21"/>
          <w:szCs w:val="24"/>
        </w:rPr>
        <w:t>赖。</w:t>
      </w:r>
      <w:bookmarkEnd w:id="21"/>
      <w:bookmarkEnd w:id="22"/>
      <w:bookmarkEnd w:id="23"/>
    </w:p>
    <w:p w14:paraId="09C6F9A8" w14:textId="77777777" w:rsidR="002463FF" w:rsidRDefault="002463FF" w:rsidP="002463FF"/>
    <w:p w14:paraId="0EDC8D3B" w14:textId="66412765" w:rsidR="002463FF" w:rsidRPr="002463FF" w:rsidRDefault="002463FF" w:rsidP="002463FF">
      <w:pPr>
        <w:rPr>
          <w:b/>
          <w:bCs/>
        </w:rPr>
      </w:pPr>
      <w:r>
        <w:tab/>
      </w:r>
      <w:r>
        <w:tab/>
      </w:r>
      <w:r>
        <w:rPr>
          <w:rFonts w:hint="eastAsia"/>
          <w:b/>
          <w:bCs/>
        </w:rPr>
        <w:t>Table</w:t>
      </w:r>
      <w:r w:rsidRPr="002463FF">
        <w:rPr>
          <w:rFonts w:hint="eastAsia"/>
          <w:b/>
          <w:bCs/>
        </w:rPr>
        <w:t xml:space="preserve">: </w:t>
      </w:r>
      <w:proofErr w:type="spellStart"/>
      <w:r w:rsidRPr="002463FF">
        <w:rPr>
          <w:rFonts w:hint="eastAsia"/>
          <w:b/>
          <w:bCs/>
        </w:rPr>
        <w:t>orderdetails</w:t>
      </w:r>
      <w:proofErr w:type="spellEnd"/>
    </w:p>
    <w:p w14:paraId="3E22C21D" w14:textId="77777777" w:rsidR="002463FF" w:rsidRPr="002463FF" w:rsidRDefault="002463FF" w:rsidP="002463FF">
      <w:pPr>
        <w:rPr>
          <w:b/>
          <w:bCs/>
        </w:rPr>
      </w:pPr>
    </w:p>
    <w:p w14:paraId="703FB8C2" w14:textId="567D966B" w:rsidR="002463FF" w:rsidRPr="00BE482F" w:rsidRDefault="002463FF" w:rsidP="002463FF">
      <w:pPr>
        <w:ind w:left="246" w:firstLine="420"/>
      </w:pPr>
      <w:proofErr w:type="spellStart"/>
      <w:r w:rsidRPr="00BE482F">
        <w:t>OrderID</w:t>
      </w:r>
      <w:proofErr w:type="spellEnd"/>
      <w:r w:rsidRPr="00BE482F">
        <w:t xml:space="preserve"> -&gt; </w:t>
      </w:r>
      <w:proofErr w:type="spellStart"/>
      <w:r w:rsidRPr="00BE482F">
        <w:t>ProductID</w:t>
      </w:r>
      <w:proofErr w:type="spellEnd"/>
      <w:r w:rsidRPr="00BE482F">
        <w:t xml:space="preserve">, Quantity, </w:t>
      </w:r>
      <w:proofErr w:type="spellStart"/>
      <w:r w:rsidRPr="00BE482F">
        <w:t>UnitPrice</w:t>
      </w:r>
      <w:proofErr w:type="spellEnd"/>
    </w:p>
    <w:p w14:paraId="29739C68" w14:textId="3CB9668E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24" w:name="_Toc137766547"/>
      <w:bookmarkStart w:id="25" w:name="_Toc137766826"/>
      <w:bookmarkStart w:id="26" w:name="_Toc137766983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这个函数依赖满足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P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roductID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, </w:t>
      </w:r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Quantity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TotalAmount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完全依赖于候选键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OrderID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，没有冗余的依赖。</w:t>
      </w:r>
      <w:bookmarkEnd w:id="24"/>
      <w:bookmarkEnd w:id="25"/>
      <w:bookmarkEnd w:id="26"/>
    </w:p>
    <w:p w14:paraId="583CC5DF" w14:textId="77777777" w:rsid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</w:p>
    <w:p w14:paraId="7FB3DF4F" w14:textId="77777777" w:rsidR="007600B4" w:rsidRDefault="007600B4" w:rsidP="007600B4"/>
    <w:p w14:paraId="12A14288" w14:textId="77777777" w:rsidR="007600B4" w:rsidRPr="007600B4" w:rsidRDefault="007600B4" w:rsidP="007600B4"/>
    <w:p w14:paraId="7BABA1CD" w14:textId="3B59E31C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2463FF">
        <w:rPr>
          <w:rFonts w:ascii="Times New Roman" w:eastAsia="宋体" w:hAnsi="Times New Roman" w:cs="Times New Roman" w:hint="eastAsia"/>
          <w:sz w:val="21"/>
          <w:szCs w:val="24"/>
        </w:rPr>
        <w:lastRenderedPageBreak/>
        <w:t xml:space="preserve"> </w:t>
      </w:r>
      <w:bookmarkStart w:id="27" w:name="_Toc137766548"/>
      <w:bookmarkStart w:id="28" w:name="_Toc137766827"/>
      <w:bookmarkStart w:id="29" w:name="_Toc137766984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>: payments</w:t>
      </w:r>
      <w:bookmarkEnd w:id="27"/>
      <w:bookmarkEnd w:id="28"/>
      <w:bookmarkEnd w:id="29"/>
    </w:p>
    <w:p w14:paraId="026B2951" w14:textId="7777777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30" w:name="_Toc137766549"/>
      <w:bookmarkStart w:id="31" w:name="_Toc137766828"/>
      <w:bookmarkStart w:id="32" w:name="_Toc137766985"/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PaymentID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 -&gt;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OrderID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PaymentDate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PaymentMethod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 xml:space="preserve">, </w:t>
      </w:r>
      <w:proofErr w:type="spellStart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ChangeAmount</w:t>
      </w:r>
      <w:proofErr w:type="spellEnd"/>
      <w:r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, Amount</w:t>
      </w:r>
      <w:bookmarkEnd w:id="30"/>
      <w:bookmarkEnd w:id="31"/>
      <w:bookmarkEnd w:id="32"/>
    </w:p>
    <w:p w14:paraId="641CB502" w14:textId="70DB98A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33" w:name="_Toc137766550"/>
      <w:bookmarkStart w:id="34" w:name="_Toc137766829"/>
      <w:bookmarkStart w:id="35" w:name="_Toc137766986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</w:t>
      </w:r>
      <w:r w:rsidR="00B617B4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不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满足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Amount </w:t>
      </w:r>
      <w:r w:rsidR="00B617B4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可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依赖于候选键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="00B617B4" w:rsidRPr="00BE482F">
        <w:rPr>
          <w:rFonts w:ascii="Times New Roman" w:eastAsia="宋体" w:hAnsi="Times New Roman" w:cs="Times New Roman"/>
          <w:b w:val="0"/>
          <w:bCs w:val="0"/>
          <w:sz w:val="21"/>
          <w:szCs w:val="24"/>
        </w:rPr>
        <w:t>OrderID</w:t>
      </w:r>
      <w:proofErr w:type="spellEnd"/>
      <w:r w:rsidR="00B617B4"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。然而在系统设计中仍然如此保留，是为了满足交易实体和订单实体的完整性。</w:t>
      </w:r>
      <w:bookmarkEnd w:id="33"/>
      <w:bookmarkEnd w:id="34"/>
      <w:bookmarkEnd w:id="35"/>
    </w:p>
    <w:p w14:paraId="0891D253" w14:textId="77777777" w:rsidR="00B617B4" w:rsidRPr="00B617B4" w:rsidRDefault="00B617B4" w:rsidP="00B617B4"/>
    <w:p w14:paraId="44F404C1" w14:textId="249E979D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 </w:t>
      </w:r>
      <w:bookmarkStart w:id="36" w:name="_Toc137766551"/>
      <w:bookmarkStart w:id="37" w:name="_Toc137766830"/>
      <w:bookmarkStart w:id="38" w:name="_Toc137766987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>: products</w:t>
      </w:r>
      <w:bookmarkEnd w:id="36"/>
      <w:bookmarkEnd w:id="37"/>
      <w:bookmarkEnd w:id="38"/>
    </w:p>
    <w:p w14:paraId="60673DC6" w14:textId="77777777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bookmarkStart w:id="39" w:name="_Toc137766552"/>
      <w:bookmarkStart w:id="40" w:name="_Toc137766831"/>
      <w:bookmarkStart w:id="41" w:name="_Toc137766988"/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ProductID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 -&gt; Name, Price, Stock</w:t>
      </w:r>
      <w:bookmarkEnd w:id="39"/>
      <w:bookmarkEnd w:id="40"/>
      <w:bookmarkEnd w:id="41"/>
    </w:p>
    <w:p w14:paraId="3E543D1F" w14:textId="12B6B493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42" w:name="_Toc137766553"/>
      <w:bookmarkStart w:id="43" w:name="_Toc137766832"/>
      <w:bookmarkStart w:id="44" w:name="_Toc137766989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这个函数依赖满足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Name, Price, Stock 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完全依赖于候选键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ProductID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，没有冗余的依赖。</w:t>
      </w:r>
      <w:bookmarkEnd w:id="42"/>
      <w:bookmarkEnd w:id="43"/>
      <w:bookmarkEnd w:id="44"/>
    </w:p>
    <w:p w14:paraId="2F360AD0" w14:textId="77777777" w:rsidR="002463FF" w:rsidRPr="002463FF" w:rsidRDefault="002463FF" w:rsidP="002463FF"/>
    <w:p w14:paraId="4776B2B8" w14:textId="2F8AA079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 </w:t>
      </w:r>
      <w:bookmarkStart w:id="45" w:name="_Toc137766554"/>
      <w:bookmarkStart w:id="46" w:name="_Toc137766833"/>
      <w:bookmarkStart w:id="47" w:name="_Toc137766990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>: salespersons</w:t>
      </w:r>
      <w:bookmarkEnd w:id="45"/>
      <w:bookmarkEnd w:id="46"/>
      <w:bookmarkEnd w:id="47"/>
    </w:p>
    <w:p w14:paraId="2FB32020" w14:textId="77777777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bookmarkStart w:id="48" w:name="_Toc137766555"/>
      <w:bookmarkStart w:id="49" w:name="_Toc137766834"/>
      <w:bookmarkStart w:id="50" w:name="_Toc137766991"/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SalespersonID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 -&gt; Name, Contact, Address</w:t>
      </w:r>
      <w:bookmarkEnd w:id="48"/>
      <w:bookmarkEnd w:id="49"/>
      <w:bookmarkEnd w:id="50"/>
    </w:p>
    <w:p w14:paraId="05E438F4" w14:textId="77777777" w:rsidR="002463FF" w:rsidRPr="00BE482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b w:val="0"/>
          <w:bCs w:val="0"/>
          <w:sz w:val="21"/>
          <w:szCs w:val="24"/>
        </w:rPr>
      </w:pPr>
      <w:bookmarkStart w:id="51" w:name="_Toc137766556"/>
      <w:bookmarkStart w:id="52" w:name="_Toc137766835"/>
      <w:bookmarkStart w:id="53" w:name="_Toc137766992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这个函数依赖满足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BCNF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和第三范式要求。属性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Name, Contact, Address 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完全依赖于候选键</w:t>
      </w:r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 xml:space="preserve"> </w:t>
      </w:r>
      <w:proofErr w:type="spellStart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SalespersonID</w:t>
      </w:r>
      <w:proofErr w:type="spellEnd"/>
      <w:r w:rsidRPr="00BE482F">
        <w:rPr>
          <w:rFonts w:ascii="Times New Roman" w:eastAsia="宋体" w:hAnsi="Times New Roman" w:cs="Times New Roman" w:hint="eastAsia"/>
          <w:b w:val="0"/>
          <w:bCs w:val="0"/>
          <w:sz w:val="21"/>
          <w:szCs w:val="24"/>
        </w:rPr>
        <w:t>，没有冗余的依赖。</w:t>
      </w:r>
      <w:bookmarkEnd w:id="51"/>
      <w:bookmarkEnd w:id="52"/>
      <w:bookmarkEnd w:id="53"/>
    </w:p>
    <w:p w14:paraId="1F69AD81" w14:textId="77777777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</w:p>
    <w:p w14:paraId="78343D0F" w14:textId="492AC9FF" w:rsidR="002463FF" w:rsidRP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 </w:t>
      </w:r>
      <w:bookmarkStart w:id="54" w:name="_Toc137766557"/>
      <w:bookmarkStart w:id="55" w:name="_Toc137766836"/>
      <w:bookmarkStart w:id="56" w:name="_Toc137766993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: </w:t>
      </w:r>
      <w:proofErr w:type="spellStart"/>
      <w:r w:rsidRPr="002463FF">
        <w:rPr>
          <w:rFonts w:ascii="Times New Roman" w:eastAsia="宋体" w:hAnsi="Times New Roman" w:cs="Times New Roman" w:hint="eastAsia"/>
          <w:sz w:val="21"/>
          <w:szCs w:val="24"/>
        </w:rPr>
        <w:t>transactionlog</w:t>
      </w:r>
      <w:bookmarkEnd w:id="54"/>
      <w:bookmarkEnd w:id="55"/>
      <w:bookmarkEnd w:id="56"/>
      <w:proofErr w:type="spellEnd"/>
    </w:p>
    <w:p w14:paraId="7740AFFF" w14:textId="0DDF3705" w:rsidR="002463FF" w:rsidRDefault="002463FF" w:rsidP="002463FF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bookmarkStart w:id="57" w:name="_Toc137766558"/>
      <w:bookmarkStart w:id="58" w:name="_Toc137766837"/>
      <w:bookmarkStart w:id="59" w:name="_Toc137766994"/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TransactionID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 -&gt; </w:t>
      </w:r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TransactionDate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, </w:t>
      </w:r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CustomerID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, </w:t>
      </w:r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SalespersonID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, </w:t>
      </w:r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TransactionType</w:t>
      </w:r>
      <w:proofErr w:type="spellEnd"/>
      <w:r w:rsidRPr="002463FF">
        <w:rPr>
          <w:rFonts w:ascii="Times New Roman" w:eastAsia="宋体" w:hAnsi="Times New Roman" w:cs="Times New Roman"/>
          <w:sz w:val="21"/>
          <w:szCs w:val="24"/>
        </w:rPr>
        <w:t xml:space="preserve">, </w:t>
      </w:r>
      <w:proofErr w:type="spellStart"/>
      <w:r w:rsidRPr="002463FF">
        <w:rPr>
          <w:rFonts w:ascii="Times New Roman" w:eastAsia="宋体" w:hAnsi="Times New Roman" w:cs="Times New Roman"/>
          <w:sz w:val="21"/>
          <w:szCs w:val="24"/>
        </w:rPr>
        <w:t>PaymentID</w:t>
      </w:r>
      <w:bookmarkEnd w:id="57"/>
      <w:bookmarkEnd w:id="58"/>
      <w:bookmarkEnd w:id="59"/>
      <w:proofErr w:type="spellEnd"/>
    </w:p>
    <w:p w14:paraId="299BE5E2" w14:textId="4B455AA1" w:rsidR="002463FF" w:rsidRPr="00BE482F" w:rsidRDefault="00B617B4" w:rsidP="00B617B4">
      <w:pPr>
        <w:ind w:left="666"/>
      </w:pPr>
      <w:r w:rsidRPr="00BE482F">
        <w:rPr>
          <w:rFonts w:hint="eastAsia"/>
        </w:rPr>
        <w:t>这个函数依赖满足</w:t>
      </w:r>
      <w:r w:rsidRPr="00BE482F">
        <w:rPr>
          <w:rFonts w:hint="eastAsia"/>
        </w:rPr>
        <w:t>BCNF</w:t>
      </w:r>
      <w:r w:rsidRPr="00BE482F">
        <w:rPr>
          <w:rFonts w:hint="eastAsia"/>
        </w:rPr>
        <w:t>和第三范式要求。属性</w:t>
      </w:r>
      <w:r w:rsidRPr="00BE482F">
        <w:rPr>
          <w:rFonts w:hint="eastAsia"/>
        </w:rPr>
        <w:t xml:space="preserve"> </w:t>
      </w:r>
      <w:proofErr w:type="spellStart"/>
      <w:r w:rsidRPr="00BE482F">
        <w:rPr>
          <w:rFonts w:hint="eastAsia"/>
        </w:rPr>
        <w:t>TransactionDate</w:t>
      </w:r>
      <w:proofErr w:type="spellEnd"/>
      <w:r w:rsidRPr="00BE482F">
        <w:rPr>
          <w:rFonts w:hint="eastAsia"/>
        </w:rPr>
        <w:t xml:space="preserve">, </w:t>
      </w:r>
      <w:proofErr w:type="spellStart"/>
      <w:r w:rsidRPr="00BE482F">
        <w:rPr>
          <w:rFonts w:hint="eastAsia"/>
        </w:rPr>
        <w:t>CustomerID</w:t>
      </w:r>
      <w:proofErr w:type="spellEnd"/>
      <w:r w:rsidRPr="00BE482F">
        <w:rPr>
          <w:rFonts w:hint="eastAsia"/>
        </w:rPr>
        <w:t xml:space="preserve">, </w:t>
      </w:r>
      <w:proofErr w:type="spellStart"/>
      <w:r w:rsidRPr="00BE482F">
        <w:rPr>
          <w:rFonts w:hint="eastAsia"/>
        </w:rPr>
        <w:t>SalespersonID</w:t>
      </w:r>
      <w:proofErr w:type="spellEnd"/>
      <w:r w:rsidRPr="00BE482F">
        <w:rPr>
          <w:rFonts w:hint="eastAsia"/>
        </w:rPr>
        <w:t xml:space="preserve">, </w:t>
      </w:r>
      <w:proofErr w:type="spellStart"/>
      <w:r w:rsidRPr="00BE482F">
        <w:rPr>
          <w:rFonts w:hint="eastAsia"/>
        </w:rPr>
        <w:t>TransactionType</w:t>
      </w:r>
      <w:proofErr w:type="spellEnd"/>
      <w:r w:rsidRPr="00BE482F">
        <w:rPr>
          <w:rFonts w:hint="eastAsia"/>
        </w:rPr>
        <w:t xml:space="preserve">, </w:t>
      </w:r>
      <w:proofErr w:type="spellStart"/>
      <w:r w:rsidRPr="00BE482F">
        <w:rPr>
          <w:rFonts w:hint="eastAsia"/>
        </w:rPr>
        <w:t>PaymentID</w:t>
      </w:r>
      <w:proofErr w:type="spellEnd"/>
      <w:r w:rsidRPr="00BE482F">
        <w:rPr>
          <w:rFonts w:hint="eastAsia"/>
        </w:rPr>
        <w:t xml:space="preserve"> </w:t>
      </w:r>
      <w:r w:rsidRPr="00BE482F">
        <w:rPr>
          <w:rFonts w:hint="eastAsia"/>
        </w:rPr>
        <w:t>完全依赖于候选键</w:t>
      </w:r>
      <w:r w:rsidRPr="00BE482F">
        <w:rPr>
          <w:rFonts w:hint="eastAsia"/>
        </w:rPr>
        <w:t xml:space="preserve"> </w:t>
      </w:r>
      <w:proofErr w:type="spellStart"/>
      <w:r w:rsidRPr="00BE482F">
        <w:rPr>
          <w:rFonts w:hint="eastAsia"/>
        </w:rPr>
        <w:t>TransactionID</w:t>
      </w:r>
      <w:proofErr w:type="spellEnd"/>
      <w:r w:rsidRPr="00BE482F">
        <w:rPr>
          <w:rFonts w:hint="eastAsia"/>
        </w:rPr>
        <w:t>，没有冗余的依赖</w:t>
      </w:r>
      <w:r w:rsidR="002463FF" w:rsidRPr="00BE482F">
        <w:rPr>
          <w:rFonts w:hint="eastAsia"/>
        </w:rPr>
        <w:t>。</w:t>
      </w:r>
    </w:p>
    <w:p w14:paraId="2FD8C139" w14:textId="77777777" w:rsidR="00F77B65" w:rsidRDefault="00F77B65" w:rsidP="00B617B4">
      <w:pPr>
        <w:ind w:left="666"/>
        <w:rPr>
          <w:b/>
          <w:bCs/>
        </w:rPr>
      </w:pPr>
    </w:p>
    <w:p w14:paraId="64759BF5" w14:textId="37FD67AA" w:rsidR="00F77B65" w:rsidRDefault="00F77B65" w:rsidP="00F77B65">
      <w:pPr>
        <w:pStyle w:val="aa"/>
        <w:ind w:leftChars="300" w:left="666"/>
        <w:jc w:val="left"/>
        <w:rPr>
          <w:rFonts w:ascii="Times New Roman" w:eastAsia="宋体" w:hAnsi="Times New Roman" w:cs="Times New Roman"/>
          <w:sz w:val="21"/>
          <w:szCs w:val="24"/>
        </w:rPr>
      </w:pPr>
      <w:bookmarkStart w:id="60" w:name="_Toc137766559"/>
      <w:bookmarkStart w:id="61" w:name="_Toc137766838"/>
      <w:bookmarkStart w:id="62" w:name="_Toc137766995"/>
      <w:r>
        <w:rPr>
          <w:rFonts w:ascii="Times New Roman" w:eastAsia="宋体" w:hAnsi="Times New Roman" w:cs="Times New Roman" w:hint="eastAsia"/>
          <w:sz w:val="21"/>
          <w:szCs w:val="24"/>
        </w:rPr>
        <w:t>Table</w:t>
      </w:r>
      <w:r w:rsidRPr="002463FF">
        <w:rPr>
          <w:rFonts w:ascii="Times New Roman" w:eastAsia="宋体" w:hAnsi="Times New Roman" w:cs="Times New Roman" w:hint="eastAsia"/>
          <w:sz w:val="21"/>
          <w:szCs w:val="24"/>
        </w:rPr>
        <w:t xml:space="preserve">: </w:t>
      </w:r>
      <w:proofErr w:type="spellStart"/>
      <w:r>
        <w:rPr>
          <w:rFonts w:ascii="Times New Roman" w:eastAsia="宋体" w:hAnsi="Times New Roman" w:cs="Times New Roman"/>
          <w:sz w:val="21"/>
          <w:szCs w:val="24"/>
        </w:rPr>
        <w:t>useraccounts</w:t>
      </w:r>
      <w:bookmarkEnd w:id="60"/>
      <w:bookmarkEnd w:id="61"/>
      <w:bookmarkEnd w:id="62"/>
      <w:proofErr w:type="spellEnd"/>
    </w:p>
    <w:p w14:paraId="0A68DC05" w14:textId="780BF642" w:rsidR="00F77B65" w:rsidRPr="00F77B65" w:rsidRDefault="00F77B65" w:rsidP="00F77B65">
      <w:pPr>
        <w:ind w:left="246" w:firstLine="420"/>
      </w:pPr>
      <w:proofErr w:type="spellStart"/>
      <w:r w:rsidRPr="000739FF">
        <w:rPr>
          <w:b/>
          <w:bCs/>
        </w:rPr>
        <w:t>UserID</w:t>
      </w:r>
      <w:proofErr w:type="spellEnd"/>
      <w:r>
        <w:rPr>
          <w:b/>
          <w:bCs/>
        </w:rPr>
        <w:t xml:space="preserve"> -&gt; </w:t>
      </w:r>
      <w:proofErr w:type="spellStart"/>
      <w:r w:rsidRPr="000739FF">
        <w:rPr>
          <w:b/>
          <w:bCs/>
        </w:rPr>
        <w:t>AccountName</w:t>
      </w:r>
      <w:proofErr w:type="spellEnd"/>
      <w:r>
        <w:rPr>
          <w:b/>
          <w:bCs/>
        </w:rPr>
        <w:t xml:space="preserve">, </w:t>
      </w:r>
      <w:r w:rsidRPr="000739FF">
        <w:rPr>
          <w:b/>
          <w:bCs/>
        </w:rPr>
        <w:t>Password</w:t>
      </w:r>
      <w:r>
        <w:rPr>
          <w:b/>
          <w:bCs/>
        </w:rPr>
        <w:t>, Role</w:t>
      </w:r>
    </w:p>
    <w:p w14:paraId="27B7EDE1" w14:textId="01C17525" w:rsidR="00F77B65" w:rsidRPr="00BE482F" w:rsidRDefault="00F77B65" w:rsidP="00F77B65">
      <w:pPr>
        <w:ind w:left="666"/>
      </w:pPr>
      <w:r w:rsidRPr="00BE482F">
        <w:rPr>
          <w:rFonts w:hint="eastAsia"/>
        </w:rPr>
        <w:t>这个函数依赖满足</w:t>
      </w:r>
      <w:r w:rsidRPr="00BE482F">
        <w:rPr>
          <w:rFonts w:hint="eastAsia"/>
        </w:rPr>
        <w:t>BCNF</w:t>
      </w:r>
      <w:r w:rsidRPr="00BE482F">
        <w:rPr>
          <w:rFonts w:hint="eastAsia"/>
        </w:rPr>
        <w:t>和第三范式要求。属性</w:t>
      </w:r>
      <w:r w:rsidRPr="00BE482F">
        <w:rPr>
          <w:rFonts w:hint="eastAsia"/>
        </w:rPr>
        <w:t xml:space="preserve"> </w:t>
      </w:r>
      <w:proofErr w:type="spellStart"/>
      <w:r w:rsidRPr="000739FF">
        <w:t>AccountName</w:t>
      </w:r>
      <w:proofErr w:type="spellEnd"/>
      <w:r w:rsidRPr="00BE482F">
        <w:rPr>
          <w:rFonts w:hint="eastAsia"/>
        </w:rPr>
        <w:t xml:space="preserve">, </w:t>
      </w:r>
      <w:r w:rsidRPr="000739FF">
        <w:t>Password</w:t>
      </w:r>
      <w:r w:rsidRPr="00BE482F">
        <w:rPr>
          <w:rFonts w:hint="eastAsia"/>
        </w:rPr>
        <w:t xml:space="preserve">, </w:t>
      </w:r>
      <w:r w:rsidRPr="00BE482F">
        <w:t>Role</w:t>
      </w:r>
      <w:r w:rsidRPr="00BE482F">
        <w:rPr>
          <w:rFonts w:hint="eastAsia"/>
        </w:rPr>
        <w:t>完全依赖于候选键</w:t>
      </w:r>
      <w:r w:rsidRPr="00BE482F">
        <w:rPr>
          <w:rFonts w:hint="eastAsia"/>
        </w:rPr>
        <w:t xml:space="preserve"> </w:t>
      </w:r>
      <w:proofErr w:type="spellStart"/>
      <w:r w:rsidRPr="000739FF">
        <w:t>UserID</w:t>
      </w:r>
      <w:proofErr w:type="spellEnd"/>
      <w:r w:rsidRPr="00BE482F">
        <w:rPr>
          <w:rFonts w:hint="eastAsia"/>
        </w:rPr>
        <w:t>，没有冗余的依赖。</w:t>
      </w:r>
    </w:p>
    <w:p w14:paraId="33D65BC4" w14:textId="77777777" w:rsidR="00F77B65" w:rsidRPr="00F77B65" w:rsidRDefault="00F77B65" w:rsidP="00B617B4">
      <w:pPr>
        <w:ind w:left="666"/>
        <w:rPr>
          <w:b/>
          <w:bCs/>
        </w:rPr>
      </w:pPr>
    </w:p>
    <w:p w14:paraId="78774FF8" w14:textId="5A6AD6DB" w:rsidR="00CC7ADE" w:rsidRPr="002463FF" w:rsidRDefault="002463FF" w:rsidP="002463FF">
      <w:pPr>
        <w:pStyle w:val="aa"/>
        <w:jc w:val="left"/>
        <w:rPr>
          <w:rFonts w:ascii="宋体" w:eastAsia="宋体" w:hAnsi="宋体"/>
        </w:rPr>
      </w:pPr>
      <w:r w:rsidRPr="002463FF">
        <w:rPr>
          <w:rFonts w:ascii="宋体" w:eastAsia="宋体" w:hAnsi="宋体"/>
        </w:rPr>
        <w:lastRenderedPageBreak/>
        <w:t xml:space="preserve"> </w:t>
      </w:r>
      <w:bookmarkStart w:id="63" w:name="_Toc137766996"/>
      <w:r w:rsidR="00CC7ADE" w:rsidRPr="002463FF">
        <w:rPr>
          <w:rFonts w:ascii="宋体" w:eastAsia="宋体" w:hAnsi="宋体"/>
        </w:rPr>
        <w:t>SQL</w:t>
      </w:r>
      <w:proofErr w:type="gramStart"/>
      <w:r w:rsidR="00CC7ADE" w:rsidRPr="002463FF">
        <w:rPr>
          <w:rFonts w:ascii="宋体" w:eastAsia="宋体" w:hAnsi="宋体"/>
        </w:rPr>
        <w:t>建表语句</w:t>
      </w:r>
      <w:bookmarkEnd w:id="63"/>
      <w:proofErr w:type="gramEnd"/>
    </w:p>
    <w:p w14:paraId="7B6D91C5" w14:textId="169D604F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kern w:val="0"/>
          <w:sz w:val="42"/>
          <w:szCs w:val="42"/>
        </w:rPr>
      </w:pPr>
      <w:bookmarkStart w:id="64" w:name="_Toc137766840"/>
      <w:bookmarkStart w:id="65" w:name="_Toc137766997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customers</w:t>
      </w:r>
      <w:bookmarkEnd w:id="64"/>
      <w:bookmarkEnd w:id="65"/>
    </w:p>
    <w:p w14:paraId="357E394A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`customers`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`Name`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`Contact`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`Address`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46689623" w14:textId="59B8DAFF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66" w:name="_Toc137766841"/>
      <w:bookmarkStart w:id="67" w:name="_Toc137766998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proofErr w:type="spellStart"/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orderdetails</w:t>
      </w:r>
      <w:bookmarkEnd w:id="66"/>
      <w:bookmarkEnd w:id="67"/>
      <w:proofErr w:type="spellEnd"/>
    </w:p>
    <w:p w14:paraId="355496C8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orderdetails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`Quantity`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UnitPrice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decimal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`orderdetails_ibfk_2`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`orderdetails_ibfk_1`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`orderdetails_ibfk_2`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`products`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092936E0" w14:textId="5CF63502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68" w:name="_Toc137766842"/>
      <w:bookmarkStart w:id="69" w:name="_Toc137766999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orders</w:t>
      </w:r>
      <w:bookmarkEnd w:id="68"/>
      <w:bookmarkEnd w:id="69"/>
    </w:p>
    <w:p w14:paraId="0D2AD60B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OrderDate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TotalAmount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decimal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`orders_ibfk_1`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`orders_ibfk_1`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`customers`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3F620CFB" w14:textId="6C5C7B92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70" w:name="_Toc137766843"/>
      <w:bookmarkStart w:id="71" w:name="_Toc137767000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payments</w:t>
      </w:r>
      <w:bookmarkEnd w:id="70"/>
      <w:bookmarkEnd w:id="71"/>
    </w:p>
    <w:p w14:paraId="2F98E0BC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`payments`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PaymentDate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PaymentMethod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ChangeAmount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decimal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`Amount`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decimal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`payments_ibfk_1`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`payments_ibfk_1`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`orders`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OrderID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16F26730" w14:textId="40775B9B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72" w:name="_Toc137766844"/>
      <w:bookmarkStart w:id="73" w:name="_Toc137767001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products</w:t>
      </w:r>
      <w:bookmarkEnd w:id="72"/>
      <w:bookmarkEnd w:id="73"/>
    </w:p>
    <w:p w14:paraId="6C6D5C93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`products`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`Name`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`Price`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decimal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10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`Stock`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ProductID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3A855FD3" w14:textId="46786A77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74" w:name="_Toc137766845"/>
      <w:bookmarkStart w:id="75" w:name="_Toc137767002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salespersons</w:t>
      </w:r>
      <w:bookmarkEnd w:id="74"/>
      <w:bookmarkEnd w:id="75"/>
    </w:p>
    <w:p w14:paraId="29B9F533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`salespersons`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`Name`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`Contact`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Fonts w:ascii="var(--monospace)" w:hAnsi="var(--monospace)"/>
          <w:color w:val="333333"/>
          <w:sz w:val="22"/>
          <w:szCs w:val="22"/>
        </w:rPr>
        <w:lastRenderedPageBreak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`Address`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5E006D4F" w14:textId="5C787E92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76" w:name="_Toc137766846"/>
      <w:bookmarkStart w:id="77" w:name="_Toc137767003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Table structure for table </w:t>
      </w:r>
      <w:proofErr w:type="spellStart"/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transactionlog</w:t>
      </w:r>
      <w:bookmarkEnd w:id="76"/>
      <w:bookmarkEnd w:id="77"/>
      <w:proofErr w:type="spellEnd"/>
    </w:p>
    <w:p w14:paraId="516E49FD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transactionlog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TransactionID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TransactionDate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date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TransactionType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TransactionID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`transactionlog_ibfk_3`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`transactionlog_ibfk_2`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`transactionlog_ibfk_1`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`customers`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CustomerID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`transactionlog_ibfk_2`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`salespersons`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SalespersonID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CONSTRAINT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`transactionlog_ibfk_3`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FOREIGN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REFERENCES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`payments`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PaymentID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0F194408" w14:textId="77777777" w:rsidR="00CC7ADE" w:rsidRDefault="00CC7ADE" w:rsidP="00CC7ADE">
      <w:pPr>
        <w:pStyle w:val="2"/>
        <w:pBdr>
          <w:bottom w:val="single" w:sz="6" w:space="0" w:color="EEEEEE"/>
        </w:pBdr>
        <w:rPr>
          <w:rFonts w:ascii="Open Sans" w:hAnsi="Open Sans" w:cs="Open Sans"/>
          <w:color w:val="333333"/>
          <w:sz w:val="42"/>
          <w:szCs w:val="42"/>
        </w:rPr>
      </w:pPr>
      <w:bookmarkStart w:id="78" w:name="_Toc137766847"/>
      <w:bookmarkStart w:id="79" w:name="_Toc137767004"/>
      <w:r>
        <w:rPr>
          <w:rStyle w:val="md-plain"/>
          <w:rFonts w:ascii="Open Sans" w:hAnsi="Open Sans" w:cs="Open Sans"/>
          <w:color w:val="333333"/>
          <w:sz w:val="42"/>
          <w:szCs w:val="42"/>
        </w:rPr>
        <w:t xml:space="preserve">-- Table structure for table </w:t>
      </w:r>
      <w:proofErr w:type="spellStart"/>
      <w:r>
        <w:rPr>
          <w:rStyle w:val="HTML"/>
          <w:rFonts w:ascii="var(--monospace)" w:hAnsi="var(--monospace)"/>
          <w:color w:val="333333"/>
          <w:bdr w:val="single" w:sz="6" w:space="0" w:color="E7EAED" w:frame="1"/>
          <w:shd w:val="clear" w:color="auto" w:fill="F3F4F4"/>
        </w:rPr>
        <w:t>useraccounts</w:t>
      </w:r>
      <w:bookmarkEnd w:id="78"/>
      <w:bookmarkEnd w:id="79"/>
      <w:proofErr w:type="spellEnd"/>
    </w:p>
    <w:p w14:paraId="5753A791" w14:textId="77777777" w:rsidR="00CC7ADE" w:rsidRDefault="00CC7ADE" w:rsidP="00CC7ADE">
      <w:pPr>
        <w:pStyle w:val="HTML0"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spacing w:before="225" w:after="225"/>
        <w:rPr>
          <w:rFonts w:ascii="var(--monospace)" w:hAnsi="var(--monospace)" w:hint="eastAsia"/>
          <w:color w:val="333333"/>
          <w:sz w:val="22"/>
          <w:szCs w:val="22"/>
        </w:rPr>
      </w:pPr>
      <w:r>
        <w:rPr>
          <w:rStyle w:val="cm-keyword"/>
          <w:rFonts w:ascii="var(--monospace)" w:hAnsi="var(--monospace)"/>
          <w:color w:val="770088"/>
          <w:sz w:val="22"/>
          <w:szCs w:val="22"/>
        </w:rPr>
        <w:t>CREATE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TABLE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useraccounts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UserID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int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NOT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AUTO_INCREMENT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`Username`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proofErr w:type="gramStart"/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proofErr w:type="gramEnd"/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`Password`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`Role`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type"/>
          <w:rFonts w:ascii="var(--monospace)" w:hAnsi="var(--monospace)"/>
          <w:color w:val="333333"/>
          <w:sz w:val="22"/>
          <w:szCs w:val="22"/>
        </w:rPr>
        <w:t>varchar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number"/>
          <w:rFonts w:ascii="var(--monospace)" w:hAnsi="var(--monospace)"/>
          <w:color w:val="116644"/>
          <w:sz w:val="22"/>
          <w:szCs w:val="22"/>
        </w:rPr>
        <w:t>255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DEFAULT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atom"/>
          <w:rFonts w:ascii="var(--monospace)" w:hAnsi="var(--monospace)"/>
          <w:color w:val="221199"/>
          <w:sz w:val="22"/>
          <w:szCs w:val="22"/>
        </w:rPr>
        <w:t>NULL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,</w:t>
      </w:r>
      <w:r>
        <w:rPr>
          <w:rFonts w:ascii="var(--monospace)" w:hAnsi="var(--monospace)"/>
          <w:color w:val="333333"/>
          <w:sz w:val="22"/>
          <w:szCs w:val="22"/>
        </w:rPr>
        <w:br/>
        <w:t> 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PRIMARY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keyword"/>
          <w:rFonts w:ascii="var(--monospace)" w:hAnsi="var(--monospace)"/>
          <w:color w:val="770088"/>
          <w:sz w:val="22"/>
          <w:szCs w:val="22"/>
        </w:rPr>
        <w:t>KEY</w:t>
      </w:r>
      <w:r>
        <w:rPr>
          <w:rFonts w:ascii="var(--monospace)" w:hAnsi="var(--monospace)"/>
          <w:color w:val="333333"/>
          <w:sz w:val="22"/>
          <w:szCs w:val="22"/>
        </w:rPr>
        <w:t xml:space="preserve"> 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(</w:t>
      </w:r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proofErr w:type="spellStart"/>
      <w:r>
        <w:rPr>
          <w:rStyle w:val="cm-variable-2"/>
          <w:rFonts w:ascii="var(--monospace)" w:hAnsi="var(--monospace)"/>
          <w:color w:val="0055AA"/>
          <w:sz w:val="22"/>
          <w:szCs w:val="22"/>
        </w:rPr>
        <w:t>UserID</w:t>
      </w:r>
      <w:proofErr w:type="spellEnd"/>
      <w:r>
        <w:rPr>
          <w:rStyle w:val="cm-variable-2"/>
          <w:rFonts w:ascii="var(--monospace)" w:hAnsi="var(--monospace)"/>
          <w:color w:val="0055AA"/>
          <w:sz w:val="22"/>
          <w:szCs w:val="22"/>
        </w:rPr>
        <w:t>`</w:t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Fonts w:ascii="var(--monospace)" w:hAnsi="var(--monospace)"/>
          <w:color w:val="333333"/>
          <w:sz w:val="22"/>
          <w:szCs w:val="22"/>
        </w:rPr>
        <w:br/>
      </w:r>
      <w:r>
        <w:rPr>
          <w:rStyle w:val="cm-bracket"/>
          <w:rFonts w:ascii="var(--monospace)" w:hAnsi="var(--monospace)"/>
          <w:color w:val="999977"/>
          <w:sz w:val="22"/>
          <w:szCs w:val="22"/>
        </w:rPr>
        <w:t>)</w:t>
      </w:r>
      <w:r>
        <w:rPr>
          <w:rStyle w:val="cm-punctuation"/>
          <w:rFonts w:ascii="var(--monospace)" w:hAnsi="var(--monospace)"/>
          <w:color w:val="333333"/>
          <w:sz w:val="22"/>
          <w:szCs w:val="22"/>
        </w:rPr>
        <w:t>;</w:t>
      </w:r>
    </w:p>
    <w:p w14:paraId="75A1A5AE" w14:textId="77777777" w:rsidR="00CC7ADE" w:rsidRPr="00CC7ADE" w:rsidRDefault="00CC7ADE" w:rsidP="00CC7ADE"/>
    <w:p w14:paraId="6B8C0476" w14:textId="4FC18139" w:rsidR="007600B4" w:rsidRDefault="007600B4">
      <w:pPr>
        <w:widowControl/>
        <w:jc w:val="left"/>
      </w:pPr>
      <w:r>
        <w:br w:type="page"/>
      </w:r>
    </w:p>
    <w:p w14:paraId="3A2EEC50" w14:textId="1E500CD1" w:rsidR="007600B4" w:rsidRDefault="007600B4" w:rsidP="007600B4">
      <w:pPr>
        <w:pStyle w:val="aa"/>
        <w:jc w:val="left"/>
        <w:rPr>
          <w:rFonts w:ascii="宋体" w:eastAsia="宋体" w:hAnsi="宋体"/>
        </w:rPr>
      </w:pPr>
      <w:bookmarkStart w:id="80" w:name="_Toc137767005"/>
      <w:r>
        <w:rPr>
          <w:rFonts w:ascii="宋体" w:eastAsia="宋体" w:hAnsi="宋体" w:hint="eastAsia"/>
        </w:rPr>
        <w:lastRenderedPageBreak/>
        <w:t>具体完整实现</w:t>
      </w:r>
      <w:bookmarkEnd w:id="80"/>
    </w:p>
    <w:p w14:paraId="2CD0D54C" w14:textId="36AE70F6" w:rsidR="00F2611E" w:rsidRDefault="00F2611E" w:rsidP="00F2611E">
      <w:r>
        <w:rPr>
          <w:rFonts w:hint="eastAsia"/>
        </w:rPr>
        <w:t>后端语言：</w:t>
      </w:r>
      <w:r>
        <w:rPr>
          <w:rFonts w:hint="eastAsia"/>
        </w:rPr>
        <w:t>J</w:t>
      </w:r>
      <w:r>
        <w:t>ava (</w:t>
      </w:r>
      <w:r>
        <w:t>环境</w:t>
      </w:r>
      <w:r w:rsidRPr="00F2611E">
        <w:t>jdk-17.0.3.7-openj9</w:t>
      </w:r>
      <w:r>
        <w:rPr>
          <w:rFonts w:hint="eastAsia"/>
        </w:rPr>
        <w:t>)</w:t>
      </w:r>
      <w:r w:rsidR="002A7D88">
        <w:t xml:space="preserve">, </w:t>
      </w:r>
      <w:r>
        <w:t>项目依赖：</w:t>
      </w:r>
      <w:r>
        <w:rPr>
          <w:rFonts w:hint="eastAsia"/>
        </w:rPr>
        <w:t>J</w:t>
      </w:r>
      <w:r>
        <w:t>DBC</w:t>
      </w:r>
      <w:r>
        <w:rPr>
          <w:rFonts w:hint="eastAsia"/>
        </w:rPr>
        <w:t>,</w:t>
      </w:r>
      <w:r>
        <w:t xml:space="preserve"> Spark, </w:t>
      </w:r>
      <w:proofErr w:type="spellStart"/>
      <w:r>
        <w:t>GJson</w:t>
      </w:r>
      <w:proofErr w:type="spellEnd"/>
    </w:p>
    <w:p w14:paraId="5DE2701E" w14:textId="5A592839" w:rsidR="00F2611E" w:rsidRPr="00F2611E" w:rsidRDefault="00F2611E" w:rsidP="00F2611E">
      <w:r>
        <w:t>前端：</w:t>
      </w:r>
      <w:r>
        <w:t>HTML</w:t>
      </w:r>
      <w:r>
        <w:rPr>
          <w:rFonts w:hint="eastAsia"/>
        </w:rPr>
        <w:t>,</w:t>
      </w:r>
      <w:r w:rsidR="002A7D88">
        <w:t xml:space="preserve"> </w:t>
      </w:r>
      <w:proofErr w:type="gramStart"/>
      <w:r>
        <w:t>CSS</w:t>
      </w:r>
      <w:r w:rsidR="002A7D88">
        <w:t>(</w:t>
      </w:r>
      <w:proofErr w:type="gramEnd"/>
      <w:r w:rsidR="002A7D88">
        <w:t>Bootstrap used), JavaScript</w:t>
      </w:r>
      <w:r>
        <w:t>(</w:t>
      </w:r>
      <w:r w:rsidR="002A7D88">
        <w:t>jQuery used)</w:t>
      </w:r>
    </w:p>
    <w:p w14:paraId="59AA09F6" w14:textId="2E5E2EF8" w:rsidR="007600B4" w:rsidRPr="007600B4" w:rsidRDefault="007600B4" w:rsidP="003B3549">
      <w:pPr>
        <w:pStyle w:val="ac"/>
        <w:numPr>
          <w:ilvl w:val="0"/>
          <w:numId w:val="2"/>
        </w:numPr>
        <w:ind w:firstLineChars="0"/>
      </w:pPr>
      <w:bookmarkStart w:id="81" w:name="_Toc137767006"/>
      <w:r w:rsidRPr="00BE482F">
        <w:rPr>
          <w:rStyle w:val="ab"/>
          <w:rFonts w:ascii="宋体" w:eastAsia="宋体" w:hAnsi="宋体" w:hint="eastAsia"/>
        </w:rPr>
        <w:t>部署图</w:t>
      </w:r>
      <w:bookmarkEnd w:id="81"/>
    </w:p>
    <w:p w14:paraId="6B4CFD1A" w14:textId="5DEB700A" w:rsidR="007600B4" w:rsidRPr="007600B4" w:rsidRDefault="007600B4" w:rsidP="007600B4">
      <w:r w:rsidRPr="007600B4">
        <w:rPr>
          <w:noProof/>
        </w:rPr>
        <w:drawing>
          <wp:inline distT="0" distB="0" distL="0" distR="0" wp14:anchorId="32673FAA" wp14:editId="654CECBE">
            <wp:extent cx="4203089" cy="1366157"/>
            <wp:effectExtent l="0" t="0" r="6985" b="5715"/>
            <wp:docPr id="2260167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39" cy="137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CD61" w14:textId="6F050358" w:rsidR="007600B4" w:rsidRPr="007600B4" w:rsidRDefault="007600B4" w:rsidP="003B3549">
      <w:pPr>
        <w:pStyle w:val="ac"/>
        <w:numPr>
          <w:ilvl w:val="0"/>
          <w:numId w:val="2"/>
        </w:numPr>
        <w:ind w:firstLineChars="0"/>
      </w:pPr>
      <w:bookmarkStart w:id="82" w:name="_Toc137767007"/>
      <w:r w:rsidRPr="00BE482F">
        <w:rPr>
          <w:rStyle w:val="ab"/>
          <w:rFonts w:ascii="宋体" w:eastAsia="宋体" w:hAnsi="宋体" w:hint="eastAsia"/>
        </w:rPr>
        <w:t>组件图</w:t>
      </w:r>
      <w:bookmarkEnd w:id="82"/>
    </w:p>
    <w:p w14:paraId="4B51AA53" w14:textId="77777777" w:rsidR="007600B4" w:rsidRPr="007600B4" w:rsidRDefault="007600B4" w:rsidP="003B3549">
      <w:pPr>
        <w:pStyle w:val="ac"/>
        <w:numPr>
          <w:ilvl w:val="1"/>
          <w:numId w:val="2"/>
        </w:numPr>
        <w:ind w:firstLineChars="0"/>
      </w:pPr>
      <w:r w:rsidRPr="007600B4">
        <w:rPr>
          <w:rFonts w:hint="eastAsia"/>
        </w:rPr>
        <w:t>登录部分：</w:t>
      </w:r>
    </w:p>
    <w:p w14:paraId="170012D0" w14:textId="704F3EC5" w:rsidR="007600B4" w:rsidRPr="007600B4" w:rsidRDefault="007600B4" w:rsidP="007600B4">
      <w:r w:rsidRPr="007600B4">
        <w:rPr>
          <w:noProof/>
        </w:rPr>
        <w:drawing>
          <wp:inline distT="0" distB="0" distL="0" distR="0" wp14:anchorId="3E022211" wp14:editId="4F0AC900">
            <wp:extent cx="4038600" cy="1888251"/>
            <wp:effectExtent l="0" t="0" r="0" b="0"/>
            <wp:docPr id="11872965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844" cy="189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752C" w14:textId="77777777" w:rsidR="007600B4" w:rsidRPr="007600B4" w:rsidRDefault="007600B4" w:rsidP="003B3549">
      <w:pPr>
        <w:pStyle w:val="ac"/>
        <w:numPr>
          <w:ilvl w:val="1"/>
          <w:numId w:val="2"/>
        </w:numPr>
        <w:ind w:firstLineChars="0"/>
      </w:pPr>
      <w:r w:rsidRPr="007600B4">
        <w:rPr>
          <w:rFonts w:hint="eastAsia"/>
        </w:rPr>
        <w:t>收银部分：</w:t>
      </w:r>
    </w:p>
    <w:p w14:paraId="73E81E32" w14:textId="12A0E873" w:rsidR="007600B4" w:rsidRDefault="007600B4" w:rsidP="002A7D88">
      <w:r w:rsidRPr="007600B4">
        <w:rPr>
          <w:noProof/>
        </w:rPr>
        <w:drawing>
          <wp:inline distT="0" distB="0" distL="0" distR="0" wp14:anchorId="72E1C0B0" wp14:editId="5D6197EF">
            <wp:extent cx="4796155" cy="2067560"/>
            <wp:effectExtent l="0" t="0" r="4445" b="8890"/>
            <wp:docPr id="4091740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0FD8" w14:textId="1D800B0F" w:rsidR="007600B4" w:rsidRDefault="003B3549" w:rsidP="003B3549">
      <w:pPr>
        <w:pStyle w:val="ac"/>
        <w:numPr>
          <w:ilvl w:val="0"/>
          <w:numId w:val="2"/>
        </w:numPr>
        <w:spacing w:line="360" w:lineRule="auto"/>
        <w:ind w:firstLineChars="0"/>
      </w:pPr>
      <w:r w:rsidRPr="00DC0406">
        <w:rPr>
          <w:rStyle w:val="ab"/>
          <w:rFonts w:ascii="宋体" w:eastAsia="宋体" w:hAnsi="宋体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54BF8E5" wp14:editId="6210D08F">
            <wp:simplePos x="0" y="0"/>
            <wp:positionH relativeFrom="column">
              <wp:posOffset>202565</wp:posOffset>
            </wp:positionH>
            <wp:positionV relativeFrom="paragraph">
              <wp:posOffset>341563</wp:posOffset>
            </wp:positionV>
            <wp:extent cx="2182495" cy="3270250"/>
            <wp:effectExtent l="0" t="0" r="8255" b="6350"/>
            <wp:wrapTopAndBottom/>
            <wp:docPr id="2091725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83" w:name="_Toc137767008"/>
      <w:r w:rsidR="007600B4" w:rsidRPr="00DC0406">
        <w:rPr>
          <w:rStyle w:val="ab"/>
          <w:rFonts w:ascii="宋体" w:eastAsia="宋体" w:hAnsi="宋体" w:hint="eastAsia"/>
        </w:rPr>
        <w:t>分层数据流图</w:t>
      </w:r>
      <w:bookmarkEnd w:id="83"/>
    </w:p>
    <w:p w14:paraId="6F9C938E" w14:textId="6859EE7B" w:rsidR="007600B4" w:rsidRDefault="007600B4" w:rsidP="007600B4">
      <w:pPr>
        <w:widowControl/>
        <w:jc w:val="left"/>
      </w:pPr>
    </w:p>
    <w:p w14:paraId="64D5905E" w14:textId="27F415E6" w:rsidR="007600B4" w:rsidRDefault="007600B4" w:rsidP="007600B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E983D0A" wp14:editId="6E6B5DA3">
            <wp:simplePos x="0" y="0"/>
            <wp:positionH relativeFrom="column">
              <wp:posOffset>-887095</wp:posOffset>
            </wp:positionH>
            <wp:positionV relativeFrom="paragraph">
              <wp:posOffset>325120</wp:posOffset>
            </wp:positionV>
            <wp:extent cx="3205480" cy="2533015"/>
            <wp:effectExtent l="0" t="0" r="0" b="635"/>
            <wp:wrapTopAndBottom/>
            <wp:docPr id="207280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16A65EE" wp14:editId="1FEFF0E3">
            <wp:simplePos x="0" y="0"/>
            <wp:positionH relativeFrom="column">
              <wp:posOffset>1902460</wp:posOffset>
            </wp:positionH>
            <wp:positionV relativeFrom="paragraph">
              <wp:posOffset>445135</wp:posOffset>
            </wp:positionV>
            <wp:extent cx="4544695" cy="1480185"/>
            <wp:effectExtent l="0" t="0" r="8255" b="5715"/>
            <wp:wrapTopAndBottom/>
            <wp:docPr id="11579999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9D4FEE6" wp14:editId="1F49C7B6">
            <wp:simplePos x="0" y="0"/>
            <wp:positionH relativeFrom="column">
              <wp:posOffset>2225040</wp:posOffset>
            </wp:positionH>
            <wp:positionV relativeFrom="paragraph">
              <wp:posOffset>1801495</wp:posOffset>
            </wp:positionV>
            <wp:extent cx="3684905" cy="2237740"/>
            <wp:effectExtent l="0" t="0" r="0" b="0"/>
            <wp:wrapTopAndBottom/>
            <wp:docPr id="2993507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041A2" w14:textId="4BA2E8A8" w:rsidR="007600B4" w:rsidRDefault="007600B4" w:rsidP="007600B4">
      <w:pPr>
        <w:pStyle w:val="ac"/>
        <w:spacing w:line="360" w:lineRule="auto"/>
        <w:ind w:firstLineChars="202" w:firstLine="449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B43BA8A" wp14:editId="3DC1B754">
            <wp:simplePos x="0" y="0"/>
            <wp:positionH relativeFrom="column">
              <wp:posOffset>1877695</wp:posOffset>
            </wp:positionH>
            <wp:positionV relativeFrom="paragraph">
              <wp:posOffset>5682615</wp:posOffset>
            </wp:positionV>
            <wp:extent cx="4283075" cy="2362200"/>
            <wp:effectExtent l="0" t="0" r="3175" b="0"/>
            <wp:wrapTopAndBottom/>
            <wp:docPr id="4061020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057FE2C" wp14:editId="466C3F05">
            <wp:simplePos x="0" y="0"/>
            <wp:positionH relativeFrom="column">
              <wp:posOffset>3194685</wp:posOffset>
            </wp:positionH>
            <wp:positionV relativeFrom="paragraph">
              <wp:posOffset>3123565</wp:posOffset>
            </wp:positionV>
            <wp:extent cx="2226945" cy="1289685"/>
            <wp:effectExtent l="0" t="0" r="1905" b="5715"/>
            <wp:wrapTopAndBottom/>
            <wp:docPr id="21148755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ABEC71C" wp14:editId="51663898">
            <wp:simplePos x="0" y="0"/>
            <wp:positionH relativeFrom="column">
              <wp:posOffset>-745490</wp:posOffset>
            </wp:positionH>
            <wp:positionV relativeFrom="paragraph">
              <wp:posOffset>3804285</wp:posOffset>
            </wp:positionV>
            <wp:extent cx="3297555" cy="2432685"/>
            <wp:effectExtent l="0" t="0" r="0" b="5715"/>
            <wp:wrapTopAndBottom/>
            <wp:docPr id="4425035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3E950F0" wp14:editId="02841487">
            <wp:simplePos x="0" y="0"/>
            <wp:positionH relativeFrom="column">
              <wp:posOffset>-680085</wp:posOffset>
            </wp:positionH>
            <wp:positionV relativeFrom="paragraph">
              <wp:posOffset>3053715</wp:posOffset>
            </wp:positionV>
            <wp:extent cx="2781300" cy="688975"/>
            <wp:effectExtent l="0" t="0" r="0" b="0"/>
            <wp:wrapTopAndBottom/>
            <wp:docPr id="20539637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8D30A3C" wp14:editId="0C84E3F2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4796155" cy="2760345"/>
            <wp:effectExtent l="0" t="0" r="4445" b="1905"/>
            <wp:wrapTopAndBottom/>
            <wp:docPr id="15031848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2DBBD" w14:textId="1F61C346" w:rsidR="007600B4" w:rsidRDefault="007600B4" w:rsidP="007600B4">
      <w:pPr>
        <w:pStyle w:val="ac"/>
        <w:spacing w:line="360" w:lineRule="auto"/>
        <w:ind w:firstLineChars="202" w:firstLine="449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33C9429" wp14:editId="4BF8B5C2">
            <wp:simplePos x="0" y="0"/>
            <wp:positionH relativeFrom="column">
              <wp:posOffset>2482215</wp:posOffset>
            </wp:positionH>
            <wp:positionV relativeFrom="paragraph">
              <wp:posOffset>3254375</wp:posOffset>
            </wp:positionV>
            <wp:extent cx="3336290" cy="1351915"/>
            <wp:effectExtent l="0" t="0" r="0" b="635"/>
            <wp:wrapTopAndBottom/>
            <wp:docPr id="569793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60CC61B" wp14:editId="19B4767E">
            <wp:simplePos x="0" y="0"/>
            <wp:positionH relativeFrom="column">
              <wp:posOffset>-647700</wp:posOffset>
            </wp:positionH>
            <wp:positionV relativeFrom="paragraph">
              <wp:posOffset>3298190</wp:posOffset>
            </wp:positionV>
            <wp:extent cx="3162300" cy="842010"/>
            <wp:effectExtent l="0" t="0" r="0" b="0"/>
            <wp:wrapTopAndBottom/>
            <wp:docPr id="13093238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FD3">
        <w:rPr>
          <w:noProof/>
        </w:rPr>
        <w:drawing>
          <wp:inline distT="0" distB="0" distL="0" distR="0" wp14:anchorId="41EE0266" wp14:editId="4764B919">
            <wp:extent cx="4796155" cy="2866390"/>
            <wp:effectExtent l="0" t="0" r="4445" b="0"/>
            <wp:docPr id="15222142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AD1C" w14:textId="77777777" w:rsidR="007600B4" w:rsidRDefault="007600B4" w:rsidP="007600B4">
      <w:pPr>
        <w:pStyle w:val="ac"/>
        <w:pBdr>
          <w:bottom w:val="single" w:sz="6" w:space="1" w:color="auto"/>
        </w:pBdr>
        <w:spacing w:line="360" w:lineRule="auto"/>
        <w:ind w:firstLineChars="202" w:firstLine="449"/>
        <w:rPr>
          <w:noProof/>
        </w:rPr>
      </w:pPr>
      <w:r>
        <w:rPr>
          <w:noProof/>
        </w:rPr>
        <w:t xml:space="preserve"> </w:t>
      </w:r>
    </w:p>
    <w:p w14:paraId="1A920801" w14:textId="5472E36A" w:rsidR="007600B4" w:rsidRPr="005F0F1D" w:rsidRDefault="007600B4" w:rsidP="007600B4">
      <w:pPr>
        <w:pStyle w:val="ac"/>
        <w:spacing w:line="360" w:lineRule="auto"/>
        <w:ind w:firstLineChars="202" w:firstLine="449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318D227" wp14:editId="2FE3E271">
            <wp:simplePos x="0" y="0"/>
            <wp:positionH relativeFrom="column">
              <wp:posOffset>2906395</wp:posOffset>
            </wp:positionH>
            <wp:positionV relativeFrom="paragraph">
              <wp:posOffset>2432050</wp:posOffset>
            </wp:positionV>
            <wp:extent cx="2978785" cy="2030095"/>
            <wp:effectExtent l="0" t="0" r="0" b="8255"/>
            <wp:wrapTopAndBottom/>
            <wp:docPr id="1304885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A42DB91" wp14:editId="12D2F38A">
            <wp:simplePos x="0" y="0"/>
            <wp:positionH relativeFrom="column">
              <wp:posOffset>-555625</wp:posOffset>
            </wp:positionH>
            <wp:positionV relativeFrom="paragraph">
              <wp:posOffset>2404745</wp:posOffset>
            </wp:positionV>
            <wp:extent cx="3382645" cy="1022985"/>
            <wp:effectExtent l="0" t="0" r="8255" b="5715"/>
            <wp:wrapTopAndBottom/>
            <wp:docPr id="16565218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4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FD3">
        <w:rPr>
          <w:noProof/>
        </w:rPr>
        <w:drawing>
          <wp:inline distT="0" distB="0" distL="0" distR="0" wp14:anchorId="62DEC9C9" wp14:editId="4E8A8F06">
            <wp:extent cx="3597275" cy="2280285"/>
            <wp:effectExtent l="0" t="0" r="3175" b="5715"/>
            <wp:docPr id="18779830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8F8B" w14:textId="6F49D984" w:rsidR="007600B4" w:rsidRPr="007600B4" w:rsidRDefault="007600B4" w:rsidP="007600B4">
      <w:r>
        <w:br w:type="page"/>
      </w:r>
    </w:p>
    <w:p w14:paraId="4D87569A" w14:textId="54878BA4" w:rsidR="00CC7ADE" w:rsidRPr="00BE482F" w:rsidRDefault="00F2611E" w:rsidP="00F2611E">
      <w:pPr>
        <w:pStyle w:val="ac"/>
        <w:numPr>
          <w:ilvl w:val="0"/>
          <w:numId w:val="2"/>
        </w:numPr>
        <w:ind w:firstLineChars="0"/>
        <w:rPr>
          <w:rStyle w:val="ab"/>
          <w:rFonts w:ascii="宋体" w:eastAsia="宋体" w:hAnsi="宋体"/>
        </w:rPr>
      </w:pPr>
      <w:bookmarkStart w:id="84" w:name="_Toc137767009"/>
      <w:r w:rsidRPr="00BE482F">
        <w:rPr>
          <w:rStyle w:val="ab"/>
          <w:rFonts w:ascii="宋体" w:eastAsia="宋体" w:hAnsi="宋体" w:hint="eastAsia"/>
        </w:rPr>
        <w:lastRenderedPageBreak/>
        <w:t>领域类</w:t>
      </w:r>
      <w:bookmarkEnd w:id="84"/>
    </w:p>
    <w:p w14:paraId="69B6CEAB" w14:textId="097BB52F" w:rsidR="00F2611E" w:rsidRDefault="00F2611E" w:rsidP="00F2611E"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5FC08915" wp14:editId="4B0B01CB">
            <wp:simplePos x="0" y="0"/>
            <wp:positionH relativeFrom="margin">
              <wp:align>center</wp:align>
            </wp:positionH>
            <wp:positionV relativeFrom="paragraph">
              <wp:posOffset>270819</wp:posOffset>
            </wp:positionV>
            <wp:extent cx="6388100" cy="5782945"/>
            <wp:effectExtent l="0" t="0" r="0" b="8255"/>
            <wp:wrapTopAndBottom/>
            <wp:docPr id="4441133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13383" name="图片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495" cy="5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完整类图：</w:t>
      </w:r>
    </w:p>
    <w:p w14:paraId="45348966" w14:textId="09C29931" w:rsidR="00F2611E" w:rsidRDefault="00F2611E" w:rsidP="00F2611E"/>
    <w:p w14:paraId="1296D427" w14:textId="77777777" w:rsidR="00F2611E" w:rsidRDefault="00F2611E">
      <w:pPr>
        <w:widowControl/>
        <w:jc w:val="left"/>
      </w:pPr>
      <w:r>
        <w:br w:type="page"/>
      </w:r>
    </w:p>
    <w:p w14:paraId="011A09FD" w14:textId="67087AC9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lastRenderedPageBreak/>
        <w:t>U</w:t>
      </w:r>
      <w:r>
        <w:t>ML</w:t>
      </w:r>
      <w:r>
        <w:rPr>
          <w:rFonts w:hint="eastAsia"/>
        </w:rPr>
        <w:t>类图（</w:t>
      </w:r>
      <w:r w:rsidR="0096695C">
        <w:rPr>
          <w:rFonts w:hint="eastAsia"/>
        </w:rPr>
        <w:t>数据库</w:t>
      </w:r>
      <w:r>
        <w:rPr>
          <w:rFonts w:hint="eastAsia"/>
        </w:rPr>
        <w:t>业务处理部分）：</w:t>
      </w:r>
    </w:p>
    <w:p w14:paraId="292CFAAE" w14:textId="45F84600" w:rsidR="002A7D88" w:rsidRDefault="002A7D88" w:rsidP="002A7D88">
      <w:pPr>
        <w:widowControl/>
        <w:jc w:val="left"/>
      </w:pPr>
    </w:p>
    <w:p w14:paraId="225B209D" w14:textId="77777777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t>数据库工具类：</w:t>
      </w:r>
    </w:p>
    <w:p w14:paraId="1CFEF81C" w14:textId="7347C142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478F82FB" wp14:editId="69AED5AA">
            <wp:extent cx="2728595" cy="2629535"/>
            <wp:effectExtent l="0" t="0" r="0" b="0"/>
            <wp:docPr id="10857886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5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B5F0" w14:textId="4D518C84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t>订单类</w:t>
      </w:r>
    </w:p>
    <w:p w14:paraId="7142A7FA" w14:textId="29045FDA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4BEC32BE" wp14:editId="50289B3F">
            <wp:extent cx="3320898" cy="3618058"/>
            <wp:effectExtent l="0" t="0" r="0" b="1905"/>
            <wp:docPr id="20696899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73" cy="36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2253" w14:textId="77777777" w:rsidR="002A7D88" w:rsidRDefault="002A7D88" w:rsidP="002A7D88">
      <w:pPr>
        <w:pStyle w:val="ac"/>
        <w:spacing w:line="360" w:lineRule="auto"/>
        <w:ind w:firstLineChars="202" w:firstLine="449"/>
      </w:pPr>
      <w:r>
        <w:br w:type="page"/>
      </w:r>
      <w:r>
        <w:rPr>
          <w:rFonts w:hint="eastAsia"/>
        </w:rPr>
        <w:lastRenderedPageBreak/>
        <w:t>交易信息类：</w:t>
      </w:r>
    </w:p>
    <w:p w14:paraId="35B89169" w14:textId="191F95FE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3F6392F7" wp14:editId="53D7CEA6">
            <wp:extent cx="4796155" cy="4408805"/>
            <wp:effectExtent l="0" t="0" r="4445" b="0"/>
            <wp:docPr id="18290542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440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406B" w14:textId="089EE083" w:rsidR="002A7D88" w:rsidRDefault="002A7D88" w:rsidP="002A7D88">
      <w:pPr>
        <w:pStyle w:val="ac"/>
        <w:spacing w:line="360" w:lineRule="auto"/>
        <w:ind w:firstLineChars="202" w:firstLine="449"/>
      </w:pPr>
      <w:r>
        <w:br w:type="page"/>
      </w:r>
    </w:p>
    <w:p w14:paraId="28FCBF8E" w14:textId="77777777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lastRenderedPageBreak/>
        <w:t>个人信息管理类：</w:t>
      </w:r>
    </w:p>
    <w:p w14:paraId="034D7E5D" w14:textId="30AEF18C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1B27C524" wp14:editId="77C3E180">
            <wp:extent cx="4735195" cy="4339590"/>
            <wp:effectExtent l="0" t="0" r="8255" b="3810"/>
            <wp:docPr id="1238306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BC0C" w14:textId="77777777" w:rsidR="0096695C" w:rsidRDefault="0096695C">
      <w:pPr>
        <w:widowControl/>
        <w:jc w:val="left"/>
      </w:pPr>
      <w:r>
        <w:br w:type="page"/>
      </w:r>
    </w:p>
    <w:p w14:paraId="4EF55CBF" w14:textId="279E3ADB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lastRenderedPageBreak/>
        <w:t>订单管理类：</w:t>
      </w:r>
    </w:p>
    <w:p w14:paraId="35F3F69D" w14:textId="577660B6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5FC2BFBB" wp14:editId="7DCDB3C4">
            <wp:extent cx="4779645" cy="3855085"/>
            <wp:effectExtent l="0" t="0" r="1905" b="0"/>
            <wp:docPr id="13260889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7C858" w14:textId="07A5BF15" w:rsidR="002A7D88" w:rsidRDefault="002A7D88" w:rsidP="002A7D88">
      <w:pPr>
        <w:pStyle w:val="ac"/>
        <w:spacing w:line="360" w:lineRule="auto"/>
        <w:ind w:firstLineChars="202" w:firstLine="449"/>
      </w:pPr>
    </w:p>
    <w:p w14:paraId="11C8E69E" w14:textId="7D64FE2A" w:rsidR="002A7D88" w:rsidRDefault="002A7D88" w:rsidP="0096695C">
      <w:pPr>
        <w:spacing w:line="360" w:lineRule="auto"/>
      </w:pPr>
      <w:r>
        <w:br w:type="page"/>
      </w:r>
    </w:p>
    <w:p w14:paraId="6343E847" w14:textId="49A88EC0" w:rsidR="002A7D88" w:rsidRDefault="002A7D88" w:rsidP="0096695C">
      <w:pPr>
        <w:spacing w:line="360" w:lineRule="auto"/>
        <w:ind w:firstLine="420"/>
      </w:pPr>
      <w:r>
        <w:rPr>
          <w:rFonts w:hint="eastAsia"/>
        </w:rPr>
        <w:lastRenderedPageBreak/>
        <w:t>库存管理类：</w:t>
      </w:r>
    </w:p>
    <w:p w14:paraId="3F32E46E" w14:textId="41A55F7E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1331E2DA" wp14:editId="4A628C18">
            <wp:extent cx="4077970" cy="4394200"/>
            <wp:effectExtent l="0" t="0" r="0" b="6350"/>
            <wp:docPr id="5611289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B254" w14:textId="77777777" w:rsidR="0096695C" w:rsidRDefault="0096695C">
      <w:pPr>
        <w:widowControl/>
        <w:jc w:val="left"/>
      </w:pPr>
      <w:r>
        <w:br w:type="page"/>
      </w:r>
    </w:p>
    <w:p w14:paraId="6277181B" w14:textId="585C8D35" w:rsidR="002A7D88" w:rsidRDefault="002A7D88" w:rsidP="00BE482F">
      <w:pPr>
        <w:pStyle w:val="ac"/>
        <w:numPr>
          <w:ilvl w:val="0"/>
          <w:numId w:val="2"/>
        </w:numPr>
        <w:spacing w:line="360" w:lineRule="auto"/>
        <w:ind w:firstLineChars="0"/>
      </w:pPr>
      <w:bookmarkStart w:id="85" w:name="_Toc137767010"/>
      <w:r w:rsidRPr="00BE482F">
        <w:rPr>
          <w:rStyle w:val="ab"/>
          <w:rFonts w:ascii="宋体" w:eastAsia="宋体" w:hAnsi="宋体" w:hint="eastAsia"/>
        </w:rPr>
        <w:lastRenderedPageBreak/>
        <w:t>时序图</w:t>
      </w:r>
      <w:bookmarkEnd w:id="85"/>
    </w:p>
    <w:p w14:paraId="0DE49C74" w14:textId="77777777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t>登录：</w:t>
      </w:r>
    </w:p>
    <w:p w14:paraId="1652BD0C" w14:textId="7AC96C4C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19CD5198" wp14:editId="3B4FADC0">
            <wp:extent cx="4532630" cy="3870325"/>
            <wp:effectExtent l="0" t="0" r="1270" b="0"/>
            <wp:docPr id="2249334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43F5" w14:textId="77777777" w:rsidR="002A7D88" w:rsidRDefault="002A7D88" w:rsidP="002A7D88">
      <w:pPr>
        <w:pStyle w:val="ac"/>
        <w:spacing w:line="360" w:lineRule="auto"/>
        <w:ind w:firstLineChars="202" w:firstLine="449"/>
      </w:pPr>
      <w:r>
        <w:rPr>
          <w:rFonts w:hint="eastAsia"/>
        </w:rPr>
        <w:t>收银：</w:t>
      </w:r>
    </w:p>
    <w:p w14:paraId="39DAFC99" w14:textId="43E1F151" w:rsidR="002A7D88" w:rsidRDefault="002A7D88" w:rsidP="002A7D88">
      <w:pPr>
        <w:pStyle w:val="ac"/>
        <w:spacing w:line="360" w:lineRule="auto"/>
        <w:ind w:firstLineChars="202" w:firstLine="449"/>
      </w:pPr>
      <w:r w:rsidRPr="00A43FD3">
        <w:rPr>
          <w:noProof/>
        </w:rPr>
        <w:drawing>
          <wp:inline distT="0" distB="0" distL="0" distR="0" wp14:anchorId="74BFE751" wp14:editId="70067C78">
            <wp:extent cx="4796155" cy="2160270"/>
            <wp:effectExtent l="0" t="0" r="4445" b="0"/>
            <wp:docPr id="19536266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B676" w14:textId="57DE0AFA" w:rsidR="00F210B1" w:rsidRPr="00BE482F" w:rsidRDefault="002A7D88" w:rsidP="00BE482F">
      <w:pPr>
        <w:pStyle w:val="aa"/>
        <w:numPr>
          <w:ilvl w:val="0"/>
          <w:numId w:val="2"/>
        </w:numPr>
        <w:jc w:val="left"/>
        <w:rPr>
          <w:rFonts w:ascii="宋体" w:eastAsia="宋体" w:hAnsi="宋体"/>
        </w:rPr>
      </w:pPr>
      <w:r>
        <w:br w:type="page"/>
      </w:r>
      <w:bookmarkStart w:id="86" w:name="_Toc137767011"/>
      <w:r w:rsidR="00F210B1" w:rsidRPr="00BE482F">
        <w:rPr>
          <w:rFonts w:ascii="宋体" w:eastAsia="宋体" w:hAnsi="宋体" w:hint="eastAsia"/>
        </w:rPr>
        <w:t>数据库驱动细节</w:t>
      </w:r>
      <w:bookmarkEnd w:id="86"/>
    </w:p>
    <w:p w14:paraId="15694AC6" w14:textId="690999A4" w:rsidR="00F210B1" w:rsidRDefault="00F210B1" w:rsidP="00F210B1">
      <w:pPr>
        <w:pStyle w:val="ac"/>
        <w:ind w:left="884" w:firstLineChars="0" w:firstLine="0"/>
      </w:pPr>
      <w:r>
        <w:rPr>
          <w:rFonts w:hint="eastAsia"/>
        </w:rPr>
        <w:t>所有语句均为</w:t>
      </w:r>
      <w:r>
        <w:rPr>
          <w:rFonts w:hint="eastAsia"/>
        </w:rPr>
        <w:t>Prepared</w:t>
      </w:r>
      <w:r>
        <w:t xml:space="preserve"> S</w:t>
      </w:r>
      <w:r>
        <w:rPr>
          <w:rFonts w:hint="eastAsia"/>
        </w:rPr>
        <w:t>tatement</w:t>
      </w:r>
      <w:r>
        <w:rPr>
          <w:rFonts w:hint="eastAsia"/>
        </w:rPr>
        <w:t>。</w:t>
      </w:r>
    </w:p>
    <w:p w14:paraId="094C820B" w14:textId="6678D5A0" w:rsidR="002A7D88" w:rsidRDefault="00F210B1" w:rsidP="002A7D88">
      <w:pPr>
        <w:spacing w:line="400" w:lineRule="exact"/>
        <w:ind w:firstLineChars="200" w:firstLine="444"/>
      </w:pPr>
      <w:r>
        <w:rPr>
          <w:rFonts w:hint="eastAsia"/>
        </w:rPr>
        <w:t>工具函数：</w:t>
      </w:r>
    </w:p>
    <w:p w14:paraId="07773D2B" w14:textId="71AF1C0D" w:rsidR="00F210B1" w:rsidRPr="00D63C63" w:rsidRDefault="00F210B1" w:rsidP="00D63C63">
      <w:pPr>
        <w:pStyle w:val="HTML0"/>
        <w:shd w:val="clear" w:color="auto" w:fill="2B2B2B"/>
        <w:rPr>
          <w:rFonts w:ascii="Courier New" w:hAnsi="Courier New" w:cs="Courier New"/>
          <w:color w:val="A9B7C6"/>
          <w:sz w:val="16"/>
          <w:szCs w:val="16"/>
        </w:rPr>
      </w:pP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selectIDQuery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int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ID)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selectById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ID)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执行查询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selectById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获取结果集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if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autoCommit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selectById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return null;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selectStringQuery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(String name)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selectByName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name)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执行查询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selectByName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获取结果集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if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autoCommit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selectByName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return null;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selectStringAlikeQuery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(String name)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selectAlike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"%"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name 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"%"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执行查询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selectAlike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获取结果集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if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autoCommit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selectAlike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return null;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selectRangeQuery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int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limit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int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offset)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selectRange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limit)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selectRange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2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offset)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执行查询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selectRange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获取结果集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if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autoCommit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selectRange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return null;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int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selectCountQuery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()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throws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执行查询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count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if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autoCommit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.commit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808080"/>
          <w:sz w:val="16"/>
          <w:szCs w:val="16"/>
        </w:rPr>
        <w:t xml:space="preserve">// </w:t>
      </w:r>
      <w:r w:rsidRPr="00D63C63">
        <w:rPr>
          <w:rFonts w:cs="Courier New" w:hint="eastAsia"/>
          <w:color w:val="808080"/>
          <w:sz w:val="16"/>
          <w:szCs w:val="16"/>
        </w:rPr>
        <w:t>获取结果集</w:t>
      </w:r>
      <w:r w:rsidRPr="00D63C63">
        <w:rPr>
          <w:rFonts w:cs="Courier New" w:hint="eastAsia"/>
          <w:color w:val="808080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=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count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if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rs.next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"Table corrupted."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return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rs.getInt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return 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0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r w:rsidRPr="00D63C63">
        <w:rPr>
          <w:rFonts w:ascii="Courier New" w:hAnsi="Courier New" w:cs="Courier New"/>
          <w:color w:val="FFC66D"/>
          <w:sz w:val="16"/>
          <w:szCs w:val="16"/>
        </w:rPr>
        <w:t>close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.close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String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getTableName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setTableName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(String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)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throws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if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!=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null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 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selectRange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createPreparedStatement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"SELECT * FROM pos."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 LIMIT ? OFFSET ?"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count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createPreparedStatement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"SELECT COUNT(*) FROM pos."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else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"Table name is null or empty or same as before."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String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getIDName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setIDName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(String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)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throws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if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!=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null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&amp;&amp;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!=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null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&amp;&amp; 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 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 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))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selectById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createPreparedStatement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"SELECT * FROM pos."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 WHERE 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 = ?"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else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throw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"Table name or ID name is null or empty or same as before."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IDName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String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getLabelName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return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setLabelName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(String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if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!=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null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&amp;&amp;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!=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null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&amp;&amp; !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 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 &amp;&amp; !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labelName.equals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selectByName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createPreparedStatement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"SELECT * FROM pos."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 WHERE 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 = ?"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selectAlike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createPreparedStatement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"SELECT * FROM pos."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tableName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 WHERE "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+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+ 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 LIKE ?"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else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throw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"Table name or label name is null or empty or same as before."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proofErr w:type="spellStart"/>
      <w:r w:rsidRPr="00D63C63">
        <w:rPr>
          <w:rFonts w:ascii="Courier New" w:hAnsi="Courier New" w:cs="Courier New"/>
          <w:color w:val="CC7832"/>
          <w:sz w:val="16"/>
          <w:szCs w:val="16"/>
        </w:rPr>
        <w:t>this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labelName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</w:p>
    <w:p w14:paraId="4215B25A" w14:textId="26763831" w:rsidR="00F210B1" w:rsidRDefault="00F210B1" w:rsidP="00575AF0">
      <w:pPr>
        <w:spacing w:line="400" w:lineRule="exact"/>
        <w:ind w:left="420" w:firstLineChars="200" w:firstLine="444"/>
      </w:pPr>
      <w:r>
        <w:rPr>
          <w:rFonts w:hint="eastAsia"/>
        </w:rPr>
        <w:t>由于主要工作在</w:t>
      </w:r>
      <w:r>
        <w:rPr>
          <w:rFonts w:hint="eastAsia"/>
        </w:rPr>
        <w:t>J</w:t>
      </w:r>
      <w:r>
        <w:t>DBC</w:t>
      </w:r>
      <w:r>
        <w:rPr>
          <w:rFonts w:hint="eastAsia"/>
        </w:rPr>
        <w:t>操作层面上进行，因此事务处理也移动到这里（而非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语句中）。通过设置</w:t>
      </w:r>
      <w:r w:rsidRPr="00F210B1">
        <w:t>Connection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auto</w:t>
      </w:r>
      <w:r>
        <w:t>C</w:t>
      </w:r>
      <w:r>
        <w:rPr>
          <w:rFonts w:hint="eastAsia"/>
        </w:rPr>
        <w:t>ommit</w:t>
      </w:r>
      <w:proofErr w:type="spellEnd"/>
      <w:r>
        <w:rPr>
          <w:rFonts w:hint="eastAsia"/>
        </w:rPr>
        <w:t>属性，可以取消</w:t>
      </w:r>
      <w:r>
        <w:rPr>
          <w:rFonts w:hint="eastAsia"/>
        </w:rPr>
        <w:t>Statement</w:t>
      </w:r>
      <w:r>
        <w:rPr>
          <w:rFonts w:hint="eastAsia"/>
        </w:rPr>
        <w:t>的自动提交。在这里，通过</w:t>
      </w:r>
      <w:r>
        <w:rPr>
          <w:rFonts w:hint="eastAsia"/>
        </w:rPr>
        <w:t>Java</w:t>
      </w:r>
      <w:r>
        <w:rPr>
          <w:rFonts w:hint="eastAsia"/>
        </w:rPr>
        <w:t>程序代码接管了事务处理过程，可以方便地引入更多控制因素参与到事务过程，“手动”控制事务的开始、提交和回滚。</w:t>
      </w:r>
    </w:p>
    <w:p w14:paraId="0A7AD057" w14:textId="68B77AC5" w:rsidR="00F210B1" w:rsidRDefault="00F210B1" w:rsidP="00575AF0">
      <w:pPr>
        <w:spacing w:line="400" w:lineRule="exact"/>
        <w:ind w:left="420" w:firstLineChars="200" w:firstLine="444"/>
      </w:pPr>
      <w:r>
        <w:rPr>
          <w:rFonts w:hint="eastAsia"/>
        </w:rPr>
        <w:t>为避免赘述，这里不妨以</w:t>
      </w:r>
      <w:proofErr w:type="spellStart"/>
      <w:r w:rsidR="00575AF0">
        <w:t>T</w:t>
      </w:r>
      <w:r w:rsidR="00575AF0">
        <w:rPr>
          <w:rFonts w:hint="eastAsia"/>
        </w:rPr>
        <w:t>ransaction</w:t>
      </w:r>
      <w:r w:rsidR="00575AF0">
        <w:t>D</w:t>
      </w:r>
      <w:r w:rsidR="00575AF0">
        <w:rPr>
          <w:rFonts w:hint="eastAsia"/>
        </w:rPr>
        <w:t>b</w:t>
      </w:r>
      <w:r w:rsidR="00575AF0">
        <w:t>E</w:t>
      </w:r>
      <w:r w:rsidR="00575AF0">
        <w:rPr>
          <w:rFonts w:hint="eastAsia"/>
        </w:rPr>
        <w:t>nd</w:t>
      </w:r>
      <w:r w:rsidR="00575AF0">
        <w:t>I</w:t>
      </w:r>
      <w:r w:rsidRPr="00F210B1">
        <w:t>mpl</w:t>
      </w:r>
      <w:proofErr w:type="spellEnd"/>
      <w:r>
        <w:rPr>
          <w:rFonts w:hint="eastAsia"/>
        </w:rPr>
        <w:t>的</w:t>
      </w:r>
      <w:r w:rsidR="004E0FF1">
        <w:rPr>
          <w:rFonts w:hint="eastAsia"/>
        </w:rPr>
        <w:t>其中一个环节</w:t>
      </w:r>
      <w:r w:rsidR="00575AF0">
        <w:rPr>
          <w:rFonts w:hint="eastAsia"/>
        </w:rPr>
        <w:t>为例</w:t>
      </w:r>
      <w:r>
        <w:rPr>
          <w:rFonts w:hint="eastAsia"/>
        </w:rPr>
        <w:t>：</w:t>
      </w:r>
    </w:p>
    <w:p w14:paraId="5EB96AAA" w14:textId="5A259586" w:rsidR="00F210B1" w:rsidRDefault="00F210B1" w:rsidP="00575AF0">
      <w:pPr>
        <w:spacing w:line="400" w:lineRule="exact"/>
        <w:ind w:left="420" w:firstLineChars="200" w:firstLine="444"/>
      </w:pPr>
      <w:r>
        <w:rPr>
          <w:rFonts w:hint="eastAsia"/>
        </w:rPr>
        <w:t>初始化预编译语句：</w:t>
      </w:r>
    </w:p>
    <w:p w14:paraId="51955D57" w14:textId="77777777" w:rsidR="00575AF0" w:rsidRPr="00D63C63" w:rsidRDefault="00575AF0" w:rsidP="00575AF0">
      <w:pPr>
        <w:pStyle w:val="HTML0"/>
        <w:shd w:val="clear" w:color="auto" w:fill="2B2B2B"/>
        <w:rPr>
          <w:rFonts w:ascii="Courier New" w:hAnsi="Courier New" w:cs="Courier New"/>
          <w:color w:val="A9B7C6"/>
          <w:sz w:val="16"/>
          <w:szCs w:val="16"/>
        </w:rPr>
      </w:pPr>
      <w:r w:rsidRPr="00D63C63">
        <w:rPr>
          <w:sz w:val="20"/>
          <w:szCs w:val="20"/>
        </w:rPr>
        <w:tab/>
      </w:r>
      <w:r w:rsidRPr="00D63C63">
        <w:rPr>
          <w:rFonts w:ascii="Courier New" w:hAnsi="Courier New" w:cs="Courier New"/>
          <w:color w:val="9876AA"/>
          <w:sz w:val="16"/>
          <w:szCs w:val="16"/>
        </w:rPr>
        <w:t xml:space="preserve">insert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= </w:t>
      </w:r>
      <w:proofErr w:type="spellStart"/>
      <w:proofErr w:type="gram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.createPreparedStatement</w:t>
      </w:r>
      <w:proofErr w:type="spellEnd"/>
      <w:proofErr w:type="gram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"INSERT INTO 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pos.transactionlog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 (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TransactionDate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CustomerID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SalesPersonID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TransactionType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PaymentID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>) VALUES (?, ?, ?, ?, ?)"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</w:p>
    <w:p w14:paraId="1370345E" w14:textId="0911D002" w:rsidR="004E0FF1" w:rsidRDefault="00575AF0" w:rsidP="00575AF0">
      <w:pPr>
        <w:widowControl/>
        <w:spacing w:line="400" w:lineRule="exact"/>
        <w:ind w:firstLineChars="200" w:firstLine="444"/>
        <w:jc w:val="left"/>
      </w:pPr>
      <w:r>
        <w:rPr>
          <w:rFonts w:hint="eastAsia"/>
        </w:rPr>
        <w:t>观察</w:t>
      </w:r>
      <w:proofErr w:type="spellStart"/>
      <w:r w:rsidRPr="00575AF0">
        <w:t>addTransactionLog</w:t>
      </w:r>
      <w:proofErr w:type="spellEnd"/>
      <w:r>
        <w:rPr>
          <w:rFonts w:hint="eastAsia"/>
        </w:rPr>
        <w:t>：</w:t>
      </w:r>
    </w:p>
    <w:p w14:paraId="2A795BF3" w14:textId="77777777" w:rsidR="00575AF0" w:rsidRPr="00D63C63" w:rsidRDefault="00575AF0" w:rsidP="00575AF0">
      <w:pPr>
        <w:pStyle w:val="HTML0"/>
        <w:shd w:val="clear" w:color="auto" w:fill="2B2B2B"/>
        <w:rPr>
          <w:rFonts w:ascii="Courier New" w:hAnsi="Courier New" w:cs="Courier New"/>
          <w:color w:val="A9B7C6"/>
          <w:sz w:val="16"/>
          <w:szCs w:val="16"/>
        </w:rPr>
      </w:pPr>
      <w:r w:rsidRPr="00D63C63">
        <w:rPr>
          <w:rFonts w:ascii="Courier New" w:hAnsi="Courier New" w:cs="Courier New"/>
          <w:color w:val="BBB529"/>
          <w:sz w:val="16"/>
          <w:szCs w:val="16"/>
        </w:rPr>
        <w:t>@Override</w:t>
      </w:r>
      <w:r w:rsidRPr="00D63C63">
        <w:rPr>
          <w:rFonts w:ascii="Courier New" w:hAnsi="Courier New" w:cs="Courier New"/>
          <w:color w:val="BBB529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addTransactionLog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paymentManager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.addPayment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9876AA"/>
          <w:sz w:val="16"/>
          <w:szCs w:val="16"/>
        </w:rPr>
        <w:t>user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transactionLog.getPayment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java.sql.Date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getTime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2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transactionLog.getCustomer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getID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3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transactionLog.getSalesPerson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getID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4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transactionLog.getType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toString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5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transactionLog.getPayment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getID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.executeUpdate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.getConnection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().commit()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(Exception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.getConnection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().rollback()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ex)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ex.printStackTrace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>}</w:t>
      </w:r>
    </w:p>
    <w:p w14:paraId="4D787772" w14:textId="176E512B" w:rsidR="00575AF0" w:rsidRDefault="0096695C" w:rsidP="00575AF0">
      <w:pPr>
        <w:widowControl/>
        <w:spacing w:line="400" w:lineRule="exact"/>
        <w:ind w:firstLineChars="200" w:firstLine="444"/>
        <w:jc w:val="left"/>
      </w:pPr>
      <w:r>
        <w:rPr>
          <w:rFonts w:hint="eastAsia"/>
        </w:rPr>
        <w:t>在添加</w:t>
      </w:r>
      <w:proofErr w:type="spellStart"/>
      <w:r>
        <w:rPr>
          <w:rFonts w:hint="eastAsia"/>
        </w:rPr>
        <w:t>Transaction</w:t>
      </w:r>
      <w:r>
        <w:t>L</w:t>
      </w:r>
      <w:r>
        <w:rPr>
          <w:rFonts w:hint="eastAsia"/>
        </w:rPr>
        <w:t>og</w:t>
      </w:r>
      <w:proofErr w:type="spellEnd"/>
      <w:r>
        <w:rPr>
          <w:rFonts w:hint="eastAsia"/>
        </w:rPr>
        <w:t>时，它会先尝试提交</w:t>
      </w:r>
      <w:r>
        <w:rPr>
          <w:rFonts w:hint="eastAsia"/>
        </w:rPr>
        <w:t>Payment</w:t>
      </w:r>
      <w:r>
        <w:rPr>
          <w:rFonts w:hint="eastAsia"/>
        </w:rPr>
        <w:t>记录：</w:t>
      </w:r>
    </w:p>
    <w:p w14:paraId="3F627F8D" w14:textId="77777777" w:rsidR="0096695C" w:rsidRPr="00D63C63" w:rsidRDefault="0096695C" w:rsidP="0096695C">
      <w:pPr>
        <w:pStyle w:val="HTML0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proofErr w:type="spellStart"/>
      <w:r w:rsidRPr="00D63C63">
        <w:rPr>
          <w:rFonts w:ascii="Courier New" w:hAnsi="Courier New" w:cs="Courier New"/>
          <w:color w:val="9876AA"/>
          <w:sz w:val="18"/>
          <w:szCs w:val="18"/>
        </w:rPr>
        <w:t>paymentManager</w:t>
      </w:r>
      <w:r w:rsidRPr="00D63C63">
        <w:rPr>
          <w:rFonts w:ascii="Courier New" w:hAnsi="Courier New" w:cs="Courier New"/>
          <w:color w:val="A9B7C6"/>
          <w:sz w:val="18"/>
          <w:szCs w:val="18"/>
        </w:rPr>
        <w:t>.addPayment</w:t>
      </w:r>
      <w:proofErr w:type="spellEnd"/>
      <w:r w:rsidRPr="00D63C63">
        <w:rPr>
          <w:rFonts w:ascii="Courier New" w:hAnsi="Courier New" w:cs="Courier New"/>
          <w:color w:val="A9B7C6"/>
          <w:sz w:val="18"/>
          <w:szCs w:val="18"/>
        </w:rPr>
        <w:t>(</w:t>
      </w:r>
      <w:r w:rsidRPr="00D63C63">
        <w:rPr>
          <w:rFonts w:ascii="Courier New" w:hAnsi="Courier New" w:cs="Courier New"/>
          <w:color w:val="9876AA"/>
          <w:sz w:val="18"/>
          <w:szCs w:val="18"/>
        </w:rPr>
        <w:t>user</w:t>
      </w:r>
      <w:r w:rsidRPr="00D63C63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8"/>
          <w:szCs w:val="18"/>
        </w:rPr>
        <w:t>transactionLog.getPayment</w:t>
      </w:r>
      <w:proofErr w:type="spellEnd"/>
      <w:r w:rsidRPr="00D63C63">
        <w:rPr>
          <w:rFonts w:ascii="Courier New" w:hAnsi="Courier New" w:cs="Courier New"/>
          <w:color w:val="A9B7C6"/>
          <w:sz w:val="18"/>
          <w:szCs w:val="18"/>
        </w:rPr>
        <w:t>())</w:t>
      </w:r>
      <w:r w:rsidRPr="00D63C63">
        <w:rPr>
          <w:rFonts w:ascii="Courier New" w:hAnsi="Courier New" w:cs="Courier New"/>
          <w:color w:val="CC7832"/>
          <w:sz w:val="18"/>
          <w:szCs w:val="18"/>
        </w:rPr>
        <w:t>;</w:t>
      </w:r>
    </w:p>
    <w:p w14:paraId="11887CC1" w14:textId="57C738DA" w:rsidR="0096695C" w:rsidRPr="0096695C" w:rsidRDefault="0096695C" w:rsidP="00575AF0">
      <w:pPr>
        <w:widowControl/>
        <w:spacing w:line="400" w:lineRule="exact"/>
        <w:ind w:firstLineChars="200" w:firstLine="444"/>
        <w:jc w:val="left"/>
      </w:pPr>
      <w:r>
        <w:rPr>
          <w:rFonts w:hint="eastAsia"/>
        </w:rPr>
        <w:t>在</w:t>
      </w:r>
      <w:proofErr w:type="spellStart"/>
      <w:r>
        <w:rPr>
          <w:rFonts w:hint="eastAsia"/>
        </w:rPr>
        <w:t>add</w:t>
      </w:r>
      <w:r>
        <w:t>P</w:t>
      </w:r>
      <w:r>
        <w:rPr>
          <w:rFonts w:hint="eastAsia"/>
        </w:rPr>
        <w:t>ayment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Payment</w:t>
      </w:r>
      <w:r>
        <w:t>D</w:t>
      </w:r>
      <w:r>
        <w:rPr>
          <w:rFonts w:hint="eastAsia"/>
        </w:rPr>
        <w:t>b</w:t>
      </w:r>
      <w:r>
        <w:t>E</w:t>
      </w:r>
      <w:r>
        <w:rPr>
          <w:rFonts w:hint="eastAsia"/>
        </w:rPr>
        <w:t>nd</w:t>
      </w:r>
      <w:proofErr w:type="spellEnd"/>
      <w:r>
        <w:rPr>
          <w:rFonts w:hint="eastAsia"/>
        </w:rPr>
        <w:t>）中：</w:t>
      </w:r>
    </w:p>
    <w:p w14:paraId="0654123D" w14:textId="77777777" w:rsidR="0096695C" w:rsidRPr="00D63C63" w:rsidRDefault="0096695C" w:rsidP="0096695C">
      <w:pPr>
        <w:pStyle w:val="HTML0"/>
        <w:shd w:val="clear" w:color="auto" w:fill="2B2B2B"/>
        <w:rPr>
          <w:rFonts w:ascii="Courier New" w:hAnsi="Courier New" w:cs="Courier New"/>
          <w:color w:val="A9B7C6"/>
          <w:sz w:val="16"/>
          <w:szCs w:val="16"/>
        </w:rPr>
      </w:pPr>
      <w:r w:rsidRPr="00D63C63">
        <w:rPr>
          <w:rFonts w:ascii="Courier New" w:hAnsi="Courier New" w:cs="Courier New"/>
          <w:color w:val="BBB529"/>
          <w:sz w:val="16"/>
          <w:szCs w:val="16"/>
        </w:rPr>
        <w:t>@Override</w:t>
      </w:r>
      <w:r w:rsidRPr="00D63C63">
        <w:rPr>
          <w:rFonts w:ascii="Courier New" w:hAnsi="Courier New" w:cs="Courier New"/>
          <w:color w:val="BBB529"/>
          <w:sz w:val="16"/>
          <w:szCs w:val="16"/>
        </w:rPr>
        <w:br/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public void </w:t>
      </w:r>
      <w:proofErr w:type="spellStart"/>
      <w:r w:rsidRPr="00D63C63">
        <w:rPr>
          <w:rFonts w:ascii="Courier New" w:hAnsi="Courier New" w:cs="Courier New"/>
          <w:color w:val="FFC66D"/>
          <w:sz w:val="16"/>
          <w:szCs w:val="16"/>
        </w:rPr>
        <w:t>addPayment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(Payment payment)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throws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1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payment.getOrderID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2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java.sql.Date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payment.getDate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getTime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3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payment.getMethod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toString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.setBigDecimal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4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payment.getChangeAmount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.setBigDecimal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897BB"/>
          <w:sz w:val="16"/>
          <w:szCs w:val="16"/>
        </w:rPr>
        <w:t>5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payment.getAmount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insert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.executeUpdate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.getConnection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().commit()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ResultSet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=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lastID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.executeQuery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if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rs.next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int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=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rs.getInt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</w:t>
      </w:r>
      <w:proofErr w:type="spellStart"/>
      <w:r w:rsidRPr="00D63C63">
        <w:rPr>
          <w:rFonts w:ascii="Courier New" w:hAnsi="Courier New" w:cs="Courier New"/>
          <w:color w:val="6A8759"/>
          <w:sz w:val="16"/>
          <w:szCs w:val="16"/>
        </w:rPr>
        <w:t>PaymentID</w:t>
      </w:r>
      <w:proofErr w:type="spellEnd"/>
      <w:r w:rsidRPr="00D63C63">
        <w:rPr>
          <w:rFonts w:ascii="Courier New" w:hAnsi="Courier New" w:cs="Courier New"/>
          <w:color w:val="6A8759"/>
          <w:sz w:val="16"/>
          <w:szCs w:val="16"/>
        </w:rPr>
        <w:t>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payment.setID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paymentID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poolFlush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.flush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paymentID</w:t>
      </w:r>
      <w:proofErr w:type="spellEnd"/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,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payment)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try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9876AA"/>
          <w:sz w:val="16"/>
          <w:szCs w:val="16"/>
        </w:rPr>
        <w:t>conn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.getConnection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().rollback()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}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catch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SQLException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 xml:space="preserve"> ex) {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   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ex.printStackTrace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 xml:space="preserve">        </w:t>
      </w:r>
      <w:r w:rsidRPr="00D63C63">
        <w:rPr>
          <w:rFonts w:ascii="Courier New" w:hAnsi="Courier New" w:cs="Courier New"/>
          <w:color w:val="CC7832"/>
          <w:sz w:val="16"/>
          <w:szCs w:val="16"/>
        </w:rPr>
        <w:t xml:space="preserve">throw new </w:t>
      </w:r>
      <w:proofErr w:type="spellStart"/>
      <w:r w:rsidRPr="00D63C63">
        <w:rPr>
          <w:rFonts w:ascii="Courier New" w:hAnsi="Courier New" w:cs="Courier New"/>
          <w:color w:val="A9B7C6"/>
          <w:sz w:val="16"/>
          <w:szCs w:val="16"/>
        </w:rPr>
        <w:t>IllegalArgumentException</w:t>
      </w:r>
      <w:proofErr w:type="spellEnd"/>
      <w:r w:rsidRPr="00D63C63">
        <w:rPr>
          <w:rFonts w:ascii="Courier New" w:hAnsi="Courier New" w:cs="Courier New"/>
          <w:color w:val="A9B7C6"/>
          <w:sz w:val="16"/>
          <w:szCs w:val="16"/>
        </w:rPr>
        <w:t>(</w:t>
      </w:r>
      <w:r w:rsidRPr="00D63C63">
        <w:rPr>
          <w:rFonts w:ascii="Courier New" w:hAnsi="Courier New" w:cs="Courier New"/>
          <w:color w:val="6A8759"/>
          <w:sz w:val="16"/>
          <w:szCs w:val="16"/>
        </w:rPr>
        <w:t>"Payment add failed"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)</w:t>
      </w:r>
      <w:r w:rsidRPr="00D63C63">
        <w:rPr>
          <w:rFonts w:ascii="Courier New" w:hAnsi="Courier New" w:cs="Courier New"/>
          <w:color w:val="CC7832"/>
          <w:sz w:val="16"/>
          <w:szCs w:val="16"/>
        </w:rPr>
        <w:t>;</w:t>
      </w:r>
      <w:r w:rsidRPr="00D63C63">
        <w:rPr>
          <w:rFonts w:ascii="Courier New" w:hAnsi="Courier New" w:cs="Courier New"/>
          <w:color w:val="CC7832"/>
          <w:sz w:val="16"/>
          <w:szCs w:val="16"/>
        </w:rPr>
        <w:br/>
        <w:t xml:space="preserve">    </w:t>
      </w:r>
      <w:r w:rsidRPr="00D63C63">
        <w:rPr>
          <w:rFonts w:ascii="Courier New" w:hAnsi="Courier New" w:cs="Courier New"/>
          <w:color w:val="A9B7C6"/>
          <w:sz w:val="16"/>
          <w:szCs w:val="16"/>
        </w:rPr>
        <w:t>}</w:t>
      </w:r>
      <w:r w:rsidRPr="00D63C63">
        <w:rPr>
          <w:rFonts w:ascii="Courier New" w:hAnsi="Courier New" w:cs="Courier New"/>
          <w:color w:val="A9B7C6"/>
          <w:sz w:val="16"/>
          <w:szCs w:val="16"/>
        </w:rPr>
        <w:br/>
        <w:t>}</w:t>
      </w:r>
    </w:p>
    <w:p w14:paraId="4F37D48E" w14:textId="5BAA8D12" w:rsidR="00575AF0" w:rsidRPr="0096695C" w:rsidRDefault="0096695C" w:rsidP="00575AF0">
      <w:pPr>
        <w:widowControl/>
        <w:spacing w:line="400" w:lineRule="exact"/>
        <w:ind w:firstLineChars="200" w:firstLine="444"/>
        <w:jc w:val="left"/>
      </w:pPr>
      <w:r>
        <w:rPr>
          <w:rFonts w:hint="eastAsia"/>
        </w:rPr>
        <w:t>如果发生了插入错误（例如订单还未提交就进行支付），通过</w:t>
      </w:r>
      <w:r>
        <w:rPr>
          <w:rFonts w:hint="eastAsia"/>
        </w:rPr>
        <w:t>Java</w:t>
      </w:r>
      <w:r>
        <w:rPr>
          <w:rFonts w:hint="eastAsia"/>
        </w:rPr>
        <w:t>的异常捕获机制，将实现回滚，并继续向上级传递异常。</w:t>
      </w:r>
    </w:p>
    <w:p w14:paraId="16BB7DBB" w14:textId="0DC03D02" w:rsidR="00575AF0" w:rsidRDefault="0096695C" w:rsidP="002A7D88">
      <w:pPr>
        <w:spacing w:line="400" w:lineRule="exact"/>
        <w:ind w:firstLineChars="200" w:firstLine="444"/>
      </w:pPr>
      <w:r>
        <w:rPr>
          <w:rFonts w:hint="eastAsia"/>
        </w:rPr>
        <w:t>此时，在</w:t>
      </w:r>
      <w:proofErr w:type="spellStart"/>
      <w:r w:rsidRPr="0096695C">
        <w:t>TransactionDbEndImpl</w:t>
      </w:r>
      <w:proofErr w:type="spellEnd"/>
      <w:r>
        <w:rPr>
          <w:rFonts w:hint="eastAsia"/>
        </w:rPr>
        <w:t>中，程序将捕获到异常，并</w:t>
      </w:r>
      <w:proofErr w:type="gramStart"/>
      <w:r>
        <w:rPr>
          <w:rFonts w:hint="eastAsia"/>
        </w:rPr>
        <w:t>继续回滚操作</w:t>
      </w:r>
      <w:proofErr w:type="gramEnd"/>
      <w:r>
        <w:rPr>
          <w:rFonts w:hint="eastAsia"/>
        </w:rPr>
        <w:t>。</w:t>
      </w:r>
    </w:p>
    <w:p w14:paraId="1A674ED0" w14:textId="2E517A9C" w:rsidR="008975D2" w:rsidRDefault="0096695C" w:rsidP="002A7D88">
      <w:pPr>
        <w:spacing w:line="400" w:lineRule="exact"/>
        <w:ind w:firstLineChars="200" w:firstLine="444"/>
      </w:pPr>
      <w:r>
        <w:rPr>
          <w:rFonts w:hint="eastAsia"/>
        </w:rPr>
        <w:t>这样设计还有一个优点。可以注意到，所有</w:t>
      </w:r>
      <w:proofErr w:type="spellStart"/>
      <w:r>
        <w:rPr>
          <w:rFonts w:hint="eastAsia"/>
        </w:rPr>
        <w:t>Db</w:t>
      </w:r>
      <w:r>
        <w:t>E</w:t>
      </w:r>
      <w:r>
        <w:rPr>
          <w:rFonts w:hint="eastAsia"/>
        </w:rPr>
        <w:t>nd</w:t>
      </w:r>
      <w:r>
        <w:t>I</w:t>
      </w:r>
      <w:r>
        <w:rPr>
          <w:rFonts w:hint="eastAsia"/>
        </w:rPr>
        <w:t>mpl</w:t>
      </w:r>
      <w:proofErr w:type="spellEnd"/>
      <w:r>
        <w:rPr>
          <w:rFonts w:hint="eastAsia"/>
        </w:rPr>
        <w:t>类在处理涉及上下文对其它表的操作行为时，都</w:t>
      </w:r>
      <w:proofErr w:type="gramStart"/>
      <w:r>
        <w:rPr>
          <w:rFonts w:hint="eastAsia"/>
        </w:rPr>
        <w:t>通过</w:t>
      </w:r>
      <w:r w:rsidR="008975D2">
        <w:rPr>
          <w:rFonts w:hint="eastAsia"/>
        </w:rPr>
        <w:t>单例</w:t>
      </w:r>
      <w:r>
        <w:rPr>
          <w:rFonts w:hint="eastAsia"/>
        </w:rPr>
        <w:t>实体</w:t>
      </w:r>
      <w:proofErr w:type="gramEnd"/>
      <w:r>
        <w:rPr>
          <w:rFonts w:hint="eastAsia"/>
        </w:rPr>
        <w:t>Manager</w:t>
      </w:r>
      <w:r>
        <w:rPr>
          <w:rFonts w:hint="eastAsia"/>
        </w:rPr>
        <w:t>类调用接口实现，而非直接在自己的</w:t>
      </w:r>
      <w:r>
        <w:rPr>
          <w:rFonts w:hint="eastAsia"/>
        </w:rPr>
        <w:t>connection</w:t>
      </w:r>
      <w:r>
        <w:rPr>
          <w:rFonts w:hint="eastAsia"/>
        </w:rPr>
        <w:t>中执行</w:t>
      </w:r>
      <w:r>
        <w:rPr>
          <w:rFonts w:hint="eastAsia"/>
        </w:rPr>
        <w:t>statement</w:t>
      </w:r>
      <w:r>
        <w:rPr>
          <w:rFonts w:hint="eastAsia"/>
        </w:rPr>
        <w:t>。要</w:t>
      </w:r>
      <w:r w:rsidR="008975D2">
        <w:rPr>
          <w:rFonts w:hint="eastAsia"/>
        </w:rPr>
        <w:t>理</w:t>
      </w:r>
      <w:r>
        <w:rPr>
          <w:rFonts w:hint="eastAsia"/>
        </w:rPr>
        <w:t>解这一设计，还有一点不能忽略，即每个</w:t>
      </w:r>
      <w:proofErr w:type="spellStart"/>
      <w:r>
        <w:rPr>
          <w:rFonts w:hint="eastAsia"/>
        </w:rPr>
        <w:t>Db</w:t>
      </w:r>
      <w:r>
        <w:t>E</w:t>
      </w:r>
      <w:r>
        <w:rPr>
          <w:rFonts w:hint="eastAsia"/>
        </w:rPr>
        <w:t>nd</w:t>
      </w:r>
      <w:r>
        <w:t>I</w:t>
      </w:r>
      <w:r>
        <w:rPr>
          <w:rFonts w:hint="eastAsia"/>
        </w:rPr>
        <w:t>mpl</w:t>
      </w:r>
      <w:proofErr w:type="spellEnd"/>
      <w:r>
        <w:rPr>
          <w:rFonts w:hint="eastAsia"/>
        </w:rPr>
        <w:t>都单独维护一个数据库连接对象</w:t>
      </w:r>
      <w:r>
        <w:rPr>
          <w:rFonts w:hint="eastAsia"/>
        </w:rPr>
        <w:t>connection</w:t>
      </w:r>
      <w:r>
        <w:rPr>
          <w:rFonts w:hint="eastAsia"/>
        </w:rPr>
        <w:t>。因为在实际情形中，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系统处理的不同信息可能分布存储于不同的数据库中</w:t>
      </w:r>
      <w:r w:rsidR="008975D2">
        <w:rPr>
          <w:rFonts w:hint="eastAsia"/>
        </w:rPr>
        <w:t>（例如交易信息和商品信息可能分属于不同数据库），因此为了在这种情况下在事实上保证“事务”的原子性、隔离性，我采取了这种思路。</w:t>
      </w:r>
    </w:p>
    <w:p w14:paraId="06D989D1" w14:textId="77777777" w:rsidR="008975D2" w:rsidRDefault="008975D2">
      <w:pPr>
        <w:widowControl/>
        <w:jc w:val="left"/>
      </w:pPr>
      <w:r>
        <w:br w:type="page"/>
      </w:r>
    </w:p>
    <w:p w14:paraId="6292A1AE" w14:textId="79C02F9E" w:rsidR="0096695C" w:rsidRPr="00BE482F" w:rsidRDefault="008975D2" w:rsidP="00BE482F">
      <w:pPr>
        <w:pStyle w:val="aa"/>
        <w:numPr>
          <w:ilvl w:val="0"/>
          <w:numId w:val="2"/>
        </w:numPr>
        <w:jc w:val="left"/>
        <w:rPr>
          <w:rFonts w:ascii="宋体" w:eastAsia="宋体" w:hAnsi="宋体"/>
        </w:rPr>
      </w:pPr>
      <w:bookmarkStart w:id="87" w:name="_Toc137767012"/>
      <w:r w:rsidRPr="00BE482F">
        <w:rPr>
          <w:rFonts w:ascii="宋体" w:eastAsia="宋体" w:hAnsi="宋体" w:hint="eastAsia"/>
        </w:rPr>
        <w:t>前端实现</w:t>
      </w:r>
      <w:bookmarkEnd w:id="87"/>
    </w:p>
    <w:p w14:paraId="3960E8E3" w14:textId="7CFBF49C" w:rsidR="008975D2" w:rsidRDefault="008975D2" w:rsidP="008975D2">
      <w:pPr>
        <w:pStyle w:val="ac"/>
        <w:spacing w:line="400" w:lineRule="exact"/>
        <w:ind w:left="884" w:firstLineChars="0" w:firstLine="0"/>
      </w:pPr>
      <w:r>
        <w:rPr>
          <w:rFonts w:hint="eastAsia"/>
        </w:rPr>
        <w:t>（由于个人精力和能力问题，未覆盖业务模型的全部功能）</w:t>
      </w:r>
    </w:p>
    <w:p w14:paraId="1BD5F493" w14:textId="7570A7CA" w:rsidR="008975D2" w:rsidRDefault="008975D2" w:rsidP="008975D2">
      <w:pPr>
        <w:spacing w:line="400" w:lineRule="exact"/>
        <w:ind w:left="420" w:firstLineChars="200" w:firstLine="444"/>
      </w:pPr>
      <w:r>
        <w:rPr>
          <w:rFonts w:hint="eastAsia"/>
        </w:rPr>
        <w:t>前端页面分为如下几个：</w:t>
      </w:r>
    </w:p>
    <w:p w14:paraId="47C666FD" w14:textId="15BFAB38" w:rsidR="00E149F4" w:rsidRDefault="00E149F4" w:rsidP="008975D2">
      <w:pPr>
        <w:spacing w:line="400" w:lineRule="exact"/>
        <w:ind w:left="420" w:firstLineChars="200" w:firstLine="444"/>
      </w:pPr>
      <w:r>
        <w:rPr>
          <w:rFonts w:hint="eastAsia"/>
        </w:rPr>
        <w:t>（背景图片从每日必应获取）</w:t>
      </w:r>
    </w:p>
    <w:p w14:paraId="1C989E0C" w14:textId="469210AB" w:rsidR="008975D2" w:rsidRDefault="00E149F4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B838B8E" wp14:editId="0FFEC375">
            <wp:simplePos x="0" y="0"/>
            <wp:positionH relativeFrom="margin">
              <wp:align>right</wp:align>
            </wp:positionH>
            <wp:positionV relativeFrom="paragraph">
              <wp:posOffset>328386</wp:posOffset>
            </wp:positionV>
            <wp:extent cx="4796155" cy="2628265"/>
            <wp:effectExtent l="0" t="0" r="4445" b="635"/>
            <wp:wrapTopAndBottom/>
            <wp:docPr id="91035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5387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75D2">
        <w:rPr>
          <w:rFonts w:hint="eastAsia"/>
        </w:rPr>
        <w:t>登录页</w:t>
      </w:r>
      <w:r w:rsidR="008975D2">
        <w:rPr>
          <w:rFonts w:hint="eastAsia"/>
        </w:rPr>
        <w:t>login</w:t>
      </w:r>
      <w:r w:rsidR="008975D2">
        <w:t>.</w:t>
      </w:r>
      <w:r w:rsidR="008975D2">
        <w:rPr>
          <w:rFonts w:hint="eastAsia"/>
        </w:rPr>
        <w:t>html</w:t>
      </w:r>
      <w:r>
        <w:rPr>
          <w:rFonts w:hint="eastAsia"/>
        </w:rPr>
        <w:t>：终端用户输入账户名和密码进行登录。</w:t>
      </w:r>
    </w:p>
    <w:p w14:paraId="2D8186D8" w14:textId="1D933D0D" w:rsidR="008975D2" w:rsidRDefault="00E149F4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E3BE9" wp14:editId="732BAB78">
            <wp:simplePos x="0" y="0"/>
            <wp:positionH relativeFrom="column">
              <wp:posOffset>-16782</wp:posOffset>
            </wp:positionH>
            <wp:positionV relativeFrom="paragraph">
              <wp:posOffset>3046911</wp:posOffset>
            </wp:positionV>
            <wp:extent cx="4796155" cy="2639695"/>
            <wp:effectExtent l="0" t="0" r="4445" b="8255"/>
            <wp:wrapTopAndBottom/>
            <wp:docPr id="1481196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96906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功能选择页</w:t>
      </w:r>
      <w:r>
        <w:rPr>
          <w:rFonts w:hint="eastAsia"/>
        </w:rPr>
        <w:t>index</w:t>
      </w:r>
      <w:r>
        <w:t>.</w:t>
      </w:r>
      <w:r>
        <w:rPr>
          <w:rFonts w:hint="eastAsia"/>
        </w:rPr>
        <w:t>html</w:t>
      </w:r>
      <w:r>
        <w:rPr>
          <w:rFonts w:hint="eastAsia"/>
        </w:rPr>
        <w:t>：选择对应功能模块（账户权限约束）或注销。</w:t>
      </w:r>
    </w:p>
    <w:p w14:paraId="69B5C9F3" w14:textId="431362D6" w:rsidR="00E149F4" w:rsidRDefault="00E149F4">
      <w:pPr>
        <w:widowControl/>
        <w:jc w:val="left"/>
      </w:pPr>
      <w:r>
        <w:br w:type="page"/>
      </w:r>
    </w:p>
    <w:p w14:paraId="62FE8D2E" w14:textId="05D71B11" w:rsidR="00E149F4" w:rsidRDefault="00E149F4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92C8AD9" wp14:editId="3D1C2B7F">
            <wp:simplePos x="0" y="0"/>
            <wp:positionH relativeFrom="margin">
              <wp:align>right</wp:align>
            </wp:positionH>
            <wp:positionV relativeFrom="paragraph">
              <wp:posOffset>356870</wp:posOffset>
            </wp:positionV>
            <wp:extent cx="4267200" cy="1169670"/>
            <wp:effectExtent l="0" t="0" r="0" b="0"/>
            <wp:wrapSquare wrapText="bothSides"/>
            <wp:docPr id="48169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918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使用非库存管理或系统管理员账户登录后选择库存管理：</w:t>
      </w:r>
    </w:p>
    <w:p w14:paraId="59C37A91" w14:textId="77551FA6" w:rsidR="00E149F4" w:rsidRDefault="00E149F4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6487DE8" wp14:editId="431735BF">
            <wp:simplePos x="0" y="0"/>
            <wp:positionH relativeFrom="margin">
              <wp:align>right</wp:align>
            </wp:positionH>
            <wp:positionV relativeFrom="paragraph">
              <wp:posOffset>1527266</wp:posOffset>
            </wp:positionV>
            <wp:extent cx="4289084" cy="1202903"/>
            <wp:effectExtent l="0" t="0" r="0" b="0"/>
            <wp:wrapTopAndBottom/>
            <wp:docPr id="224593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9304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084" cy="120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使用非销售员或系统管理员账户登录后选择结账：</w:t>
      </w:r>
    </w:p>
    <w:p w14:paraId="03B16B3B" w14:textId="672B3B0D" w:rsidR="00E149F4" w:rsidRDefault="00E149F4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A797FF8" wp14:editId="1E01299B">
            <wp:simplePos x="0" y="0"/>
            <wp:positionH relativeFrom="column">
              <wp:posOffset>206284</wp:posOffset>
            </wp:positionH>
            <wp:positionV relativeFrom="paragraph">
              <wp:posOffset>1621609</wp:posOffset>
            </wp:positionV>
            <wp:extent cx="4796155" cy="2632075"/>
            <wp:effectExtent l="0" t="0" r="4445" b="0"/>
            <wp:wrapSquare wrapText="bothSides"/>
            <wp:docPr id="345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2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结账页</w:t>
      </w:r>
      <w:r>
        <w:rPr>
          <w:rFonts w:hint="eastAsia"/>
        </w:rPr>
        <w:t>pos</w:t>
      </w:r>
      <w:r>
        <w:t>.</w:t>
      </w:r>
      <w:r>
        <w:rPr>
          <w:rFonts w:hint="eastAsia"/>
        </w:rPr>
        <w:t>html</w:t>
      </w:r>
      <w:r>
        <w:rPr>
          <w:rFonts w:hint="eastAsia"/>
        </w:rPr>
        <w:t>：销售员录入工号，开始销售活动。</w:t>
      </w:r>
    </w:p>
    <w:p w14:paraId="7C16DF2D" w14:textId="2DA5D88E" w:rsidR="00E149F4" w:rsidRDefault="00E149F4">
      <w:pPr>
        <w:widowControl/>
        <w:jc w:val="left"/>
      </w:pPr>
      <w:r>
        <w:br w:type="page"/>
      </w:r>
    </w:p>
    <w:p w14:paraId="4E7190BC" w14:textId="2DCB8767" w:rsidR="00E149F4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5C4AD0A" wp14:editId="4EB4A790">
            <wp:simplePos x="0" y="0"/>
            <wp:positionH relativeFrom="margin">
              <wp:posOffset>1082766</wp:posOffset>
            </wp:positionH>
            <wp:positionV relativeFrom="paragraph">
              <wp:posOffset>4191726</wp:posOffset>
            </wp:positionV>
            <wp:extent cx="2443480" cy="2550795"/>
            <wp:effectExtent l="0" t="0" r="0" b="1905"/>
            <wp:wrapTopAndBottom/>
            <wp:docPr id="436645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45178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683B40DD" wp14:editId="2ADFEB6F">
            <wp:simplePos x="0" y="0"/>
            <wp:positionH relativeFrom="column">
              <wp:posOffset>549275</wp:posOffset>
            </wp:positionH>
            <wp:positionV relativeFrom="paragraph">
              <wp:posOffset>6363335</wp:posOffset>
            </wp:positionV>
            <wp:extent cx="4261869" cy="1175688"/>
            <wp:effectExtent l="0" t="0" r="5715" b="5715"/>
            <wp:wrapTight wrapText="bothSides">
              <wp:wrapPolygon edited="0">
                <wp:start x="0" y="0"/>
                <wp:lineTo x="0" y="21355"/>
                <wp:lineTo x="21532" y="21355"/>
                <wp:lineTo x="21532" y="0"/>
                <wp:lineTo x="0" y="0"/>
              </wp:wrapPolygon>
            </wp:wrapTight>
            <wp:docPr id="1714496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9630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69" cy="11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11D2395" wp14:editId="2B0E36A4">
            <wp:simplePos x="0" y="0"/>
            <wp:positionH relativeFrom="column">
              <wp:posOffset>304346</wp:posOffset>
            </wp:positionH>
            <wp:positionV relativeFrom="paragraph">
              <wp:posOffset>3146606</wp:posOffset>
            </wp:positionV>
            <wp:extent cx="4267312" cy="1181131"/>
            <wp:effectExtent l="0" t="0" r="0" b="0"/>
            <wp:wrapSquare wrapText="bothSides"/>
            <wp:docPr id="1357653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300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12" cy="1181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12AE15C" wp14:editId="5DF3412D">
            <wp:simplePos x="0" y="0"/>
            <wp:positionH relativeFrom="margin">
              <wp:align>left</wp:align>
            </wp:positionH>
            <wp:positionV relativeFrom="paragraph">
              <wp:posOffset>446314</wp:posOffset>
            </wp:positionV>
            <wp:extent cx="4796155" cy="2664460"/>
            <wp:effectExtent l="0" t="0" r="4445" b="2540"/>
            <wp:wrapSquare wrapText="bothSides"/>
            <wp:docPr id="1399389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89396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49F4">
        <w:rPr>
          <w:rFonts w:hint="eastAsia"/>
        </w:rPr>
        <w:t>一次完整销售过程示例：</w:t>
      </w:r>
    </w:p>
    <w:p w14:paraId="516ACB88" w14:textId="6CAFEA76" w:rsidR="00E149F4" w:rsidRDefault="008061FF" w:rsidP="008975D2">
      <w:pPr>
        <w:spacing w:line="400" w:lineRule="exact"/>
        <w:ind w:left="420" w:firstLineChars="200" w:firstLine="444"/>
      </w:pPr>
      <w:r>
        <w:rPr>
          <w:rFonts w:hint="eastAsia"/>
        </w:rPr>
        <w:t>查看数据库记录：</w:t>
      </w:r>
    </w:p>
    <w:p w14:paraId="4B2A5E16" w14:textId="7AA75915" w:rsidR="008061FF" w:rsidRDefault="008061FF" w:rsidP="008975D2">
      <w:pPr>
        <w:spacing w:line="400" w:lineRule="exact"/>
        <w:ind w:left="420" w:firstLineChars="200" w:firstLine="444"/>
      </w:pPr>
      <w:proofErr w:type="spellStart"/>
      <w:r>
        <w:rPr>
          <w:rFonts w:hint="eastAsia"/>
        </w:rPr>
        <w:t>Transaction</w:t>
      </w:r>
      <w:r>
        <w:t>L</w:t>
      </w:r>
      <w:r>
        <w:rPr>
          <w:rFonts w:hint="eastAsia"/>
        </w:rPr>
        <w:t>og</w:t>
      </w:r>
      <w:proofErr w:type="spellEnd"/>
      <w:r>
        <w:rPr>
          <w:rFonts w:hint="eastAsia"/>
        </w:rPr>
        <w:t>：</w:t>
      </w:r>
    </w:p>
    <w:p w14:paraId="150FA13C" w14:textId="6759090E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inline distT="0" distB="0" distL="0" distR="0" wp14:anchorId="5DBD5D9D" wp14:editId="41FA7561">
            <wp:extent cx="4796155" cy="132715"/>
            <wp:effectExtent l="0" t="0" r="4445" b="635"/>
            <wp:docPr id="2023721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216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9CAA" w14:textId="748F9343" w:rsidR="008061FF" w:rsidRDefault="008061FF" w:rsidP="008975D2">
      <w:pPr>
        <w:spacing w:line="400" w:lineRule="exact"/>
        <w:ind w:left="420" w:firstLineChars="200" w:firstLine="444"/>
      </w:pPr>
      <w:r>
        <w:rPr>
          <w:rFonts w:hint="eastAsia"/>
        </w:rPr>
        <w:t>Payments</w:t>
      </w:r>
      <w:r>
        <w:rPr>
          <w:rFonts w:hint="eastAsia"/>
        </w:rPr>
        <w:t>：</w:t>
      </w:r>
    </w:p>
    <w:p w14:paraId="4321EE84" w14:textId="30B74922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inline distT="0" distB="0" distL="0" distR="0" wp14:anchorId="2A582495" wp14:editId="21B72B75">
            <wp:extent cx="4796155" cy="182245"/>
            <wp:effectExtent l="0" t="0" r="4445" b="8255"/>
            <wp:docPr id="243235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359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0BD9" w14:textId="518421F0" w:rsidR="008061FF" w:rsidRDefault="008061FF" w:rsidP="008975D2">
      <w:pPr>
        <w:spacing w:line="400" w:lineRule="exact"/>
        <w:ind w:left="420" w:firstLineChars="200" w:firstLine="444"/>
      </w:pPr>
      <w:r>
        <w:rPr>
          <w:rFonts w:hint="eastAsia"/>
        </w:rPr>
        <w:t>Orders</w:t>
      </w:r>
      <w:r>
        <w:rPr>
          <w:rFonts w:hint="eastAsia"/>
        </w:rPr>
        <w:t>：</w:t>
      </w:r>
    </w:p>
    <w:p w14:paraId="40A29F4D" w14:textId="62912851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inline distT="0" distB="0" distL="0" distR="0" wp14:anchorId="75C49D17" wp14:editId="26750B3F">
            <wp:extent cx="4796155" cy="196215"/>
            <wp:effectExtent l="0" t="0" r="4445" b="0"/>
            <wp:docPr id="248274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746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BCF8" w14:textId="2F3919B4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A196CB" wp14:editId="4012A02E">
            <wp:simplePos x="0" y="0"/>
            <wp:positionH relativeFrom="column">
              <wp:posOffset>549275</wp:posOffset>
            </wp:positionH>
            <wp:positionV relativeFrom="paragraph">
              <wp:posOffset>297452</wp:posOffset>
            </wp:positionV>
            <wp:extent cx="4762625" cy="729362"/>
            <wp:effectExtent l="0" t="0" r="0" b="0"/>
            <wp:wrapSquare wrapText="bothSides"/>
            <wp:docPr id="1673769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6953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625" cy="729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Order</w:t>
      </w:r>
      <w:r>
        <w:t>D</w:t>
      </w:r>
      <w:r>
        <w:rPr>
          <w:rFonts w:hint="eastAsia"/>
        </w:rPr>
        <w:t>etails</w:t>
      </w:r>
      <w:proofErr w:type="spellEnd"/>
      <w:r>
        <w:rPr>
          <w:rFonts w:hint="eastAsia"/>
        </w:rPr>
        <w:t>：</w:t>
      </w:r>
    </w:p>
    <w:p w14:paraId="44C0CB42" w14:textId="08C528E0" w:rsidR="008061FF" w:rsidRDefault="008061FF" w:rsidP="008975D2">
      <w:pPr>
        <w:spacing w:line="400" w:lineRule="exact"/>
        <w:ind w:left="420" w:firstLineChars="200" w:firstLine="444"/>
      </w:pPr>
      <w:r>
        <w:rPr>
          <w:rFonts w:hint="eastAsia"/>
        </w:rPr>
        <w:t>Products</w:t>
      </w:r>
      <w:r>
        <w:rPr>
          <w:rFonts w:hint="eastAsia"/>
        </w:rPr>
        <w:t>：（库存发生相应变化）</w:t>
      </w:r>
    </w:p>
    <w:p w14:paraId="13024F52" w14:textId="2EAD94F6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07F8309" wp14:editId="6CDE7D47">
            <wp:simplePos x="0" y="0"/>
            <wp:positionH relativeFrom="column">
              <wp:posOffset>564605</wp:posOffset>
            </wp:positionH>
            <wp:positionV relativeFrom="paragraph">
              <wp:posOffset>8890</wp:posOffset>
            </wp:positionV>
            <wp:extent cx="3527064" cy="979740"/>
            <wp:effectExtent l="0" t="0" r="0" b="0"/>
            <wp:wrapSquare wrapText="bothSides"/>
            <wp:docPr id="1673527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27689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4" cy="97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34C9D" w14:textId="5CF547C7" w:rsidR="008061FF" w:rsidRDefault="008061FF" w:rsidP="008975D2">
      <w:pPr>
        <w:spacing w:line="400" w:lineRule="exact"/>
        <w:ind w:left="420" w:firstLineChars="200" w:firstLine="444"/>
      </w:pPr>
    </w:p>
    <w:p w14:paraId="48553B71" w14:textId="2E78FF36" w:rsidR="008061FF" w:rsidRDefault="008061FF">
      <w:pPr>
        <w:widowControl/>
        <w:jc w:val="left"/>
      </w:pPr>
      <w:r>
        <w:br w:type="page"/>
      </w:r>
    </w:p>
    <w:p w14:paraId="72E37C2D" w14:textId="2C705309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133BBC5A" wp14:editId="7C56163A">
            <wp:simplePos x="0" y="0"/>
            <wp:positionH relativeFrom="margin">
              <wp:align>left</wp:align>
            </wp:positionH>
            <wp:positionV relativeFrom="paragraph">
              <wp:posOffset>283029</wp:posOffset>
            </wp:positionV>
            <wp:extent cx="4796155" cy="2651760"/>
            <wp:effectExtent l="0" t="0" r="4445" b="0"/>
            <wp:wrapTight wrapText="bothSides">
              <wp:wrapPolygon edited="0">
                <wp:start x="0" y="0"/>
                <wp:lineTo x="0" y="21414"/>
                <wp:lineTo x="21534" y="21414"/>
                <wp:lineTo x="21534" y="0"/>
                <wp:lineTo x="0" y="0"/>
              </wp:wrapPolygon>
            </wp:wrapTight>
            <wp:docPr id="587319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19807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库存管理页</w:t>
      </w:r>
      <w:r>
        <w:rPr>
          <w:rFonts w:hint="eastAsia"/>
        </w:rPr>
        <w:t>stock</w:t>
      </w:r>
      <w:r>
        <w:t>.</w:t>
      </w:r>
      <w:r>
        <w:rPr>
          <w:rFonts w:hint="eastAsia"/>
        </w:rPr>
        <w:t>html</w:t>
      </w:r>
      <w:r>
        <w:rPr>
          <w:rFonts w:hint="eastAsia"/>
        </w:rPr>
        <w:t>：</w:t>
      </w:r>
    </w:p>
    <w:p w14:paraId="79EC81CB" w14:textId="64275A75" w:rsidR="008061FF" w:rsidRDefault="008061F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EA28119" wp14:editId="1B3EEDE8">
            <wp:simplePos x="0" y="0"/>
            <wp:positionH relativeFrom="margin">
              <wp:posOffset>954677</wp:posOffset>
            </wp:positionH>
            <wp:positionV relativeFrom="paragraph">
              <wp:posOffset>2896054</wp:posOffset>
            </wp:positionV>
            <wp:extent cx="2766060" cy="2247900"/>
            <wp:effectExtent l="0" t="0" r="0" b="0"/>
            <wp:wrapSquare wrapText="bothSides"/>
            <wp:docPr id="186905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58063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16A740E" w14:textId="6630E756" w:rsidR="008061FF" w:rsidRDefault="008061FF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DDC071E" wp14:editId="79DA4C16">
            <wp:simplePos x="0" y="0"/>
            <wp:positionH relativeFrom="column">
              <wp:posOffset>440600</wp:posOffset>
            </wp:positionH>
            <wp:positionV relativeFrom="paragraph">
              <wp:posOffset>336550</wp:posOffset>
            </wp:positionV>
            <wp:extent cx="3548380" cy="2644775"/>
            <wp:effectExtent l="0" t="0" r="0" b="3175"/>
            <wp:wrapTopAndBottom/>
            <wp:docPr id="866489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8959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查询用例：</w:t>
      </w:r>
    </w:p>
    <w:p w14:paraId="6C6F1936" w14:textId="29C6FF42" w:rsidR="008061FF" w:rsidRDefault="00015B8C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CC2B6A1" wp14:editId="4B03C357">
            <wp:simplePos x="0" y="0"/>
            <wp:positionH relativeFrom="column">
              <wp:posOffset>2138498</wp:posOffset>
            </wp:positionH>
            <wp:positionV relativeFrom="paragraph">
              <wp:posOffset>3030673</wp:posOffset>
            </wp:positionV>
            <wp:extent cx="3222256" cy="1578470"/>
            <wp:effectExtent l="0" t="0" r="0" b="3175"/>
            <wp:wrapSquare wrapText="bothSides"/>
            <wp:docPr id="168773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3555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256" cy="157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61FF">
        <w:rPr>
          <w:rFonts w:hint="eastAsia"/>
        </w:rPr>
        <w:t>编辑用例：</w:t>
      </w:r>
    </w:p>
    <w:p w14:paraId="2F0ADB96" w14:textId="33AC230C" w:rsidR="008061FF" w:rsidRDefault="00015B8C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367CF364" wp14:editId="60542758">
            <wp:simplePos x="0" y="0"/>
            <wp:positionH relativeFrom="column">
              <wp:posOffset>-391976</wp:posOffset>
            </wp:positionH>
            <wp:positionV relativeFrom="paragraph">
              <wp:posOffset>88265</wp:posOffset>
            </wp:positionV>
            <wp:extent cx="2084070" cy="2345055"/>
            <wp:effectExtent l="0" t="0" r="0" b="0"/>
            <wp:wrapTight wrapText="bothSides">
              <wp:wrapPolygon edited="0">
                <wp:start x="0" y="0"/>
                <wp:lineTo x="0" y="21407"/>
                <wp:lineTo x="21324" y="21407"/>
                <wp:lineTo x="21324" y="0"/>
                <wp:lineTo x="0" y="0"/>
              </wp:wrapPolygon>
            </wp:wrapTight>
            <wp:docPr id="1500304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0440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91B06" w14:textId="4C3B1FDD" w:rsidR="00015B8C" w:rsidRDefault="00015B8C" w:rsidP="008975D2">
      <w:pPr>
        <w:spacing w:line="400" w:lineRule="exact"/>
        <w:ind w:left="420" w:firstLineChars="200" w:firstLine="444"/>
      </w:pPr>
    </w:p>
    <w:p w14:paraId="6371D9C2" w14:textId="09739101" w:rsidR="00015B8C" w:rsidRDefault="00015B8C" w:rsidP="008975D2">
      <w:pPr>
        <w:spacing w:line="400" w:lineRule="exact"/>
        <w:ind w:left="420" w:firstLineChars="200" w:firstLine="444"/>
      </w:pPr>
    </w:p>
    <w:p w14:paraId="3BDA07C1" w14:textId="3AF77746" w:rsidR="00015B8C" w:rsidRDefault="00015B8C" w:rsidP="008975D2">
      <w:pPr>
        <w:spacing w:line="400" w:lineRule="exact"/>
        <w:ind w:left="420" w:firstLineChars="200" w:firstLine="444"/>
      </w:pPr>
      <w:r>
        <w:rPr>
          <w:rFonts w:hint="eastAsia"/>
        </w:rPr>
        <w:t>添加用例：</w:t>
      </w:r>
    </w:p>
    <w:p w14:paraId="577B5A67" w14:textId="435E96BB" w:rsidR="00015B8C" w:rsidRDefault="00015B8C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BB0C28" wp14:editId="59639365">
            <wp:simplePos x="0" y="0"/>
            <wp:positionH relativeFrom="column">
              <wp:posOffset>3167652</wp:posOffset>
            </wp:positionH>
            <wp:positionV relativeFrom="paragraph">
              <wp:posOffset>587557</wp:posOffset>
            </wp:positionV>
            <wp:extent cx="2437765" cy="716915"/>
            <wp:effectExtent l="0" t="0" r="635" b="6985"/>
            <wp:wrapThrough wrapText="bothSides">
              <wp:wrapPolygon edited="0">
                <wp:start x="0" y="0"/>
                <wp:lineTo x="0" y="21236"/>
                <wp:lineTo x="21437" y="21236"/>
                <wp:lineTo x="21437" y="0"/>
                <wp:lineTo x="0" y="0"/>
              </wp:wrapPolygon>
            </wp:wrapThrough>
            <wp:docPr id="79345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5189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3FAF4CD7" wp14:editId="614DCA08">
            <wp:simplePos x="0" y="0"/>
            <wp:positionH relativeFrom="column">
              <wp:posOffset>-489948</wp:posOffset>
            </wp:positionH>
            <wp:positionV relativeFrom="paragraph">
              <wp:posOffset>69034</wp:posOffset>
            </wp:positionV>
            <wp:extent cx="3347085" cy="1528445"/>
            <wp:effectExtent l="0" t="0" r="5715" b="0"/>
            <wp:wrapSquare wrapText="bothSides"/>
            <wp:docPr id="1332350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50854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85183" w14:textId="31592148" w:rsidR="00015B8C" w:rsidRDefault="00015B8C" w:rsidP="008975D2">
      <w:pPr>
        <w:spacing w:line="400" w:lineRule="exact"/>
        <w:ind w:left="420" w:firstLineChars="200" w:firstLine="444"/>
      </w:pPr>
    </w:p>
    <w:p w14:paraId="0547C3EE" w14:textId="23F1B3EB" w:rsidR="008061FF" w:rsidRDefault="00015B8C" w:rsidP="008975D2">
      <w:pPr>
        <w:spacing w:line="400" w:lineRule="exact"/>
        <w:ind w:left="420" w:firstLineChars="200" w:firstLine="444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9F3CFF" wp14:editId="021F52B5">
            <wp:simplePos x="0" y="0"/>
            <wp:positionH relativeFrom="column">
              <wp:posOffset>-125186</wp:posOffset>
            </wp:positionH>
            <wp:positionV relativeFrom="paragraph">
              <wp:posOffset>418102</wp:posOffset>
            </wp:positionV>
            <wp:extent cx="2541270" cy="1180465"/>
            <wp:effectExtent l="0" t="0" r="0" b="635"/>
            <wp:wrapThrough wrapText="bothSides">
              <wp:wrapPolygon edited="0">
                <wp:start x="0" y="0"/>
                <wp:lineTo x="0" y="21263"/>
                <wp:lineTo x="21373" y="21263"/>
                <wp:lineTo x="21373" y="0"/>
                <wp:lineTo x="0" y="0"/>
              </wp:wrapPolygon>
            </wp:wrapThrough>
            <wp:docPr id="205159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5039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EDB4636" wp14:editId="1418B062">
            <wp:simplePos x="0" y="0"/>
            <wp:positionH relativeFrom="column">
              <wp:posOffset>2633890</wp:posOffset>
            </wp:positionH>
            <wp:positionV relativeFrom="paragraph">
              <wp:posOffset>316503</wp:posOffset>
            </wp:positionV>
            <wp:extent cx="2393315" cy="1191260"/>
            <wp:effectExtent l="0" t="0" r="6985" b="8890"/>
            <wp:wrapSquare wrapText="bothSides"/>
            <wp:docPr id="86101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1359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删除用例：</w:t>
      </w:r>
    </w:p>
    <w:p w14:paraId="0C49B08A" w14:textId="77777777" w:rsidR="00292C52" w:rsidRDefault="00292C52" w:rsidP="008975D2">
      <w:pPr>
        <w:spacing w:line="400" w:lineRule="exact"/>
        <w:ind w:left="420" w:firstLineChars="200" w:firstLine="444"/>
      </w:pPr>
    </w:p>
    <w:p w14:paraId="53C96DE9" w14:textId="77777777" w:rsidR="00292C52" w:rsidRDefault="00292C52">
      <w:pPr>
        <w:widowControl/>
        <w:jc w:val="left"/>
      </w:pPr>
      <w:r>
        <w:br w:type="page"/>
      </w:r>
    </w:p>
    <w:p w14:paraId="495E495C" w14:textId="66472E55" w:rsidR="00292C52" w:rsidRDefault="00292C52" w:rsidP="008975D2">
      <w:pPr>
        <w:spacing w:line="400" w:lineRule="exact"/>
        <w:ind w:left="420" w:firstLineChars="200" w:firstLine="444"/>
      </w:pPr>
      <w:r>
        <w:rPr>
          <w:rFonts w:hint="eastAsia"/>
        </w:rPr>
        <w:t>一些前端代码细节：</w:t>
      </w:r>
    </w:p>
    <w:p w14:paraId="55BBC7AF" w14:textId="00747C28" w:rsidR="00292C52" w:rsidRDefault="00292C52" w:rsidP="00292C52">
      <w:pPr>
        <w:spacing w:line="400" w:lineRule="exact"/>
        <w:ind w:left="420" w:firstLine="420"/>
      </w:pPr>
      <w:r>
        <w:rPr>
          <w:rFonts w:hint="eastAsia"/>
        </w:rPr>
        <w:t>广泛采用</w:t>
      </w:r>
      <w:r>
        <w:rPr>
          <w:rFonts w:hint="eastAsia"/>
        </w:rPr>
        <w:t>Ajax</w:t>
      </w:r>
      <w:r>
        <w:rPr>
          <w:rFonts w:hint="eastAsia"/>
        </w:rPr>
        <w:t>异步</w:t>
      </w:r>
      <w:r>
        <w:rPr>
          <w:rFonts w:hint="eastAsia"/>
        </w:rPr>
        <w:t>post</w:t>
      </w:r>
      <w:r>
        <w:rPr>
          <w:rFonts w:hint="eastAsia"/>
        </w:rPr>
        <w:t>操作：</w:t>
      </w:r>
    </w:p>
    <w:p w14:paraId="4166B2D8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proofErr w:type="gramStart"/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更新总</w:t>
      </w:r>
      <w:proofErr w:type="gramEnd"/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金额显示</w:t>
      </w:r>
    </w:p>
    <w:p w14:paraId="1BE7E7EE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updateTotalAmount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2AB958AC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发送异步请求到后端获取最新的总金额</w:t>
      </w:r>
    </w:p>
    <w:p w14:paraId="238B95B4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292C52">
        <w:rPr>
          <w:rFonts w:ascii="Consolas" w:hAnsi="Consolas" w:cs="宋体"/>
          <w:color w:val="4FC1FF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post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"/pos/get-total-amount"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</w:t>
      </w:r>
    </w:p>
    <w:p w14:paraId="3CFADE5A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done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7F30F2DD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proofErr w:type="gramStart"/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更新总</w:t>
      </w:r>
      <w:proofErr w:type="gramEnd"/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金额的显示</w:t>
      </w:r>
    </w:p>
    <w:p w14:paraId="13E21621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"#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totalAmount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proofErr w:type="spell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val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63779D9E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})</w:t>
      </w:r>
    </w:p>
    <w:p w14:paraId="7EE6A7FC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fail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() {</w:t>
      </w:r>
    </w:p>
    <w:p w14:paraId="71C77CD5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处理请求失败的情况</w:t>
      </w:r>
    </w:p>
    <w:p w14:paraId="0D0CF530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alert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请求失败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4526E504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});</w:t>
      </w:r>
    </w:p>
    <w:p w14:paraId="002C953C" w14:textId="77777777" w:rsidR="00292C52" w:rsidRPr="00292C52" w:rsidRDefault="00292C52" w:rsidP="00292C52">
      <w:pPr>
        <w:widowControl/>
        <w:shd w:val="clear" w:color="auto" w:fill="1E1E1E"/>
        <w:spacing w:line="285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}</w:t>
      </w:r>
    </w:p>
    <w:p w14:paraId="71E61D11" w14:textId="037D35B0" w:rsidR="00292C52" w:rsidRDefault="00292C52" w:rsidP="008975D2">
      <w:pPr>
        <w:spacing w:line="400" w:lineRule="exact"/>
        <w:ind w:left="420" w:firstLineChars="200" w:firstLine="444"/>
      </w:pPr>
      <w:r>
        <w:rPr>
          <w:rFonts w:hint="eastAsia"/>
        </w:rPr>
        <w:t>实践了两种后端更新前端内容的方法：</w:t>
      </w:r>
    </w:p>
    <w:p w14:paraId="7D25DCF6" w14:textId="2FF1D186" w:rsidR="00292C52" w:rsidRDefault="00292C52" w:rsidP="00292C52">
      <w:pPr>
        <w:pStyle w:val="ac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后端直接生成</w:t>
      </w:r>
      <w:r>
        <w:rPr>
          <w:rFonts w:hint="eastAsia"/>
        </w:rPr>
        <w:t>html</w:t>
      </w:r>
      <w:r>
        <w:rPr>
          <w:rFonts w:hint="eastAsia"/>
        </w:rPr>
        <w:t>文本，更新到前端：</w:t>
      </w:r>
    </w:p>
    <w:p w14:paraId="2059C8A5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 xml:space="preserve">//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更新商品数量</w:t>
      </w:r>
    </w:p>
    <w:p w14:paraId="2F73321E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</w:t>
      </w:r>
      <w:r w:rsidRPr="00D63C63">
        <w:rPr>
          <w:rFonts w:ascii="Consolas" w:hAnsi="Consolas" w:cs="宋体"/>
          <w:color w:val="569CD6"/>
          <w:kern w:val="0"/>
          <w:sz w:val="20"/>
          <w:szCs w:val="20"/>
        </w:rPr>
        <w:t>function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</w:t>
      </w:r>
      <w:proofErr w:type="spellStart"/>
      <w:proofErr w:type="gramStart"/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updateQuantity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proofErr w:type="spellStart"/>
      <w:proofErr w:type="gramEnd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productId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,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newQuantity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) {</w:t>
      </w:r>
    </w:p>
    <w:p w14:paraId="71566A02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 xml:space="preserve">//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发送异步请求到后端更新商品数量的逻辑</w:t>
      </w:r>
    </w:p>
    <w:p w14:paraId="1B2DC903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</w:t>
      </w:r>
      <w:proofErr w:type="gramStart"/>
      <w:r w:rsidRPr="00D63C63">
        <w:rPr>
          <w:rFonts w:ascii="Consolas" w:hAnsi="Consolas" w:cs="宋体"/>
          <w:color w:val="4FC1FF"/>
          <w:kern w:val="0"/>
          <w:sz w:val="20"/>
          <w:szCs w:val="20"/>
        </w:rPr>
        <w:t>$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.</w:t>
      </w:r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post</w:t>
      </w:r>
      <w:proofErr w:type="gram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"/pos/update-quantity"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, {</w:t>
      </w:r>
    </w:p>
    <w:p w14:paraId="46853C59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productId</w:t>
      </w:r>
      <w:proofErr w:type="spellEnd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: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productId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,</w:t>
      </w:r>
    </w:p>
    <w:p w14:paraId="00690E62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quantity: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newQuantity</w:t>
      </w:r>
      <w:proofErr w:type="spellEnd"/>
    </w:p>
    <w:p w14:paraId="5959763B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                })</w:t>
      </w:r>
    </w:p>
    <w:p w14:paraId="58198ADA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</w:t>
      </w:r>
      <w:proofErr w:type="gramStart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.</w:t>
      </w:r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done</w:t>
      </w:r>
      <w:proofErr w:type="gram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r w:rsidRPr="00D63C63">
        <w:rPr>
          <w:rFonts w:ascii="Consolas" w:hAnsi="Consolas" w:cs="宋体"/>
          <w:color w:val="569CD6"/>
          <w:kern w:val="0"/>
          <w:sz w:val="20"/>
          <w:szCs w:val="20"/>
        </w:rPr>
        <w:t>function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(</w:t>
      </w:r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response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) {</w:t>
      </w:r>
    </w:p>
    <w:p w14:paraId="66F0B81E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 xml:space="preserve">//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请求成功后执行相应的操作</w:t>
      </w:r>
    </w:p>
    <w:p w14:paraId="3BD43875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569CD6"/>
          <w:kern w:val="0"/>
          <w:sz w:val="20"/>
          <w:szCs w:val="20"/>
        </w:rPr>
        <w:t>var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tableBody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= </w:t>
      </w:r>
      <w:proofErr w:type="spellStart"/>
      <w:proofErr w:type="gram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document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.</w:t>
      </w:r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getElementById</w:t>
      </w:r>
      <w:proofErr w:type="spellEnd"/>
      <w:proofErr w:type="gram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"</w:t>
      </w:r>
      <w:proofErr w:type="spellStart"/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checkoutProductList</w:t>
      </w:r>
      <w:proofErr w:type="spellEnd"/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"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);</w:t>
      </w:r>
    </w:p>
    <w:p w14:paraId="5786A703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proofErr w:type="spellStart"/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tableBody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.</w:t>
      </w:r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innerHTML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= </w:t>
      </w:r>
      <w:r w:rsidRPr="00D63C63">
        <w:rPr>
          <w:rFonts w:ascii="Consolas" w:hAnsi="Consolas" w:cs="宋体"/>
          <w:color w:val="9CDCFE"/>
          <w:kern w:val="0"/>
          <w:sz w:val="20"/>
          <w:szCs w:val="20"/>
        </w:rPr>
        <w:t>response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;</w:t>
      </w:r>
    </w:p>
    <w:p w14:paraId="63C1F501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 xml:space="preserve">// </w:t>
      </w:r>
      <w:proofErr w:type="gramStart"/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更新总</w:t>
      </w:r>
      <w:proofErr w:type="gramEnd"/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金额的显示</w:t>
      </w:r>
    </w:p>
    <w:p w14:paraId="22E11C2E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proofErr w:type="spellStart"/>
      <w:proofErr w:type="gramStart"/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updateTotalAmount</w:t>
      </w:r>
      <w:proofErr w:type="spell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proofErr w:type="gram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);</w:t>
      </w:r>
    </w:p>
    <w:p w14:paraId="3102CB02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                })</w:t>
      </w:r>
    </w:p>
    <w:p w14:paraId="5332CB57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</w:t>
      </w:r>
      <w:proofErr w:type="gramStart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.</w:t>
      </w:r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fail</w:t>
      </w:r>
      <w:proofErr w:type="gramEnd"/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r w:rsidRPr="00D63C63">
        <w:rPr>
          <w:rFonts w:ascii="Consolas" w:hAnsi="Consolas" w:cs="宋体"/>
          <w:color w:val="569CD6"/>
          <w:kern w:val="0"/>
          <w:sz w:val="20"/>
          <w:szCs w:val="20"/>
        </w:rPr>
        <w:t>function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 () {</w:t>
      </w:r>
    </w:p>
    <w:p w14:paraId="5EAFAA9C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 xml:space="preserve">// </w:t>
      </w:r>
      <w:r w:rsidRPr="00D63C63">
        <w:rPr>
          <w:rFonts w:ascii="Consolas" w:hAnsi="Consolas" w:cs="宋体"/>
          <w:color w:val="6A9955"/>
          <w:kern w:val="0"/>
          <w:sz w:val="20"/>
          <w:szCs w:val="20"/>
        </w:rPr>
        <w:t>处理请求失败的情况</w:t>
      </w:r>
    </w:p>
    <w:p w14:paraId="143112FE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 xml:space="preserve">                    </w:t>
      </w:r>
      <w:r w:rsidRPr="00D63C63">
        <w:rPr>
          <w:rFonts w:ascii="Consolas" w:hAnsi="Consolas" w:cs="宋体"/>
          <w:color w:val="DCDCAA"/>
          <w:kern w:val="0"/>
          <w:sz w:val="20"/>
          <w:szCs w:val="20"/>
        </w:rPr>
        <w:t>alert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(</w:t>
      </w:r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"</w:t>
      </w:r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请求失败</w:t>
      </w:r>
      <w:r w:rsidRPr="00D63C63">
        <w:rPr>
          <w:rFonts w:ascii="Consolas" w:hAnsi="Consolas" w:cs="宋体"/>
          <w:color w:val="CE9178"/>
          <w:kern w:val="0"/>
          <w:sz w:val="20"/>
          <w:szCs w:val="20"/>
        </w:rPr>
        <w:t>"</w:t>
      </w: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);</w:t>
      </w:r>
    </w:p>
    <w:p w14:paraId="39B25877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                });</w:t>
      </w:r>
    </w:p>
    <w:p w14:paraId="09F89DEF" w14:textId="77777777" w:rsidR="00292C52" w:rsidRPr="00D63C63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20"/>
          <w:szCs w:val="20"/>
        </w:rPr>
      </w:pPr>
      <w:r w:rsidRPr="00D63C63">
        <w:rPr>
          <w:rFonts w:ascii="Consolas" w:hAnsi="Consolas" w:cs="宋体"/>
          <w:color w:val="D4D4D4"/>
          <w:kern w:val="0"/>
          <w:sz w:val="20"/>
          <w:szCs w:val="20"/>
        </w:rPr>
        <w:t>        }</w:t>
      </w:r>
    </w:p>
    <w:p w14:paraId="704B4063" w14:textId="77777777" w:rsidR="00292C52" w:rsidRDefault="00292C52" w:rsidP="00292C52">
      <w:pPr>
        <w:pStyle w:val="ac"/>
        <w:spacing w:line="400" w:lineRule="exact"/>
        <w:ind w:left="1304" w:firstLineChars="0" w:firstLine="0"/>
      </w:pPr>
    </w:p>
    <w:p w14:paraId="33E1A8FC" w14:textId="16F6B46E" w:rsidR="00292C52" w:rsidRPr="00292C52" w:rsidRDefault="00292C52" w:rsidP="00292C52">
      <w:pPr>
        <w:pStyle w:val="HTML0"/>
        <w:shd w:val="clear" w:color="auto" w:fill="2B2B2B"/>
        <w:rPr>
          <w:rFonts w:ascii="Courier New" w:hAnsi="Courier New" w:cs="Courier New"/>
          <w:color w:val="A9B7C6"/>
          <w:sz w:val="15"/>
          <w:szCs w:val="15"/>
        </w:rPr>
      </w:pPr>
      <w:r w:rsidRPr="00292C52">
        <w:rPr>
          <w:rFonts w:ascii="Courier New" w:hAnsi="Courier New" w:cs="Courier New"/>
          <w:color w:val="CC7832"/>
          <w:sz w:val="15"/>
          <w:szCs w:val="15"/>
        </w:rPr>
        <w:t xml:space="preserve">private static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String </w:t>
      </w:r>
      <w:proofErr w:type="spellStart"/>
      <w:r w:rsidRPr="00292C52">
        <w:rPr>
          <w:rFonts w:ascii="Courier New" w:hAnsi="Courier New" w:cs="Courier New"/>
          <w:color w:val="FFC66D"/>
          <w:sz w:val="15"/>
          <w:szCs w:val="15"/>
        </w:rPr>
        <w:t>updateOrderlist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(Request request) {</w:t>
      </w:r>
      <w:r w:rsidRPr="00292C52">
        <w:rPr>
          <w:rFonts w:ascii="Courier New" w:hAnsi="Courier New" w:cs="Courier New"/>
          <w:color w:val="A9B7C6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808080"/>
          <w:sz w:val="15"/>
          <w:szCs w:val="15"/>
        </w:rPr>
        <w:t xml:space="preserve">// </w:t>
      </w:r>
      <w:r w:rsidRPr="00292C52">
        <w:rPr>
          <w:rFonts w:cs="Courier New" w:hint="eastAsia"/>
          <w:color w:val="808080"/>
          <w:sz w:val="15"/>
          <w:szCs w:val="15"/>
        </w:rPr>
        <w:t>获取当前订单的详细内容</w:t>
      </w:r>
      <w:r w:rsidRPr="00292C52">
        <w:rPr>
          <w:rFonts w:cs="Courier New" w:hint="eastAsia"/>
          <w:color w:val="808080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Cashier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cashier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request.session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().attribute(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"cashier"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Order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cashier.getCurrentOrder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808080"/>
          <w:sz w:val="15"/>
          <w:szCs w:val="15"/>
        </w:rPr>
        <w:t xml:space="preserve">// </w:t>
      </w:r>
      <w:r w:rsidRPr="00292C52">
        <w:rPr>
          <w:rFonts w:cs="Courier New" w:hint="eastAsia"/>
          <w:color w:val="808080"/>
          <w:sz w:val="15"/>
          <w:szCs w:val="15"/>
        </w:rPr>
        <w:t>生成订单中每个商品的</w:t>
      </w:r>
      <w:r w:rsidRPr="00292C52">
        <w:rPr>
          <w:rFonts w:ascii="Courier New" w:hAnsi="Courier New" w:cs="Courier New"/>
          <w:color w:val="808080"/>
          <w:sz w:val="15"/>
          <w:szCs w:val="15"/>
        </w:rPr>
        <w:t>HTML</w:t>
      </w:r>
      <w:r w:rsidRPr="00292C52">
        <w:rPr>
          <w:rFonts w:cs="Courier New" w:hint="eastAsia"/>
          <w:color w:val="808080"/>
          <w:sz w:val="15"/>
          <w:szCs w:val="15"/>
        </w:rPr>
        <w:t>行</w:t>
      </w:r>
      <w:r w:rsidRPr="00292C52">
        <w:rPr>
          <w:rFonts w:cs="Courier New" w:hint="eastAsia"/>
          <w:color w:val="808080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StringBuilder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r w:rsidRPr="00292C52">
        <w:rPr>
          <w:rFonts w:ascii="Courier New" w:hAnsi="Courier New" w:cs="Courier New"/>
          <w:color w:val="CC7832"/>
          <w:sz w:val="15"/>
          <w:szCs w:val="15"/>
        </w:rPr>
        <w:t xml:space="preserve">new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StringBuilder()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List&lt;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OrderDetail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&gt;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orderItems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order.getDetail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for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OrderDetail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: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orderItems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) {</w:t>
      </w:r>
      <w:r w:rsidRPr="00292C52">
        <w:rPr>
          <w:rFonts w:ascii="Courier New" w:hAnsi="Courier New" w:cs="Courier New"/>
          <w:color w:val="A9B7C6"/>
          <w:sz w:val="15"/>
          <w:szCs w:val="15"/>
        </w:rPr>
        <w:br/>
        <w:t xml:space="preserve">        Product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orderItem.getProduct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String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productId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String.</w:t>
      </w:r>
      <w:r w:rsidRPr="00292C52">
        <w:rPr>
          <w:rFonts w:ascii="Courier New" w:hAnsi="Courier New" w:cs="Courier New"/>
          <w:i/>
          <w:iCs/>
          <w:color w:val="A9B7C6"/>
          <w:sz w:val="15"/>
          <w:szCs w:val="15"/>
        </w:rPr>
        <w:t>valueOf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product.getProductID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String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productName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product.getName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BigDecimal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price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product.getPrice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int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quantity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orderItem.getQuantity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BigDecimal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totalPrice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orderItem.getUnitPrice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808080"/>
          <w:sz w:val="15"/>
          <w:szCs w:val="15"/>
        </w:rPr>
        <w:t xml:space="preserve">// </w:t>
      </w:r>
      <w:r w:rsidRPr="00292C52">
        <w:rPr>
          <w:rFonts w:cs="Courier New" w:hint="eastAsia"/>
          <w:color w:val="808080"/>
          <w:sz w:val="15"/>
          <w:szCs w:val="15"/>
        </w:rPr>
        <w:t>生成</w:t>
      </w:r>
      <w:r w:rsidRPr="00292C52">
        <w:rPr>
          <w:rFonts w:ascii="Courier New" w:hAnsi="Courier New" w:cs="Courier New"/>
          <w:color w:val="808080"/>
          <w:sz w:val="15"/>
          <w:szCs w:val="15"/>
        </w:rPr>
        <w:t>HTML</w:t>
      </w:r>
      <w:r w:rsidRPr="00292C52">
        <w:rPr>
          <w:rFonts w:cs="Courier New" w:hint="eastAsia"/>
          <w:color w:val="808080"/>
          <w:sz w:val="15"/>
          <w:szCs w:val="15"/>
        </w:rPr>
        <w:t>行并追加到商品列表</w:t>
      </w:r>
      <w:r w:rsidRPr="00292C52">
        <w:rPr>
          <w:rFonts w:ascii="Courier New" w:hAnsi="Courier New" w:cs="Courier New"/>
          <w:color w:val="808080"/>
          <w:sz w:val="15"/>
          <w:szCs w:val="15"/>
        </w:rPr>
        <w:t>HTML</w:t>
      </w:r>
      <w:r w:rsidRPr="00292C52">
        <w:rPr>
          <w:rFonts w:cs="Courier New" w:hint="eastAsia"/>
          <w:color w:val="808080"/>
          <w:sz w:val="15"/>
          <w:szCs w:val="15"/>
        </w:rPr>
        <w:t>中</w:t>
      </w:r>
      <w:r w:rsidRPr="00292C52">
        <w:rPr>
          <w:rFonts w:cs="Courier New" w:hint="eastAsia"/>
          <w:color w:val="808080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"&lt;tr&gt;"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).append(productId).append(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).append(productName).append(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).append(price).append(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"&lt;div class=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input-group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"&lt;button class=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>-outline-primary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onclick=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decreaseQuantity("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).append(productId).append(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&gt;-&lt;/button&gt;"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"&lt;input type=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number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class=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form-control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id=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quantity_"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productId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value=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).append(quantity).append(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"&lt;button class=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>-outline-primary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onclick=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increaseQuantity("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).append(productId).append(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&gt;+&lt;/button&gt;"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"&lt;/div&gt;"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).append(totalPrice).append(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"&lt;button class=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btn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>-danger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 xml:space="preserve"> onclick=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proofErr w:type="spellStart"/>
      <w:r w:rsidRPr="00292C52">
        <w:rPr>
          <w:rFonts w:ascii="Courier New" w:hAnsi="Courier New" w:cs="Courier New"/>
          <w:color w:val="6A8759"/>
          <w:sz w:val="15"/>
          <w:szCs w:val="15"/>
        </w:rPr>
        <w:t>removeProduct</w:t>
      </w:r>
      <w:proofErr w:type="spellEnd"/>
      <w:r w:rsidRPr="00292C52">
        <w:rPr>
          <w:rFonts w:ascii="Courier New" w:hAnsi="Courier New" w:cs="Courier New"/>
          <w:color w:val="6A8759"/>
          <w:sz w:val="15"/>
          <w:szCs w:val="15"/>
        </w:rPr>
        <w:t>("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).append(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productId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).append(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\"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&gt;</w:t>
      </w:r>
      <w:r w:rsidRPr="00292C52">
        <w:rPr>
          <w:rFonts w:cs="Courier New" w:hint="eastAsia"/>
          <w:color w:val="6A8759"/>
          <w:sz w:val="15"/>
          <w:szCs w:val="15"/>
        </w:rPr>
        <w:t>删除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&lt;/button&gt;"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"&lt;/td&gt;"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productListHtml.append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</w:t>
      </w:r>
      <w:r w:rsidRPr="00292C52">
        <w:rPr>
          <w:rFonts w:ascii="Courier New" w:hAnsi="Courier New" w:cs="Courier New"/>
          <w:color w:val="6A8759"/>
          <w:sz w:val="15"/>
          <w:szCs w:val="15"/>
        </w:rPr>
        <w:t>"&lt;/tr&gt;"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  <w:t xml:space="preserve">  </w:t>
      </w:r>
      <w:proofErr w:type="gramStart"/>
      <w:r w:rsidRPr="00292C52">
        <w:rPr>
          <w:rFonts w:ascii="Courier New" w:hAnsi="Courier New" w:cs="Courier New"/>
          <w:color w:val="CC7832"/>
          <w:sz w:val="15"/>
          <w:szCs w:val="15"/>
        </w:rPr>
        <w:t xml:space="preserve">  </w:t>
      </w:r>
      <w:r w:rsidRPr="00292C52">
        <w:rPr>
          <w:rFonts w:ascii="Courier New" w:hAnsi="Courier New" w:cs="Courier New"/>
          <w:color w:val="A9B7C6"/>
          <w:sz w:val="15"/>
          <w:szCs w:val="15"/>
        </w:rPr>
        <w:t>}</w:t>
      </w:r>
      <w:proofErr w:type="gramEnd"/>
      <w:r w:rsidRPr="00292C52">
        <w:rPr>
          <w:rFonts w:ascii="Courier New" w:hAnsi="Courier New" w:cs="Courier New"/>
          <w:color w:val="A9B7C6"/>
          <w:sz w:val="15"/>
          <w:szCs w:val="15"/>
        </w:rPr>
        <w:br/>
        <w:t xml:space="preserve">    </w:t>
      </w:r>
      <w:r w:rsidRPr="00292C52">
        <w:rPr>
          <w:rFonts w:ascii="Courier New" w:hAnsi="Courier New" w:cs="Courier New"/>
          <w:color w:val="CC7832"/>
          <w:sz w:val="15"/>
          <w:szCs w:val="15"/>
        </w:rPr>
        <w:t xml:space="preserve">return </w:t>
      </w:r>
      <w:proofErr w:type="spellStart"/>
      <w:r w:rsidRPr="00292C52">
        <w:rPr>
          <w:rFonts w:ascii="Courier New" w:hAnsi="Courier New" w:cs="Courier New"/>
          <w:color w:val="A9B7C6"/>
          <w:sz w:val="15"/>
          <w:szCs w:val="15"/>
        </w:rPr>
        <w:t>productListHtml.toString</w:t>
      </w:r>
      <w:proofErr w:type="spellEnd"/>
      <w:r w:rsidRPr="00292C52">
        <w:rPr>
          <w:rFonts w:ascii="Courier New" w:hAnsi="Courier New" w:cs="Courier New"/>
          <w:color w:val="A9B7C6"/>
          <w:sz w:val="15"/>
          <w:szCs w:val="15"/>
        </w:rPr>
        <w:t>()</w:t>
      </w:r>
      <w:r w:rsidRPr="00292C52">
        <w:rPr>
          <w:rFonts w:ascii="Courier New" w:hAnsi="Courier New" w:cs="Courier New"/>
          <w:color w:val="CC7832"/>
          <w:sz w:val="15"/>
          <w:szCs w:val="15"/>
        </w:rPr>
        <w:t>;</w:t>
      </w:r>
      <w:r w:rsidRPr="00292C52">
        <w:rPr>
          <w:rFonts w:ascii="Courier New" w:hAnsi="Courier New" w:cs="Courier New"/>
          <w:color w:val="CC7832"/>
          <w:sz w:val="15"/>
          <w:szCs w:val="15"/>
        </w:rPr>
        <w:br/>
      </w:r>
      <w:r w:rsidRPr="00292C52">
        <w:rPr>
          <w:rFonts w:ascii="Courier New" w:hAnsi="Courier New" w:cs="Courier New"/>
          <w:color w:val="A9B7C6"/>
          <w:sz w:val="15"/>
          <w:szCs w:val="15"/>
        </w:rPr>
        <w:t>}</w:t>
      </w:r>
    </w:p>
    <w:p w14:paraId="65A6DEE8" w14:textId="11749430" w:rsidR="00292C52" w:rsidRDefault="00292C52">
      <w:pPr>
        <w:widowControl/>
        <w:jc w:val="left"/>
      </w:pPr>
      <w:r>
        <w:br w:type="page"/>
      </w:r>
    </w:p>
    <w:p w14:paraId="4065C011" w14:textId="0C10392D" w:rsidR="00292C52" w:rsidRDefault="00292C52" w:rsidP="00292C52">
      <w:pPr>
        <w:pStyle w:val="ac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后端发送描述具体内容的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信息，前端解析生成</w:t>
      </w:r>
      <w:r>
        <w:rPr>
          <w:rFonts w:hint="eastAsia"/>
        </w:rPr>
        <w:t>html</w:t>
      </w:r>
      <w:r>
        <w:rPr>
          <w:rFonts w:hint="eastAsia"/>
        </w:rPr>
        <w:t>元素：</w:t>
      </w:r>
    </w:p>
    <w:p w14:paraId="790B0489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获取产品列表</w:t>
      </w:r>
    </w:p>
    <w:p w14:paraId="36B9E199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getProductList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14107EBB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var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fromIndex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proofErr w:type="spell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parseInt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"#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fromIndex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proofErr w:type="spell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val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());</w:t>
      </w:r>
    </w:p>
    <w:p w14:paraId="57DA7EBC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var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toIndex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proofErr w:type="spell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parseInt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"#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toIndex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proofErr w:type="spellStart"/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val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());</w:t>
      </w:r>
    </w:p>
    <w:p w14:paraId="743CD1FA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5C50624C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发起请求获取产品列表数据</w:t>
      </w:r>
    </w:p>
    <w:p w14:paraId="12D7EED4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</w:t>
      </w:r>
      <w:proofErr w:type="gramStart"/>
      <w:r w:rsidRPr="00292C52">
        <w:rPr>
          <w:rFonts w:ascii="Consolas" w:hAnsi="Consolas" w:cs="宋体"/>
          <w:color w:val="4FC1FF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post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"/stock/get-products"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, {</w:t>
      </w:r>
    </w:p>
    <w:p w14:paraId="00F2001B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fromIndex</w:t>
      </w:r>
      <w:proofErr w:type="spellEnd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fromIndex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14:paraId="5EFAAB0D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toIndex</w:t>
      </w:r>
      <w:proofErr w:type="spellEnd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: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toIndex</w:t>
      </w:r>
      <w:proofErr w:type="spellEnd"/>
    </w:p>
    <w:p w14:paraId="5181081C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})</w:t>
      </w:r>
    </w:p>
    <w:p w14:paraId="5E20FF2C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done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32EA357E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将响应数据解析为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JSON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对象</w:t>
      </w:r>
    </w:p>
    <w:p w14:paraId="5E12FBF0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var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productList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JSON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parse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response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195805E0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0E61420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清空产品列表</w:t>
      </w:r>
    </w:p>
    <w:p w14:paraId="759F00D7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"#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productList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empty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();</w:t>
      </w:r>
    </w:p>
    <w:p w14:paraId="6FF0238D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</w:p>
    <w:p w14:paraId="6A90C458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 xml:space="preserve">// </w:t>
      </w:r>
      <w:r w:rsidRPr="00292C52">
        <w:rPr>
          <w:rFonts w:ascii="Consolas" w:hAnsi="Consolas" w:cs="宋体"/>
          <w:color w:val="6A9955"/>
          <w:kern w:val="0"/>
          <w:sz w:val="18"/>
          <w:szCs w:val="18"/>
        </w:rPr>
        <w:t>遍历产品数据并添加到列表中</w:t>
      </w:r>
    </w:p>
    <w:p w14:paraId="4EC94201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proofErr w:type="gramStart"/>
      <w:r w:rsidRPr="00292C52">
        <w:rPr>
          <w:rFonts w:ascii="Consolas" w:hAnsi="Consolas" w:cs="宋体"/>
          <w:color w:val="4FC1FF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each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productList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index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, 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 {</w:t>
      </w:r>
    </w:p>
    <w:p w14:paraId="19F5F8A2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var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=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"&lt;tr&gt;"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0C501148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"&lt;td&gt;"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text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76B3B3FF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"&lt;td&gt;"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text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670D2A5B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"&lt;td&gt;"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text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price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7F1ED479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"&lt;td&gt;"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text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proofErr w:type="spell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stock</w:t>
      </w:r>
      <w:proofErr w:type="spell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));</w:t>
      </w:r>
    </w:p>
    <w:p w14:paraId="5CCA29FB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"&lt;td&gt;"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html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</w:p>
    <w:p w14:paraId="52B95E1F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    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'&lt;button class="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btn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btn-sm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 xml:space="preserve"> 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btn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-primary" onclick="</w:t>
      </w:r>
      <w:proofErr w:type="spellStart"/>
      <w:proofErr w:type="gram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editProduct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(</w:t>
      </w:r>
      <w:proofErr w:type="gram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</w:p>
    <w:p w14:paraId="2C5CA03B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        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id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 xml:space="preserve">', </w:t>
      </w:r>
      <w:r w:rsidRPr="00292C52">
        <w:rPr>
          <w:rFonts w:ascii="Consolas" w:hAnsi="Consolas" w:cs="宋体"/>
          <w:color w:val="D7BA7D"/>
          <w:kern w:val="0"/>
          <w:sz w:val="18"/>
          <w:szCs w:val="18"/>
        </w:rPr>
        <w:t>\'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name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</w:t>
      </w:r>
      <w:r w:rsidRPr="00292C52">
        <w:rPr>
          <w:rFonts w:ascii="Consolas" w:hAnsi="Consolas" w:cs="宋体"/>
          <w:color w:val="D7BA7D"/>
          <w:kern w:val="0"/>
          <w:sz w:val="18"/>
          <w:szCs w:val="18"/>
        </w:rPr>
        <w:t>\'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, '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proofErr w:type="spellStart"/>
      <w:proofErr w:type="gramStart"/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price</w:t>
      </w:r>
      <w:proofErr w:type="spellEnd"/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', '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product</w:t>
      </w:r>
    </w:p>
    <w:p w14:paraId="787BD085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        .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stock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+ 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')"&gt;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编辑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&lt;/button&gt;'</w:t>
      </w:r>
    </w:p>
    <w:p w14:paraId="40FB7D65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    ));</w:t>
      </w:r>
    </w:p>
    <w:p w14:paraId="0B0667EF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   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$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"#</w:t>
      </w:r>
      <w:proofErr w:type="spellStart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productList</w:t>
      </w:r>
      <w:proofErr w:type="spellEnd"/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append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9CDCFE"/>
          <w:kern w:val="0"/>
          <w:sz w:val="18"/>
          <w:szCs w:val="18"/>
        </w:rPr>
        <w:t>row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0FCDDFF1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    });</w:t>
      </w:r>
    </w:p>
    <w:p w14:paraId="6814E927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})</w:t>
      </w:r>
    </w:p>
    <w:p w14:paraId="05417DC0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</w:t>
      </w:r>
      <w:proofErr w:type="gramStart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.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fail</w:t>
      </w:r>
      <w:proofErr w:type="gramEnd"/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569CD6"/>
          <w:kern w:val="0"/>
          <w:sz w:val="18"/>
          <w:szCs w:val="18"/>
        </w:rPr>
        <w:t>function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 () {</w:t>
      </w:r>
    </w:p>
    <w:p w14:paraId="3C81D68A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 xml:space="preserve">                </w:t>
      </w:r>
      <w:r w:rsidRPr="00292C52">
        <w:rPr>
          <w:rFonts w:ascii="Consolas" w:hAnsi="Consolas" w:cs="宋体"/>
          <w:color w:val="DCDCAA"/>
          <w:kern w:val="0"/>
          <w:sz w:val="18"/>
          <w:szCs w:val="18"/>
        </w:rPr>
        <w:t>alert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(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获取产品列表失败，请重试！</w:t>
      </w:r>
      <w:r w:rsidRPr="00292C52">
        <w:rPr>
          <w:rFonts w:ascii="Consolas" w:hAnsi="Consolas" w:cs="宋体"/>
          <w:color w:val="CE9178"/>
          <w:kern w:val="0"/>
          <w:sz w:val="18"/>
          <w:szCs w:val="18"/>
        </w:rPr>
        <w:t>"</w:t>
      </w: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);</w:t>
      </w:r>
    </w:p>
    <w:p w14:paraId="5C1030EA" w14:textId="77777777" w:rsidR="00292C52" w:rsidRPr="00292C52" w:rsidRDefault="00292C52" w:rsidP="00292C52">
      <w:pPr>
        <w:widowControl/>
        <w:shd w:val="clear" w:color="auto" w:fill="1E1E1E"/>
        <w:spacing w:line="285" w:lineRule="atLeast"/>
        <w:ind w:left="864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292C52">
        <w:rPr>
          <w:rFonts w:ascii="Consolas" w:hAnsi="Consolas" w:cs="宋体"/>
          <w:color w:val="D4D4D4"/>
          <w:kern w:val="0"/>
          <w:sz w:val="18"/>
          <w:szCs w:val="18"/>
        </w:rPr>
        <w:t>            });</w:t>
      </w:r>
    </w:p>
    <w:p w14:paraId="4C10F2A1" w14:textId="4AE3BA81" w:rsidR="00292C52" w:rsidRDefault="00292C52">
      <w:pPr>
        <w:widowControl/>
        <w:jc w:val="left"/>
      </w:pPr>
      <w:r>
        <w:br w:type="page"/>
      </w:r>
    </w:p>
    <w:p w14:paraId="1D76C8CC" w14:textId="6F54BC54" w:rsidR="00292C52" w:rsidRPr="00D63C63" w:rsidRDefault="00292C52" w:rsidP="00D63C63">
      <w:pPr>
        <w:pStyle w:val="HTML0"/>
        <w:shd w:val="clear" w:color="auto" w:fill="2B2B2B"/>
        <w:rPr>
          <w:rFonts w:ascii="Courier New" w:hAnsi="Courier New" w:cs="Courier New"/>
          <w:color w:val="A9B7C6"/>
          <w:sz w:val="18"/>
          <w:szCs w:val="18"/>
        </w:rPr>
      </w:pP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private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Object </w:t>
      </w:r>
      <w:proofErr w:type="spellStart"/>
      <w:r w:rsidRPr="00292C52">
        <w:rPr>
          <w:rFonts w:ascii="Courier New" w:hAnsi="Courier New" w:cs="Courier New"/>
          <w:color w:val="FFC66D"/>
          <w:sz w:val="18"/>
          <w:szCs w:val="18"/>
        </w:rPr>
        <w:t>updateProduct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(Request request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Response response) {</w:t>
      </w:r>
      <w:r w:rsidRPr="00292C52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int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productId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Integer.</w:t>
      </w:r>
      <w:r w:rsidRPr="00292C52">
        <w:rPr>
          <w:rFonts w:ascii="Courier New" w:hAnsi="Courier New" w:cs="Courier New"/>
          <w:i/>
          <w:iCs/>
          <w:color w:val="A9B7C6"/>
          <w:sz w:val="18"/>
          <w:szCs w:val="18"/>
        </w:rPr>
        <w:t>parseInt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request.queryParams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"id"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String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productName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request.queryParams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"name"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int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productQuantity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Integer.</w:t>
      </w:r>
      <w:r w:rsidRPr="00292C52">
        <w:rPr>
          <w:rFonts w:ascii="Courier New" w:hAnsi="Courier New" w:cs="Courier New"/>
          <w:i/>
          <w:iCs/>
          <w:color w:val="A9B7C6"/>
          <w:sz w:val="18"/>
          <w:szCs w:val="18"/>
        </w:rPr>
        <w:t>parseInt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request.queryParams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"stock"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BigDecimal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productPrice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new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BigDecimal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request.queryParams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"price"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StockManager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stockManager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StockManagerImpl.</w:t>
      </w:r>
      <w:r w:rsidRPr="00292C52">
        <w:rPr>
          <w:rFonts w:ascii="Courier New" w:hAnsi="Courier New" w:cs="Courier New"/>
          <w:i/>
          <w:iCs/>
          <w:color w:val="A9B7C6"/>
          <w:sz w:val="18"/>
          <w:szCs w:val="18"/>
        </w:rPr>
        <w:t>Instance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User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user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 =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request.session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().attribute(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"user"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try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{</w:t>
      </w:r>
      <w:r w:rsidRPr="00292C52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stockManager.updateProduct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(user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, new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Product(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productId</w:t>
      </w:r>
      <w:proofErr w:type="spellEnd"/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productName</w:t>
      </w:r>
      <w:proofErr w:type="spellEnd"/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productPrice</w:t>
      </w:r>
      <w:proofErr w:type="spellEnd"/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,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productQuantity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))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 xml:space="preserve">} 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catch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(Exception e) {</w:t>
      </w:r>
      <w:r w:rsidRPr="00292C52">
        <w:rPr>
          <w:rFonts w:ascii="Courier New" w:hAnsi="Courier New" w:cs="Courier New"/>
          <w:color w:val="A9B7C6"/>
          <w:sz w:val="18"/>
          <w:szCs w:val="18"/>
        </w:rPr>
        <w:br/>
        <w:t xml:space="preserve">        </w:t>
      </w:r>
      <w:r w:rsidRPr="00292C52">
        <w:rPr>
          <w:rFonts w:ascii="Courier New" w:hAnsi="Courier New" w:cs="Courier New"/>
          <w:color w:val="808080"/>
          <w:sz w:val="18"/>
          <w:szCs w:val="18"/>
        </w:rPr>
        <w:t>// 400 Bad Request</w:t>
      </w:r>
      <w:r w:rsidRPr="00292C52">
        <w:rPr>
          <w:rFonts w:ascii="Courier New" w:hAnsi="Courier New" w:cs="Courier New"/>
          <w:color w:val="808080"/>
          <w:sz w:val="18"/>
          <w:szCs w:val="18"/>
        </w:rPr>
        <w:br/>
        <w:t xml:space="preserve">       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response.status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897BB"/>
          <w:sz w:val="18"/>
          <w:szCs w:val="18"/>
        </w:rPr>
        <w:t>400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    return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renderJson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e.getMessage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())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}</w:t>
      </w:r>
      <w:r w:rsidRPr="00292C52">
        <w:rPr>
          <w:rFonts w:ascii="Courier New" w:hAnsi="Courier New" w:cs="Courier New"/>
          <w:color w:val="A9B7C6"/>
          <w:sz w:val="18"/>
          <w:szCs w:val="18"/>
        </w:rPr>
        <w:br/>
        <w:t xml:space="preserve">    </w:t>
      </w:r>
      <w:r w:rsidRPr="00292C52">
        <w:rPr>
          <w:rFonts w:ascii="Courier New" w:hAnsi="Courier New" w:cs="Courier New"/>
          <w:color w:val="CC7832"/>
          <w:sz w:val="18"/>
          <w:szCs w:val="18"/>
        </w:rPr>
        <w:t xml:space="preserve">return </w:t>
      </w:r>
      <w:proofErr w:type="spellStart"/>
      <w:r w:rsidRPr="00292C52">
        <w:rPr>
          <w:rFonts w:ascii="Courier New" w:hAnsi="Courier New" w:cs="Courier New"/>
          <w:color w:val="A9B7C6"/>
          <w:sz w:val="18"/>
          <w:szCs w:val="18"/>
        </w:rPr>
        <w:t>renderJson</w:t>
      </w:r>
      <w:proofErr w:type="spellEnd"/>
      <w:r w:rsidRPr="00292C52">
        <w:rPr>
          <w:rFonts w:ascii="Courier New" w:hAnsi="Courier New" w:cs="Courier New"/>
          <w:color w:val="A9B7C6"/>
          <w:sz w:val="18"/>
          <w:szCs w:val="18"/>
        </w:rPr>
        <w:t>(</w:t>
      </w:r>
      <w:r w:rsidRPr="00292C52">
        <w:rPr>
          <w:rFonts w:ascii="Courier New" w:hAnsi="Courier New" w:cs="Courier New"/>
          <w:color w:val="6A8759"/>
          <w:sz w:val="18"/>
          <w:szCs w:val="18"/>
        </w:rPr>
        <w:t>"success"</w:t>
      </w:r>
      <w:r w:rsidRPr="00292C52">
        <w:rPr>
          <w:rFonts w:ascii="Courier New" w:hAnsi="Courier New" w:cs="Courier New"/>
          <w:color w:val="A9B7C6"/>
          <w:sz w:val="18"/>
          <w:szCs w:val="18"/>
        </w:rPr>
        <w:t>)</w:t>
      </w:r>
      <w:r w:rsidRPr="00292C52">
        <w:rPr>
          <w:rFonts w:ascii="Courier New" w:hAnsi="Courier New" w:cs="Courier New"/>
          <w:color w:val="CC7832"/>
          <w:sz w:val="18"/>
          <w:szCs w:val="18"/>
        </w:rPr>
        <w:t>;</w:t>
      </w:r>
      <w:r w:rsidRPr="00292C52">
        <w:rPr>
          <w:rFonts w:ascii="Courier New" w:hAnsi="Courier New" w:cs="Courier New"/>
          <w:color w:val="CC7832"/>
          <w:sz w:val="18"/>
          <w:szCs w:val="18"/>
        </w:rPr>
        <w:br/>
      </w:r>
      <w:r w:rsidRPr="00292C52">
        <w:rPr>
          <w:rFonts w:ascii="Courier New" w:hAnsi="Courier New" w:cs="Courier New"/>
          <w:color w:val="A9B7C6"/>
          <w:sz w:val="18"/>
          <w:szCs w:val="18"/>
        </w:rPr>
        <w:t>}</w:t>
      </w:r>
    </w:p>
    <w:p w14:paraId="726658AA" w14:textId="18F6F64E" w:rsidR="00015B8C" w:rsidRDefault="00015B8C" w:rsidP="00015B8C">
      <w:pPr>
        <w:pStyle w:val="aa"/>
        <w:jc w:val="left"/>
        <w:rPr>
          <w:rFonts w:ascii="宋体" w:eastAsia="宋体" w:hAnsi="宋体"/>
        </w:rPr>
      </w:pPr>
      <w:bookmarkStart w:id="88" w:name="_Toc137767013"/>
      <w:r>
        <w:rPr>
          <w:rFonts w:ascii="宋体" w:eastAsia="宋体" w:hAnsi="宋体" w:hint="eastAsia"/>
        </w:rPr>
        <w:t>总结</w:t>
      </w:r>
      <w:bookmarkEnd w:id="88"/>
    </w:p>
    <w:p w14:paraId="076AF549" w14:textId="2214EE1A" w:rsidR="004D4E78" w:rsidRDefault="004D4E78" w:rsidP="004D4E78">
      <w:pPr>
        <w:spacing w:line="400" w:lineRule="exact"/>
        <w:ind w:firstLineChars="200" w:firstLine="444"/>
      </w:pPr>
      <w:r>
        <w:rPr>
          <w:rFonts w:hint="eastAsia"/>
        </w:rPr>
        <w:t>本</w:t>
      </w:r>
      <w:r>
        <w:rPr>
          <w:rFonts w:hint="eastAsia"/>
        </w:rPr>
        <w:t>POS</w:t>
      </w:r>
      <w:r>
        <w:rPr>
          <w:rFonts w:hint="eastAsia"/>
        </w:rPr>
        <w:t>系统项目是一个具有一定适用性的数据库管理系统，它可以应用于各种基本的零售和销售场景。通过该项目的实施，我获得了宝贵的经验，深入了解了数据库设计和实施的过程。</w:t>
      </w:r>
    </w:p>
    <w:p w14:paraId="2D50944A" w14:textId="241CA0F3" w:rsidR="004D4E78" w:rsidRDefault="004D4E78" w:rsidP="004D4E78">
      <w:pPr>
        <w:spacing w:line="400" w:lineRule="exact"/>
        <w:ind w:firstLineChars="200" w:firstLine="444"/>
      </w:pPr>
      <w:r>
        <w:rPr>
          <w:rFonts w:hint="eastAsia"/>
        </w:rPr>
        <w:t>项目成功地定义了各种实体（如顾客、订单、产品、销售人员等）和它们之间的关系，使用了合适的数据类型和约束来确保数据的完整性和一致性，并设置了适当的主键</w:t>
      </w:r>
      <w:proofErr w:type="gramStart"/>
      <w:r>
        <w:rPr>
          <w:rFonts w:hint="eastAsia"/>
        </w:rPr>
        <w:t>和外键以</w:t>
      </w:r>
      <w:proofErr w:type="gramEnd"/>
      <w:r>
        <w:rPr>
          <w:rFonts w:hint="eastAsia"/>
        </w:rPr>
        <w:t>维护数据的完整性和关联性。</w:t>
      </w:r>
    </w:p>
    <w:p w14:paraId="79E11E78" w14:textId="0CD6441F" w:rsidR="004D4E78" w:rsidRDefault="004D4E78" w:rsidP="004D4E78">
      <w:pPr>
        <w:spacing w:line="400" w:lineRule="exact"/>
        <w:ind w:firstLineChars="200" w:firstLine="444"/>
      </w:pPr>
      <w:r>
        <w:rPr>
          <w:rFonts w:hint="eastAsia"/>
        </w:rPr>
        <w:t>在设计过程中，我们对系统的功能和需求进行了详细的分析，包括销售记录与结算、库存管理、财务管理和数据报告等。我们将这些功能与相应的实体和关系进行了结合，以实现系统的完整功能。范式分析确保了数据的高度规范化，减少冗余，使数据的存储和检索过程更加高效和准确。</w:t>
      </w:r>
    </w:p>
    <w:p w14:paraId="7CE24363" w14:textId="0F5D403F" w:rsidR="00015B8C" w:rsidRPr="004E0FF1" w:rsidRDefault="004D4E78" w:rsidP="00D63C63">
      <w:pPr>
        <w:spacing w:line="400" w:lineRule="exact"/>
        <w:ind w:firstLineChars="200" w:firstLine="444"/>
      </w:pPr>
      <w:r>
        <w:rPr>
          <w:rFonts w:hint="eastAsia"/>
        </w:rPr>
        <w:t>最终，本项目成功实现了一个稳定、可靠的</w:t>
      </w:r>
      <w:r>
        <w:rPr>
          <w:rFonts w:hint="eastAsia"/>
        </w:rPr>
        <w:t>POS</w:t>
      </w:r>
      <w:r>
        <w:rPr>
          <w:rFonts w:hint="eastAsia"/>
        </w:rPr>
        <w:t>系统，它能够处理销售、库存、数据统计记录等各个方面的业务需求。该系统为用户提供了方便快捷的结账过程，帮助管理者实时掌握库存情况并进行财务分析和决策。总的来说，这个通用的</w:t>
      </w:r>
      <w:r>
        <w:rPr>
          <w:rFonts w:hint="eastAsia"/>
        </w:rPr>
        <w:t>POS</w:t>
      </w:r>
      <w:r>
        <w:rPr>
          <w:rFonts w:hint="eastAsia"/>
        </w:rPr>
        <w:t>系统项目是一个成功的实践，提供了宝贵的经验和技术知识。</w:t>
      </w:r>
    </w:p>
    <w:sectPr w:rsidR="00015B8C" w:rsidRPr="004E0FF1" w:rsidSect="00DF1C49">
      <w:headerReference w:type="default" r:id="rId62"/>
      <w:footerReference w:type="even" r:id="rId63"/>
      <w:footerReference w:type="default" r:id="rId64"/>
      <w:pgSz w:w="10433" w:h="14742"/>
      <w:pgMar w:top="1361" w:right="1440" w:bottom="1361" w:left="1440" w:header="851" w:footer="992" w:gutter="0"/>
      <w:pgNumType w:start="0"/>
      <w:cols w:space="425"/>
      <w:titlePg/>
      <w:docGrid w:type="linesAndChars" w:linePitch="290" w:charSpace="248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9BD66" w14:textId="77777777" w:rsidR="000E5DBF" w:rsidRDefault="000E5DBF">
      <w:r>
        <w:separator/>
      </w:r>
    </w:p>
  </w:endnote>
  <w:endnote w:type="continuationSeparator" w:id="0">
    <w:p w14:paraId="462750BC" w14:textId="77777777" w:rsidR="000E5DBF" w:rsidRDefault="000E5D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DC3EE" w14:textId="77777777" w:rsidR="00B96D60" w:rsidRDefault="00B96D60" w:rsidP="00912729">
    <w:pPr>
      <w:pStyle w:val="a8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-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  <w:r>
      <w:rPr>
        <w:rStyle w:val="a9"/>
        <w:rFonts w:hint="eastAsia"/>
      </w:rPr>
      <w:t>-</w:t>
    </w:r>
  </w:p>
  <w:p w14:paraId="18126605" w14:textId="77777777" w:rsidR="00B96D60" w:rsidRDefault="00B96D6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393DE" w14:textId="77777777" w:rsidR="00B96D60" w:rsidRDefault="00B96D60" w:rsidP="00912729">
    <w:pPr>
      <w:pStyle w:val="a8"/>
      <w:framePr w:wrap="around" w:vAnchor="text" w:hAnchor="margin" w:xAlign="center" w:y="1"/>
      <w:rPr>
        <w:rStyle w:val="a9"/>
      </w:rPr>
    </w:pPr>
    <w:r>
      <w:rPr>
        <w:rStyle w:val="a9"/>
        <w:rFonts w:hint="eastAsia"/>
      </w:rPr>
      <w:t>-</w:t>
    </w: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C043F">
      <w:rPr>
        <w:rStyle w:val="a9"/>
        <w:noProof/>
      </w:rPr>
      <w:t>3</w:t>
    </w:r>
    <w:r>
      <w:rPr>
        <w:rStyle w:val="a9"/>
      </w:rPr>
      <w:fldChar w:fldCharType="end"/>
    </w:r>
    <w:r>
      <w:rPr>
        <w:rStyle w:val="a9"/>
        <w:rFonts w:hint="eastAsia"/>
      </w:rPr>
      <w:t>-</w:t>
    </w:r>
  </w:p>
  <w:p w14:paraId="06AC5F6D" w14:textId="77777777" w:rsidR="00B96D60" w:rsidRDefault="00B96D6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D475D" w14:textId="77777777" w:rsidR="000E5DBF" w:rsidRDefault="000E5DBF">
      <w:r>
        <w:separator/>
      </w:r>
    </w:p>
  </w:footnote>
  <w:footnote w:type="continuationSeparator" w:id="0">
    <w:p w14:paraId="24D991D0" w14:textId="77777777" w:rsidR="000E5DBF" w:rsidRDefault="000E5D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A9941" w14:textId="2B0260AD" w:rsidR="00B96D60" w:rsidRDefault="00B96D60" w:rsidP="00B475C6">
    <w:pPr>
      <w:pStyle w:val="a7"/>
      <w:tabs>
        <w:tab w:val="clear" w:pos="4153"/>
        <w:tab w:val="clear" w:pos="8306"/>
        <w:tab w:val="left" w:pos="3663"/>
        <w:tab w:val="left" w:pos="5772"/>
      </w:tabs>
      <w:ind w:leftChars="-159" w:left="-1" w:rightChars="-156" w:right="-328" w:hangingChars="185" w:hanging="333"/>
      <w:jc w:val="both"/>
    </w:pPr>
    <w:r>
      <w:rPr>
        <w:rFonts w:hint="eastAsia"/>
      </w:rPr>
      <w:t>课程名称：</w:t>
    </w:r>
    <w:r w:rsidR="007600B4" w:rsidRPr="007600B4">
      <w:rPr>
        <w:rFonts w:hint="eastAsia"/>
      </w:rPr>
      <w:t>数据库系统和信息管理</w:t>
    </w:r>
    <w:r>
      <w:rPr>
        <w:rFonts w:hint="eastAsia"/>
      </w:rPr>
      <w:tab/>
    </w:r>
    <w:r>
      <w:rPr>
        <w:rFonts w:hint="eastAsia"/>
      </w:rPr>
      <w:t>学生姓名：</w:t>
    </w:r>
    <w:r>
      <w:rPr>
        <w:rFonts w:hint="eastAsia"/>
      </w:rPr>
      <w:tab/>
    </w:r>
    <w:r>
      <w:rPr>
        <w:rFonts w:hint="eastAsia"/>
      </w:rPr>
      <w:t>学生学号：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083BA8"/>
    <w:multiLevelType w:val="hybridMultilevel"/>
    <w:tmpl w:val="F758B6AE"/>
    <w:lvl w:ilvl="0" w:tplc="04090001">
      <w:start w:val="1"/>
      <w:numFmt w:val="bullet"/>
      <w:lvlText w:val=""/>
      <w:lvlJc w:val="left"/>
      <w:pPr>
        <w:ind w:left="884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4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4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4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4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4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40"/>
      </w:pPr>
      <w:rPr>
        <w:rFonts w:ascii="Wingdings" w:hAnsi="Wingdings" w:hint="default"/>
      </w:rPr>
    </w:lvl>
  </w:abstractNum>
  <w:abstractNum w:abstractNumId="1" w15:restartNumberingAfterBreak="0">
    <w:nsid w:val="51CF27B8"/>
    <w:multiLevelType w:val="hybridMultilevel"/>
    <w:tmpl w:val="0D6C67C4"/>
    <w:lvl w:ilvl="0" w:tplc="0409000F">
      <w:start w:val="1"/>
      <w:numFmt w:val="decimal"/>
      <w:lvlText w:val="%1."/>
      <w:lvlJc w:val="left"/>
      <w:pPr>
        <w:ind w:left="884" w:hanging="440"/>
      </w:pPr>
    </w:lvl>
    <w:lvl w:ilvl="1" w:tplc="04090019">
      <w:start w:val="1"/>
      <w:numFmt w:val="lowerLetter"/>
      <w:lvlText w:val="%2)"/>
      <w:lvlJc w:val="left"/>
      <w:pPr>
        <w:ind w:left="1324" w:hanging="440"/>
      </w:pPr>
    </w:lvl>
    <w:lvl w:ilvl="2" w:tplc="0409001B">
      <w:start w:val="1"/>
      <w:numFmt w:val="lowerRoman"/>
      <w:lvlText w:val="%3."/>
      <w:lvlJc w:val="right"/>
      <w:pPr>
        <w:ind w:left="1764" w:hanging="440"/>
      </w:pPr>
    </w:lvl>
    <w:lvl w:ilvl="3" w:tplc="0409000F" w:tentative="1">
      <w:start w:val="1"/>
      <w:numFmt w:val="decimal"/>
      <w:lvlText w:val="%4."/>
      <w:lvlJc w:val="left"/>
      <w:pPr>
        <w:ind w:left="2204" w:hanging="440"/>
      </w:pPr>
    </w:lvl>
    <w:lvl w:ilvl="4" w:tplc="04090019" w:tentative="1">
      <w:start w:val="1"/>
      <w:numFmt w:val="lowerLetter"/>
      <w:lvlText w:val="%5)"/>
      <w:lvlJc w:val="left"/>
      <w:pPr>
        <w:ind w:left="2644" w:hanging="440"/>
      </w:pPr>
    </w:lvl>
    <w:lvl w:ilvl="5" w:tplc="0409001B" w:tentative="1">
      <w:start w:val="1"/>
      <w:numFmt w:val="lowerRoman"/>
      <w:lvlText w:val="%6."/>
      <w:lvlJc w:val="right"/>
      <w:pPr>
        <w:ind w:left="3084" w:hanging="440"/>
      </w:pPr>
    </w:lvl>
    <w:lvl w:ilvl="6" w:tplc="0409000F" w:tentative="1">
      <w:start w:val="1"/>
      <w:numFmt w:val="decimal"/>
      <w:lvlText w:val="%7."/>
      <w:lvlJc w:val="left"/>
      <w:pPr>
        <w:ind w:left="3524" w:hanging="440"/>
      </w:pPr>
    </w:lvl>
    <w:lvl w:ilvl="7" w:tplc="04090019" w:tentative="1">
      <w:start w:val="1"/>
      <w:numFmt w:val="lowerLetter"/>
      <w:lvlText w:val="%8)"/>
      <w:lvlJc w:val="left"/>
      <w:pPr>
        <w:ind w:left="3964" w:hanging="440"/>
      </w:pPr>
    </w:lvl>
    <w:lvl w:ilvl="8" w:tplc="0409001B" w:tentative="1">
      <w:start w:val="1"/>
      <w:numFmt w:val="lowerRoman"/>
      <w:lvlText w:val="%9."/>
      <w:lvlJc w:val="right"/>
      <w:pPr>
        <w:ind w:left="4404" w:hanging="440"/>
      </w:pPr>
    </w:lvl>
  </w:abstractNum>
  <w:abstractNum w:abstractNumId="2" w15:restartNumberingAfterBreak="0">
    <w:nsid w:val="6FBF3D0F"/>
    <w:multiLevelType w:val="hybridMultilevel"/>
    <w:tmpl w:val="AD9E1CCA"/>
    <w:lvl w:ilvl="0" w:tplc="0409000F">
      <w:start w:val="1"/>
      <w:numFmt w:val="decimal"/>
      <w:lvlText w:val="%1."/>
      <w:lvlJc w:val="left"/>
      <w:pPr>
        <w:ind w:left="1304" w:hanging="440"/>
      </w:pPr>
    </w:lvl>
    <w:lvl w:ilvl="1" w:tplc="04090019" w:tentative="1">
      <w:start w:val="1"/>
      <w:numFmt w:val="lowerLetter"/>
      <w:lvlText w:val="%2)"/>
      <w:lvlJc w:val="left"/>
      <w:pPr>
        <w:ind w:left="1744" w:hanging="440"/>
      </w:pPr>
    </w:lvl>
    <w:lvl w:ilvl="2" w:tplc="0409001B" w:tentative="1">
      <w:start w:val="1"/>
      <w:numFmt w:val="lowerRoman"/>
      <w:lvlText w:val="%3."/>
      <w:lvlJc w:val="right"/>
      <w:pPr>
        <w:ind w:left="2184" w:hanging="440"/>
      </w:pPr>
    </w:lvl>
    <w:lvl w:ilvl="3" w:tplc="0409000F" w:tentative="1">
      <w:start w:val="1"/>
      <w:numFmt w:val="decimal"/>
      <w:lvlText w:val="%4."/>
      <w:lvlJc w:val="left"/>
      <w:pPr>
        <w:ind w:left="2624" w:hanging="440"/>
      </w:pPr>
    </w:lvl>
    <w:lvl w:ilvl="4" w:tplc="04090019" w:tentative="1">
      <w:start w:val="1"/>
      <w:numFmt w:val="lowerLetter"/>
      <w:lvlText w:val="%5)"/>
      <w:lvlJc w:val="left"/>
      <w:pPr>
        <w:ind w:left="3064" w:hanging="440"/>
      </w:pPr>
    </w:lvl>
    <w:lvl w:ilvl="5" w:tplc="0409001B" w:tentative="1">
      <w:start w:val="1"/>
      <w:numFmt w:val="lowerRoman"/>
      <w:lvlText w:val="%6."/>
      <w:lvlJc w:val="right"/>
      <w:pPr>
        <w:ind w:left="3504" w:hanging="440"/>
      </w:pPr>
    </w:lvl>
    <w:lvl w:ilvl="6" w:tplc="0409000F" w:tentative="1">
      <w:start w:val="1"/>
      <w:numFmt w:val="decimal"/>
      <w:lvlText w:val="%7."/>
      <w:lvlJc w:val="left"/>
      <w:pPr>
        <w:ind w:left="3944" w:hanging="440"/>
      </w:pPr>
    </w:lvl>
    <w:lvl w:ilvl="7" w:tplc="04090019" w:tentative="1">
      <w:start w:val="1"/>
      <w:numFmt w:val="lowerLetter"/>
      <w:lvlText w:val="%8)"/>
      <w:lvlJc w:val="left"/>
      <w:pPr>
        <w:ind w:left="4384" w:hanging="440"/>
      </w:pPr>
    </w:lvl>
    <w:lvl w:ilvl="8" w:tplc="0409001B" w:tentative="1">
      <w:start w:val="1"/>
      <w:numFmt w:val="lowerRoman"/>
      <w:lvlText w:val="%9."/>
      <w:lvlJc w:val="right"/>
      <w:pPr>
        <w:ind w:left="4824" w:hanging="440"/>
      </w:pPr>
    </w:lvl>
  </w:abstractNum>
  <w:abstractNum w:abstractNumId="3" w15:restartNumberingAfterBreak="0">
    <w:nsid w:val="71D5507D"/>
    <w:multiLevelType w:val="hybridMultilevel"/>
    <w:tmpl w:val="3026729E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592663100">
    <w:abstractNumId w:val="1"/>
  </w:num>
  <w:num w:numId="2" w16cid:durableId="1989362426">
    <w:abstractNumId w:val="0"/>
  </w:num>
  <w:num w:numId="3" w16cid:durableId="682781982">
    <w:abstractNumId w:val="3"/>
  </w:num>
  <w:num w:numId="4" w16cid:durableId="16190980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11"/>
  <w:drawingGridVerticalSpacing w:val="145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43F"/>
    <w:rsid w:val="00015B8C"/>
    <w:rsid w:val="00035221"/>
    <w:rsid w:val="00044553"/>
    <w:rsid w:val="0005486B"/>
    <w:rsid w:val="00062556"/>
    <w:rsid w:val="000739FF"/>
    <w:rsid w:val="0008136C"/>
    <w:rsid w:val="00094D36"/>
    <w:rsid w:val="000A1C12"/>
    <w:rsid w:val="000A1EEB"/>
    <w:rsid w:val="000A7643"/>
    <w:rsid w:val="000C434D"/>
    <w:rsid w:val="000E5DBF"/>
    <w:rsid w:val="001126A3"/>
    <w:rsid w:val="00115CE8"/>
    <w:rsid w:val="00163D9A"/>
    <w:rsid w:val="001C6342"/>
    <w:rsid w:val="001F7975"/>
    <w:rsid w:val="0020723C"/>
    <w:rsid w:val="00221A31"/>
    <w:rsid w:val="002228D6"/>
    <w:rsid w:val="00224152"/>
    <w:rsid w:val="002463FF"/>
    <w:rsid w:val="00263BE5"/>
    <w:rsid w:val="00292C52"/>
    <w:rsid w:val="002A7D88"/>
    <w:rsid w:val="002B2268"/>
    <w:rsid w:val="002D78FE"/>
    <w:rsid w:val="003514DA"/>
    <w:rsid w:val="003623D6"/>
    <w:rsid w:val="003657F2"/>
    <w:rsid w:val="00373923"/>
    <w:rsid w:val="003B3549"/>
    <w:rsid w:val="003D223D"/>
    <w:rsid w:val="003E1801"/>
    <w:rsid w:val="00402C3C"/>
    <w:rsid w:val="00410741"/>
    <w:rsid w:val="004165B0"/>
    <w:rsid w:val="00424A64"/>
    <w:rsid w:val="004315D5"/>
    <w:rsid w:val="004449F4"/>
    <w:rsid w:val="004711D2"/>
    <w:rsid w:val="00472717"/>
    <w:rsid w:val="00487C7E"/>
    <w:rsid w:val="004C722F"/>
    <w:rsid w:val="004D0284"/>
    <w:rsid w:val="004D4E78"/>
    <w:rsid w:val="004E0FF1"/>
    <w:rsid w:val="00543A9E"/>
    <w:rsid w:val="00550804"/>
    <w:rsid w:val="00575AF0"/>
    <w:rsid w:val="005A4BBF"/>
    <w:rsid w:val="005C4828"/>
    <w:rsid w:val="005D7AEA"/>
    <w:rsid w:val="005F38A4"/>
    <w:rsid w:val="00603344"/>
    <w:rsid w:val="00605697"/>
    <w:rsid w:val="00607156"/>
    <w:rsid w:val="0065617D"/>
    <w:rsid w:val="00672225"/>
    <w:rsid w:val="00683EB3"/>
    <w:rsid w:val="00697FE7"/>
    <w:rsid w:val="006A02E1"/>
    <w:rsid w:val="006A23B8"/>
    <w:rsid w:val="006A419C"/>
    <w:rsid w:val="006B6CB1"/>
    <w:rsid w:val="006D1347"/>
    <w:rsid w:val="006D3F31"/>
    <w:rsid w:val="006E7ABB"/>
    <w:rsid w:val="0071131C"/>
    <w:rsid w:val="007600B4"/>
    <w:rsid w:val="00774BCC"/>
    <w:rsid w:val="00776676"/>
    <w:rsid w:val="00783739"/>
    <w:rsid w:val="007C26B3"/>
    <w:rsid w:val="007E07C9"/>
    <w:rsid w:val="007E1F72"/>
    <w:rsid w:val="008061FF"/>
    <w:rsid w:val="008120B7"/>
    <w:rsid w:val="00815810"/>
    <w:rsid w:val="008277AB"/>
    <w:rsid w:val="00834324"/>
    <w:rsid w:val="0084779B"/>
    <w:rsid w:val="008975D2"/>
    <w:rsid w:val="008B093C"/>
    <w:rsid w:val="008B6E2C"/>
    <w:rsid w:val="008E4FE1"/>
    <w:rsid w:val="008F00DA"/>
    <w:rsid w:val="00912729"/>
    <w:rsid w:val="0094048F"/>
    <w:rsid w:val="00943436"/>
    <w:rsid w:val="0095024B"/>
    <w:rsid w:val="0096695C"/>
    <w:rsid w:val="00975BBF"/>
    <w:rsid w:val="00983E24"/>
    <w:rsid w:val="009857AD"/>
    <w:rsid w:val="009A78D9"/>
    <w:rsid w:val="009C2076"/>
    <w:rsid w:val="009F2626"/>
    <w:rsid w:val="009F5862"/>
    <w:rsid w:val="00A064DB"/>
    <w:rsid w:val="00A72CE6"/>
    <w:rsid w:val="00A73E38"/>
    <w:rsid w:val="00A77894"/>
    <w:rsid w:val="00A818FA"/>
    <w:rsid w:val="00A9622B"/>
    <w:rsid w:val="00A97269"/>
    <w:rsid w:val="00AB5E01"/>
    <w:rsid w:val="00AB6EC3"/>
    <w:rsid w:val="00AC6C33"/>
    <w:rsid w:val="00AE49B1"/>
    <w:rsid w:val="00B02A51"/>
    <w:rsid w:val="00B02CF3"/>
    <w:rsid w:val="00B034E0"/>
    <w:rsid w:val="00B0541F"/>
    <w:rsid w:val="00B115FA"/>
    <w:rsid w:val="00B24317"/>
    <w:rsid w:val="00B475C6"/>
    <w:rsid w:val="00B617B4"/>
    <w:rsid w:val="00B919FD"/>
    <w:rsid w:val="00B93C7A"/>
    <w:rsid w:val="00B96D60"/>
    <w:rsid w:val="00BB61CD"/>
    <w:rsid w:val="00BC0028"/>
    <w:rsid w:val="00BC043F"/>
    <w:rsid w:val="00BE482F"/>
    <w:rsid w:val="00BE61C2"/>
    <w:rsid w:val="00BE72BD"/>
    <w:rsid w:val="00BF4E4B"/>
    <w:rsid w:val="00C34CB7"/>
    <w:rsid w:val="00C63BD7"/>
    <w:rsid w:val="00C64355"/>
    <w:rsid w:val="00C67CF7"/>
    <w:rsid w:val="00C802BF"/>
    <w:rsid w:val="00C95EBC"/>
    <w:rsid w:val="00CB3F3F"/>
    <w:rsid w:val="00CB6592"/>
    <w:rsid w:val="00CC7ADE"/>
    <w:rsid w:val="00CD045F"/>
    <w:rsid w:val="00CD3345"/>
    <w:rsid w:val="00CD726E"/>
    <w:rsid w:val="00CD78FC"/>
    <w:rsid w:val="00CF0E98"/>
    <w:rsid w:val="00CF7EE9"/>
    <w:rsid w:val="00D02B2B"/>
    <w:rsid w:val="00D37E54"/>
    <w:rsid w:val="00D4298A"/>
    <w:rsid w:val="00D63C63"/>
    <w:rsid w:val="00D712E1"/>
    <w:rsid w:val="00D84C1D"/>
    <w:rsid w:val="00D90018"/>
    <w:rsid w:val="00DC0406"/>
    <w:rsid w:val="00DF1C49"/>
    <w:rsid w:val="00DF444A"/>
    <w:rsid w:val="00E10155"/>
    <w:rsid w:val="00E149F4"/>
    <w:rsid w:val="00E849F0"/>
    <w:rsid w:val="00E87BCE"/>
    <w:rsid w:val="00EB03A7"/>
    <w:rsid w:val="00EB44C8"/>
    <w:rsid w:val="00EC0FB2"/>
    <w:rsid w:val="00EC53EA"/>
    <w:rsid w:val="00EE084B"/>
    <w:rsid w:val="00EE3045"/>
    <w:rsid w:val="00EE70C7"/>
    <w:rsid w:val="00EF00E0"/>
    <w:rsid w:val="00EF2557"/>
    <w:rsid w:val="00F0135E"/>
    <w:rsid w:val="00F02CD8"/>
    <w:rsid w:val="00F210B1"/>
    <w:rsid w:val="00F2485C"/>
    <w:rsid w:val="00F2611E"/>
    <w:rsid w:val="00F44B75"/>
    <w:rsid w:val="00F77B65"/>
    <w:rsid w:val="00F955DD"/>
    <w:rsid w:val="00F96C2E"/>
    <w:rsid w:val="00FC0A16"/>
    <w:rsid w:val="00FD120E"/>
    <w:rsid w:val="00FE070F"/>
    <w:rsid w:val="00FE1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E55324"/>
  <w15:chartTrackingRefBased/>
  <w15:docId w15:val="{1748131B-8C07-476C-B345-E2EA49FA7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Code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B61C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aliases w:val="H1,h1,1,Heading 0,Section Head,Entrust Heading 1,h11,A MAJOR/BOLD,Para,Heading a,ghost,g,ghost1,g1,h12,ghost2,g2,l1,H1-Heading 1,Part,Chapter Heading,章节,标题1,第*部分,第A章,H11,H12,H111,H13,H112,第一层,&amp;3,1st level,List level 1,H14,H15,H16,H17,Header 1,标书1"/>
    <w:basedOn w:val="a"/>
    <w:next w:val="a"/>
    <w:qFormat/>
    <w:rsid w:val="00BB61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CC7A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semiHidden/>
    <w:rsid w:val="00BB61CD"/>
    <w:rPr>
      <w:sz w:val="21"/>
      <w:szCs w:val="21"/>
    </w:rPr>
  </w:style>
  <w:style w:type="paragraph" w:styleId="a4">
    <w:name w:val="annotation text"/>
    <w:basedOn w:val="a"/>
    <w:semiHidden/>
    <w:rsid w:val="00BB61CD"/>
    <w:pPr>
      <w:jc w:val="left"/>
    </w:pPr>
  </w:style>
  <w:style w:type="paragraph" w:styleId="a5">
    <w:name w:val="Balloon Text"/>
    <w:basedOn w:val="a"/>
    <w:semiHidden/>
    <w:rsid w:val="00BB61CD"/>
    <w:rPr>
      <w:sz w:val="18"/>
      <w:szCs w:val="18"/>
    </w:rPr>
  </w:style>
  <w:style w:type="paragraph" w:styleId="a6">
    <w:name w:val="Plain Text"/>
    <w:basedOn w:val="a"/>
    <w:rsid w:val="00605697"/>
    <w:pPr>
      <w:widowControl/>
      <w:tabs>
        <w:tab w:val="num" w:pos="425"/>
      </w:tabs>
      <w:autoSpaceDE w:val="0"/>
      <w:autoSpaceDN w:val="0"/>
      <w:adjustRightInd w:val="0"/>
      <w:spacing w:line="300" w:lineRule="auto"/>
      <w:ind w:firstLine="540"/>
      <w:jc w:val="left"/>
    </w:pPr>
    <w:rPr>
      <w:rFonts w:ascii="宋体" w:hAnsi="Courier New"/>
      <w:color w:val="000000"/>
      <w:sz w:val="24"/>
      <w:szCs w:val="20"/>
    </w:rPr>
  </w:style>
  <w:style w:type="paragraph" w:customStyle="1" w:styleId="211">
    <w:name w:val="样式 样式 小四 + 首行缩进:  2 字符 段前: 1 行 段后: 1 行"/>
    <w:basedOn w:val="a"/>
    <w:autoRedefine/>
    <w:rsid w:val="00605697"/>
    <w:pPr>
      <w:spacing w:line="400" w:lineRule="exact"/>
      <w:ind w:firstLineChars="200" w:firstLine="444"/>
    </w:pPr>
    <w:rPr>
      <w:rFonts w:ascii="宋体" w:hAnsi="宋体"/>
      <w:sz w:val="24"/>
      <w:szCs w:val="28"/>
    </w:rPr>
  </w:style>
  <w:style w:type="paragraph" w:styleId="a7">
    <w:name w:val="header"/>
    <w:basedOn w:val="a"/>
    <w:rsid w:val="00CD3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"/>
    <w:rsid w:val="00CD3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9">
    <w:name w:val="page number"/>
    <w:basedOn w:val="a0"/>
    <w:rsid w:val="00CD3345"/>
  </w:style>
  <w:style w:type="paragraph" w:styleId="aa">
    <w:name w:val="Title"/>
    <w:basedOn w:val="a"/>
    <w:next w:val="a"/>
    <w:link w:val="ab"/>
    <w:qFormat/>
    <w:rsid w:val="0037392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rsid w:val="0037392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C95EBC"/>
    <w:pPr>
      <w:ind w:firstLineChars="200" w:firstLine="420"/>
    </w:pPr>
  </w:style>
  <w:style w:type="paragraph" w:styleId="ad">
    <w:name w:val="Subtitle"/>
    <w:basedOn w:val="a"/>
    <w:next w:val="a"/>
    <w:link w:val="ae"/>
    <w:qFormat/>
    <w:rsid w:val="00CC7ADE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e">
    <w:name w:val="副标题 字符"/>
    <w:basedOn w:val="a0"/>
    <w:link w:val="ad"/>
    <w:rsid w:val="00CC7ADE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semiHidden/>
    <w:rsid w:val="00CC7AD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md-plain">
    <w:name w:val="md-plain"/>
    <w:basedOn w:val="a0"/>
    <w:rsid w:val="00CC7ADE"/>
  </w:style>
  <w:style w:type="character" w:styleId="HTML">
    <w:name w:val="HTML Code"/>
    <w:basedOn w:val="a0"/>
    <w:uiPriority w:val="99"/>
    <w:unhideWhenUsed/>
    <w:rsid w:val="00CC7ADE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CC7AD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rsid w:val="00CC7ADE"/>
    <w:rPr>
      <w:rFonts w:ascii="宋体" w:hAnsi="宋体" w:cs="宋体"/>
      <w:sz w:val="24"/>
      <w:szCs w:val="24"/>
    </w:rPr>
  </w:style>
  <w:style w:type="character" w:customStyle="1" w:styleId="cm-keyword">
    <w:name w:val="cm-keyword"/>
    <w:basedOn w:val="a0"/>
    <w:rsid w:val="00CC7ADE"/>
  </w:style>
  <w:style w:type="character" w:customStyle="1" w:styleId="cm-variable-2">
    <w:name w:val="cm-variable-2"/>
    <w:basedOn w:val="a0"/>
    <w:rsid w:val="00CC7ADE"/>
  </w:style>
  <w:style w:type="character" w:customStyle="1" w:styleId="cm-bracket">
    <w:name w:val="cm-bracket"/>
    <w:basedOn w:val="a0"/>
    <w:rsid w:val="00CC7ADE"/>
  </w:style>
  <w:style w:type="character" w:customStyle="1" w:styleId="cm-type">
    <w:name w:val="cm-type"/>
    <w:basedOn w:val="a0"/>
    <w:rsid w:val="00CC7ADE"/>
  </w:style>
  <w:style w:type="character" w:customStyle="1" w:styleId="cm-atom">
    <w:name w:val="cm-atom"/>
    <w:basedOn w:val="a0"/>
    <w:rsid w:val="00CC7ADE"/>
  </w:style>
  <w:style w:type="character" w:customStyle="1" w:styleId="cm-punctuation">
    <w:name w:val="cm-punctuation"/>
    <w:basedOn w:val="a0"/>
    <w:rsid w:val="00CC7ADE"/>
  </w:style>
  <w:style w:type="character" w:customStyle="1" w:styleId="cm-number">
    <w:name w:val="cm-number"/>
    <w:basedOn w:val="a0"/>
    <w:rsid w:val="00CC7ADE"/>
  </w:style>
  <w:style w:type="paragraph" w:styleId="TOC">
    <w:name w:val="TOC Heading"/>
    <w:basedOn w:val="1"/>
    <w:next w:val="a"/>
    <w:uiPriority w:val="39"/>
    <w:unhideWhenUsed/>
    <w:qFormat/>
    <w:rsid w:val="00BE482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BE482F"/>
  </w:style>
  <w:style w:type="paragraph" w:styleId="TOC2">
    <w:name w:val="toc 2"/>
    <w:basedOn w:val="a"/>
    <w:next w:val="a"/>
    <w:autoRedefine/>
    <w:uiPriority w:val="39"/>
    <w:rsid w:val="00BE482F"/>
    <w:pPr>
      <w:ind w:leftChars="200" w:left="420"/>
    </w:pPr>
  </w:style>
  <w:style w:type="character" w:styleId="af">
    <w:name w:val="Hyperlink"/>
    <w:basedOn w:val="a0"/>
    <w:uiPriority w:val="99"/>
    <w:unhideWhenUsed/>
    <w:rsid w:val="00BE48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0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2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03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9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0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customXml" Target="ink/ink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.BDADC55406A24A7\&#26700;&#38754;\4%20&#35838;&#31243;&#35774;&#35745;(&#32771;&#26597;)&#25253;&#21578;&#26684;&#24335;.dot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6-15T13:48:12.51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B77DA-6D86-4685-8F51-4ECBA03C17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4 课程设计(考查)报告格式.dot</Template>
  <TotalTime>424</TotalTime>
  <Pages>26</Pages>
  <Words>3302</Words>
  <Characters>18825</Characters>
  <Application>Microsoft Office Word</Application>
  <DocSecurity>0</DocSecurity>
  <Lines>156</Lines>
  <Paragraphs>44</Paragraphs>
  <ScaleCrop>false</ScaleCrop>
  <Company/>
  <LinksUpToDate>false</LinksUpToDate>
  <CharactersWithSpaces>22083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《软件新技术专题》课程报告</dc:title>
  <dc:subject/>
  <dc:creator>rj-hd</dc:creator>
  <cp:keywords/>
  <dc:description/>
  <cp:lastModifiedBy>龙 家可</cp:lastModifiedBy>
  <cp:revision>24</cp:revision>
  <cp:lastPrinted>2005-01-20T08:11:00Z</cp:lastPrinted>
  <dcterms:created xsi:type="dcterms:W3CDTF">2023-06-15T09:06:00Z</dcterms:created>
  <dcterms:modified xsi:type="dcterms:W3CDTF">2023-08-25T10:35:00Z</dcterms:modified>
</cp:coreProperties>
</file>